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78577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47AAC" w:rsidRDefault="00547AAC">
          <w:pPr>
            <w:pStyle w:val="TOCHeading"/>
          </w:pPr>
          <w:r>
            <w:t>Contents</w:t>
          </w:r>
        </w:p>
        <w:p w:rsidR="00E1621E" w:rsidRDefault="00547AAC">
          <w:pPr>
            <w:pStyle w:val="TOC1"/>
            <w:tabs>
              <w:tab w:val="right" w:leader="dot" w:pos="9350"/>
            </w:tabs>
            <w:rPr>
              <w:rFonts w:cstheme="minorBidi"/>
              <w:noProof/>
            </w:rPr>
          </w:pPr>
          <w:r>
            <w:fldChar w:fldCharType="begin"/>
          </w:r>
          <w:r>
            <w:instrText xml:space="preserve"> TOC \o "1-3" \h \z \u </w:instrText>
          </w:r>
          <w:r>
            <w:fldChar w:fldCharType="separate"/>
          </w:r>
          <w:hyperlink w:anchor="_Toc510979746" w:history="1">
            <w:r w:rsidR="00E1621E" w:rsidRPr="008775F6">
              <w:rPr>
                <w:rStyle w:val="Hyperlink"/>
                <w:b/>
                <w:noProof/>
              </w:rPr>
              <w:t>To pull up all functions in a module</w:t>
            </w:r>
            <w:r w:rsidR="00E1621E">
              <w:rPr>
                <w:noProof/>
                <w:webHidden/>
              </w:rPr>
              <w:tab/>
            </w:r>
            <w:r w:rsidR="00E1621E">
              <w:rPr>
                <w:noProof/>
                <w:webHidden/>
              </w:rPr>
              <w:fldChar w:fldCharType="begin"/>
            </w:r>
            <w:r w:rsidR="00E1621E">
              <w:rPr>
                <w:noProof/>
                <w:webHidden/>
              </w:rPr>
              <w:instrText xml:space="preserve"> PAGEREF _Toc510979746 \h </w:instrText>
            </w:r>
            <w:r w:rsidR="00E1621E">
              <w:rPr>
                <w:noProof/>
                <w:webHidden/>
              </w:rPr>
            </w:r>
            <w:r w:rsidR="00E1621E">
              <w:rPr>
                <w:noProof/>
                <w:webHidden/>
              </w:rPr>
              <w:fldChar w:fldCharType="separate"/>
            </w:r>
            <w:r w:rsidR="00E1621E">
              <w:rPr>
                <w:noProof/>
                <w:webHidden/>
              </w:rPr>
              <w:t>2</w:t>
            </w:r>
            <w:r w:rsidR="00E1621E">
              <w:rPr>
                <w:noProof/>
                <w:webHidden/>
              </w:rPr>
              <w:fldChar w:fldCharType="end"/>
            </w:r>
          </w:hyperlink>
        </w:p>
        <w:p w:rsidR="00E1621E" w:rsidRDefault="00E1621E">
          <w:pPr>
            <w:pStyle w:val="TOC1"/>
            <w:tabs>
              <w:tab w:val="right" w:leader="dot" w:pos="9350"/>
            </w:tabs>
            <w:rPr>
              <w:rFonts w:cstheme="minorBidi"/>
              <w:noProof/>
            </w:rPr>
          </w:pPr>
          <w:hyperlink w:anchor="_Toc510979747" w:history="1">
            <w:r w:rsidRPr="008775F6">
              <w:rPr>
                <w:rStyle w:val="Hyperlink"/>
                <w:b/>
                <w:noProof/>
              </w:rPr>
              <w:t>Natural language processing:</w:t>
            </w:r>
            <w:r>
              <w:rPr>
                <w:noProof/>
                <w:webHidden/>
              </w:rPr>
              <w:tab/>
            </w:r>
            <w:r>
              <w:rPr>
                <w:noProof/>
                <w:webHidden/>
              </w:rPr>
              <w:fldChar w:fldCharType="begin"/>
            </w:r>
            <w:r>
              <w:rPr>
                <w:noProof/>
                <w:webHidden/>
              </w:rPr>
              <w:instrText xml:space="preserve"> PAGEREF _Toc510979747 \h </w:instrText>
            </w:r>
            <w:r>
              <w:rPr>
                <w:noProof/>
                <w:webHidden/>
              </w:rPr>
            </w:r>
            <w:r>
              <w:rPr>
                <w:noProof/>
                <w:webHidden/>
              </w:rPr>
              <w:fldChar w:fldCharType="separate"/>
            </w:r>
            <w:r>
              <w:rPr>
                <w:noProof/>
                <w:webHidden/>
              </w:rPr>
              <w:t>2</w:t>
            </w:r>
            <w:r>
              <w:rPr>
                <w:noProof/>
                <w:webHidden/>
              </w:rPr>
              <w:fldChar w:fldCharType="end"/>
            </w:r>
          </w:hyperlink>
        </w:p>
        <w:p w:rsidR="00E1621E" w:rsidRDefault="00E1621E">
          <w:pPr>
            <w:pStyle w:val="TOC1"/>
            <w:tabs>
              <w:tab w:val="right" w:leader="dot" w:pos="9350"/>
            </w:tabs>
            <w:rPr>
              <w:rFonts w:cstheme="minorBidi"/>
              <w:noProof/>
            </w:rPr>
          </w:pPr>
          <w:hyperlink w:anchor="_Toc510979748" w:history="1">
            <w:r w:rsidRPr="008775F6">
              <w:rPr>
                <w:rStyle w:val="Hyperlink"/>
                <w:b/>
                <w:noProof/>
              </w:rPr>
              <w:t>Important terms:</w:t>
            </w:r>
            <w:r>
              <w:rPr>
                <w:noProof/>
                <w:webHidden/>
              </w:rPr>
              <w:tab/>
            </w:r>
            <w:r>
              <w:rPr>
                <w:noProof/>
                <w:webHidden/>
              </w:rPr>
              <w:fldChar w:fldCharType="begin"/>
            </w:r>
            <w:r>
              <w:rPr>
                <w:noProof/>
                <w:webHidden/>
              </w:rPr>
              <w:instrText xml:space="preserve"> PAGEREF _Toc510979748 \h </w:instrText>
            </w:r>
            <w:r>
              <w:rPr>
                <w:noProof/>
                <w:webHidden/>
              </w:rPr>
            </w:r>
            <w:r>
              <w:rPr>
                <w:noProof/>
                <w:webHidden/>
              </w:rPr>
              <w:fldChar w:fldCharType="separate"/>
            </w:r>
            <w:r>
              <w:rPr>
                <w:noProof/>
                <w:webHidden/>
              </w:rPr>
              <w:t>3</w:t>
            </w:r>
            <w:r>
              <w:rPr>
                <w:noProof/>
                <w:webHidden/>
              </w:rPr>
              <w:fldChar w:fldCharType="end"/>
            </w:r>
          </w:hyperlink>
        </w:p>
        <w:p w:rsidR="00E1621E" w:rsidRDefault="00E1621E">
          <w:pPr>
            <w:pStyle w:val="TOC2"/>
            <w:tabs>
              <w:tab w:val="right" w:leader="dot" w:pos="9350"/>
            </w:tabs>
            <w:rPr>
              <w:rFonts w:cstheme="minorBidi"/>
              <w:noProof/>
            </w:rPr>
          </w:pPr>
          <w:hyperlink w:anchor="_Toc510979749" w:history="1">
            <w:r w:rsidRPr="008775F6">
              <w:rPr>
                <w:rStyle w:val="Hyperlink"/>
                <w:b/>
                <w:noProof/>
              </w:rPr>
              <w:t>Tokenization</w:t>
            </w:r>
            <w:r w:rsidRPr="008775F6">
              <w:rPr>
                <w:rStyle w:val="Hyperlink"/>
                <w:noProof/>
              </w:rPr>
              <w:t xml:space="preserve"> – text into token</w:t>
            </w:r>
            <w:r>
              <w:rPr>
                <w:noProof/>
                <w:webHidden/>
              </w:rPr>
              <w:tab/>
            </w:r>
            <w:r>
              <w:rPr>
                <w:noProof/>
                <w:webHidden/>
              </w:rPr>
              <w:fldChar w:fldCharType="begin"/>
            </w:r>
            <w:r>
              <w:rPr>
                <w:noProof/>
                <w:webHidden/>
              </w:rPr>
              <w:instrText xml:space="preserve"> PAGEREF _Toc510979749 \h </w:instrText>
            </w:r>
            <w:r>
              <w:rPr>
                <w:noProof/>
                <w:webHidden/>
              </w:rPr>
            </w:r>
            <w:r>
              <w:rPr>
                <w:noProof/>
                <w:webHidden/>
              </w:rPr>
              <w:fldChar w:fldCharType="separate"/>
            </w:r>
            <w:r>
              <w:rPr>
                <w:noProof/>
                <w:webHidden/>
              </w:rPr>
              <w:t>3</w:t>
            </w:r>
            <w:r>
              <w:rPr>
                <w:noProof/>
                <w:webHidden/>
              </w:rPr>
              <w:fldChar w:fldCharType="end"/>
            </w:r>
          </w:hyperlink>
        </w:p>
        <w:p w:rsidR="00E1621E" w:rsidRDefault="00E1621E">
          <w:pPr>
            <w:pStyle w:val="TOC2"/>
            <w:tabs>
              <w:tab w:val="right" w:leader="dot" w:pos="9350"/>
            </w:tabs>
            <w:rPr>
              <w:rFonts w:cstheme="minorBidi"/>
              <w:noProof/>
            </w:rPr>
          </w:pPr>
          <w:hyperlink w:anchor="_Toc510979750" w:history="1">
            <w:r w:rsidRPr="008775F6">
              <w:rPr>
                <w:rStyle w:val="Hyperlink"/>
                <w:b/>
                <w:noProof/>
              </w:rPr>
              <w:t>Tokens</w:t>
            </w:r>
            <w:r w:rsidRPr="008775F6">
              <w:rPr>
                <w:rStyle w:val="Hyperlink"/>
                <w:noProof/>
              </w:rPr>
              <w:t xml:space="preserve"> – words or entities present in the text</w:t>
            </w:r>
            <w:r>
              <w:rPr>
                <w:noProof/>
                <w:webHidden/>
              </w:rPr>
              <w:tab/>
            </w:r>
            <w:r>
              <w:rPr>
                <w:noProof/>
                <w:webHidden/>
              </w:rPr>
              <w:fldChar w:fldCharType="begin"/>
            </w:r>
            <w:r>
              <w:rPr>
                <w:noProof/>
                <w:webHidden/>
              </w:rPr>
              <w:instrText xml:space="preserve"> PAGEREF _Toc510979750 \h </w:instrText>
            </w:r>
            <w:r>
              <w:rPr>
                <w:noProof/>
                <w:webHidden/>
              </w:rPr>
            </w:r>
            <w:r>
              <w:rPr>
                <w:noProof/>
                <w:webHidden/>
              </w:rPr>
              <w:fldChar w:fldCharType="separate"/>
            </w:r>
            <w:r>
              <w:rPr>
                <w:noProof/>
                <w:webHidden/>
              </w:rPr>
              <w:t>3</w:t>
            </w:r>
            <w:r>
              <w:rPr>
                <w:noProof/>
                <w:webHidden/>
              </w:rPr>
              <w:fldChar w:fldCharType="end"/>
            </w:r>
          </w:hyperlink>
        </w:p>
        <w:p w:rsidR="00E1621E" w:rsidRDefault="00E1621E">
          <w:pPr>
            <w:pStyle w:val="TOC2"/>
            <w:tabs>
              <w:tab w:val="right" w:leader="dot" w:pos="9350"/>
            </w:tabs>
            <w:rPr>
              <w:rFonts w:cstheme="minorBidi"/>
              <w:noProof/>
            </w:rPr>
          </w:pPr>
          <w:hyperlink w:anchor="_Toc510979751" w:history="1">
            <w:r w:rsidRPr="008775F6">
              <w:rPr>
                <w:rStyle w:val="Hyperlink"/>
                <w:b/>
                <w:noProof/>
              </w:rPr>
              <w:t>Text</w:t>
            </w:r>
            <w:r w:rsidRPr="008775F6">
              <w:rPr>
                <w:rStyle w:val="Hyperlink"/>
                <w:noProof/>
              </w:rPr>
              <w:t xml:space="preserve"> </w:t>
            </w:r>
            <w:r w:rsidRPr="008775F6">
              <w:rPr>
                <w:rStyle w:val="Hyperlink"/>
                <w:b/>
                <w:noProof/>
              </w:rPr>
              <w:t>object</w:t>
            </w:r>
            <w:r w:rsidRPr="008775F6">
              <w:rPr>
                <w:rStyle w:val="Hyperlink"/>
                <w:noProof/>
              </w:rPr>
              <w:t xml:space="preserve"> – a sentence or a phrase or a word or an article</w:t>
            </w:r>
            <w:r>
              <w:rPr>
                <w:noProof/>
                <w:webHidden/>
              </w:rPr>
              <w:tab/>
            </w:r>
            <w:r>
              <w:rPr>
                <w:noProof/>
                <w:webHidden/>
              </w:rPr>
              <w:fldChar w:fldCharType="begin"/>
            </w:r>
            <w:r>
              <w:rPr>
                <w:noProof/>
                <w:webHidden/>
              </w:rPr>
              <w:instrText xml:space="preserve"> PAGEREF _Toc510979751 \h </w:instrText>
            </w:r>
            <w:r>
              <w:rPr>
                <w:noProof/>
                <w:webHidden/>
              </w:rPr>
            </w:r>
            <w:r>
              <w:rPr>
                <w:noProof/>
                <w:webHidden/>
              </w:rPr>
              <w:fldChar w:fldCharType="separate"/>
            </w:r>
            <w:r>
              <w:rPr>
                <w:noProof/>
                <w:webHidden/>
              </w:rPr>
              <w:t>3</w:t>
            </w:r>
            <w:r>
              <w:rPr>
                <w:noProof/>
                <w:webHidden/>
              </w:rPr>
              <w:fldChar w:fldCharType="end"/>
            </w:r>
          </w:hyperlink>
        </w:p>
        <w:p w:rsidR="00E1621E" w:rsidRDefault="00E1621E">
          <w:pPr>
            <w:pStyle w:val="TOC1"/>
            <w:tabs>
              <w:tab w:val="right" w:leader="dot" w:pos="9350"/>
            </w:tabs>
            <w:rPr>
              <w:rFonts w:cstheme="minorBidi"/>
              <w:noProof/>
            </w:rPr>
          </w:pPr>
          <w:hyperlink w:anchor="_Toc510979752" w:history="1">
            <w:r w:rsidRPr="008775F6">
              <w:rPr>
                <w:rStyle w:val="Hyperlink"/>
                <w:b/>
                <w:noProof/>
              </w:rPr>
              <w:t>Text Preprocessing:</w:t>
            </w:r>
            <w:r>
              <w:rPr>
                <w:noProof/>
                <w:webHidden/>
              </w:rPr>
              <w:tab/>
            </w:r>
            <w:r>
              <w:rPr>
                <w:noProof/>
                <w:webHidden/>
              </w:rPr>
              <w:fldChar w:fldCharType="begin"/>
            </w:r>
            <w:r>
              <w:rPr>
                <w:noProof/>
                <w:webHidden/>
              </w:rPr>
              <w:instrText xml:space="preserve"> PAGEREF _Toc510979752 \h </w:instrText>
            </w:r>
            <w:r>
              <w:rPr>
                <w:noProof/>
                <w:webHidden/>
              </w:rPr>
            </w:r>
            <w:r>
              <w:rPr>
                <w:noProof/>
                <w:webHidden/>
              </w:rPr>
              <w:fldChar w:fldCharType="separate"/>
            </w:r>
            <w:r>
              <w:rPr>
                <w:noProof/>
                <w:webHidden/>
              </w:rPr>
              <w:t>3</w:t>
            </w:r>
            <w:r>
              <w:rPr>
                <w:noProof/>
                <w:webHidden/>
              </w:rPr>
              <w:fldChar w:fldCharType="end"/>
            </w:r>
          </w:hyperlink>
        </w:p>
        <w:p w:rsidR="00E1621E" w:rsidRDefault="00E1621E">
          <w:pPr>
            <w:pStyle w:val="TOC2"/>
            <w:tabs>
              <w:tab w:val="right" w:leader="dot" w:pos="9350"/>
            </w:tabs>
            <w:rPr>
              <w:rFonts w:cstheme="minorBidi"/>
              <w:noProof/>
            </w:rPr>
          </w:pPr>
          <w:hyperlink w:anchor="_Toc510979753" w:history="1">
            <w:r w:rsidRPr="008775F6">
              <w:rPr>
                <w:rStyle w:val="Hyperlink"/>
                <w:rFonts w:cs="Segoe UI"/>
                <w:b/>
                <w:noProof/>
              </w:rPr>
              <w:t xml:space="preserve">Noise removal </w:t>
            </w:r>
            <w:r w:rsidRPr="008775F6">
              <w:rPr>
                <w:rStyle w:val="Hyperlink"/>
                <w:rFonts w:cs="Segoe UI"/>
                <w:noProof/>
              </w:rPr>
              <w:t>(removing stop words, urls, punctuation, mentions etc..)</w:t>
            </w:r>
            <w:r>
              <w:rPr>
                <w:noProof/>
                <w:webHidden/>
              </w:rPr>
              <w:tab/>
            </w:r>
            <w:r>
              <w:rPr>
                <w:noProof/>
                <w:webHidden/>
              </w:rPr>
              <w:fldChar w:fldCharType="begin"/>
            </w:r>
            <w:r>
              <w:rPr>
                <w:noProof/>
                <w:webHidden/>
              </w:rPr>
              <w:instrText xml:space="preserve"> PAGEREF _Toc510979753 \h </w:instrText>
            </w:r>
            <w:r>
              <w:rPr>
                <w:noProof/>
                <w:webHidden/>
              </w:rPr>
            </w:r>
            <w:r>
              <w:rPr>
                <w:noProof/>
                <w:webHidden/>
              </w:rPr>
              <w:fldChar w:fldCharType="separate"/>
            </w:r>
            <w:r>
              <w:rPr>
                <w:noProof/>
                <w:webHidden/>
              </w:rPr>
              <w:t>3</w:t>
            </w:r>
            <w:r>
              <w:rPr>
                <w:noProof/>
                <w:webHidden/>
              </w:rPr>
              <w:fldChar w:fldCharType="end"/>
            </w:r>
          </w:hyperlink>
        </w:p>
        <w:p w:rsidR="00E1621E" w:rsidRDefault="00E1621E">
          <w:pPr>
            <w:pStyle w:val="TOC2"/>
            <w:tabs>
              <w:tab w:val="right" w:leader="dot" w:pos="9350"/>
            </w:tabs>
            <w:rPr>
              <w:rFonts w:cstheme="minorBidi"/>
              <w:noProof/>
            </w:rPr>
          </w:pPr>
          <w:hyperlink w:anchor="_Toc510979754" w:history="1">
            <w:r w:rsidRPr="008775F6">
              <w:rPr>
                <w:rStyle w:val="Hyperlink"/>
                <w:rFonts w:cs="Segoe UI"/>
                <w:b/>
                <w:noProof/>
              </w:rPr>
              <w:t xml:space="preserve">Lexicon normalization </w:t>
            </w:r>
            <w:r w:rsidRPr="008775F6">
              <w:rPr>
                <w:rStyle w:val="Hyperlink"/>
                <w:rFonts w:cs="Segoe UI"/>
                <w:noProof/>
              </w:rPr>
              <w:t>(Tokenization, lemmatization, stemming)</w:t>
            </w:r>
            <w:r>
              <w:rPr>
                <w:noProof/>
                <w:webHidden/>
              </w:rPr>
              <w:tab/>
            </w:r>
            <w:r>
              <w:rPr>
                <w:noProof/>
                <w:webHidden/>
              </w:rPr>
              <w:fldChar w:fldCharType="begin"/>
            </w:r>
            <w:r>
              <w:rPr>
                <w:noProof/>
                <w:webHidden/>
              </w:rPr>
              <w:instrText xml:space="preserve"> PAGEREF _Toc510979754 \h </w:instrText>
            </w:r>
            <w:r>
              <w:rPr>
                <w:noProof/>
                <w:webHidden/>
              </w:rPr>
            </w:r>
            <w:r>
              <w:rPr>
                <w:noProof/>
                <w:webHidden/>
              </w:rPr>
              <w:fldChar w:fldCharType="separate"/>
            </w:r>
            <w:r>
              <w:rPr>
                <w:noProof/>
                <w:webHidden/>
              </w:rPr>
              <w:t>4</w:t>
            </w:r>
            <w:r>
              <w:rPr>
                <w:noProof/>
                <w:webHidden/>
              </w:rPr>
              <w:fldChar w:fldCharType="end"/>
            </w:r>
          </w:hyperlink>
        </w:p>
        <w:p w:rsidR="00E1621E" w:rsidRDefault="00E1621E">
          <w:pPr>
            <w:pStyle w:val="TOC3"/>
            <w:tabs>
              <w:tab w:val="right" w:leader="dot" w:pos="9350"/>
            </w:tabs>
            <w:rPr>
              <w:rFonts w:cstheme="minorBidi"/>
              <w:noProof/>
            </w:rPr>
          </w:pPr>
          <w:hyperlink w:anchor="_Toc510979755" w:history="1">
            <w:r w:rsidRPr="008775F6">
              <w:rPr>
                <w:rStyle w:val="Hyperlink"/>
                <w:noProof/>
              </w:rPr>
              <w:t>Stemming:  This process strips the suffixes (“ing”, “ly”, “es”, “s” etc) from a word.</w:t>
            </w:r>
            <w:r>
              <w:rPr>
                <w:noProof/>
                <w:webHidden/>
              </w:rPr>
              <w:tab/>
            </w:r>
            <w:r>
              <w:rPr>
                <w:noProof/>
                <w:webHidden/>
              </w:rPr>
              <w:fldChar w:fldCharType="begin"/>
            </w:r>
            <w:r>
              <w:rPr>
                <w:noProof/>
                <w:webHidden/>
              </w:rPr>
              <w:instrText xml:space="preserve"> PAGEREF _Toc510979755 \h </w:instrText>
            </w:r>
            <w:r>
              <w:rPr>
                <w:noProof/>
                <w:webHidden/>
              </w:rPr>
            </w:r>
            <w:r>
              <w:rPr>
                <w:noProof/>
                <w:webHidden/>
              </w:rPr>
              <w:fldChar w:fldCharType="separate"/>
            </w:r>
            <w:r>
              <w:rPr>
                <w:noProof/>
                <w:webHidden/>
              </w:rPr>
              <w:t>4</w:t>
            </w:r>
            <w:r>
              <w:rPr>
                <w:noProof/>
                <w:webHidden/>
              </w:rPr>
              <w:fldChar w:fldCharType="end"/>
            </w:r>
          </w:hyperlink>
        </w:p>
        <w:p w:rsidR="00E1621E" w:rsidRDefault="00E1621E">
          <w:pPr>
            <w:pStyle w:val="TOC3"/>
            <w:tabs>
              <w:tab w:val="right" w:leader="dot" w:pos="9350"/>
            </w:tabs>
            <w:rPr>
              <w:rFonts w:cstheme="minorBidi"/>
              <w:noProof/>
            </w:rPr>
          </w:pPr>
          <w:hyperlink w:anchor="_Toc510979756" w:history="1">
            <w:r w:rsidRPr="008775F6">
              <w:rPr>
                <w:rStyle w:val="Hyperlink"/>
                <w:noProof/>
              </w:rPr>
              <w:t>Lemmatization: Organized &amp; step by step procedure to obtain the root form of the word,</w:t>
            </w:r>
            <w:r>
              <w:rPr>
                <w:noProof/>
                <w:webHidden/>
              </w:rPr>
              <w:tab/>
            </w:r>
            <w:r>
              <w:rPr>
                <w:noProof/>
                <w:webHidden/>
              </w:rPr>
              <w:fldChar w:fldCharType="begin"/>
            </w:r>
            <w:r>
              <w:rPr>
                <w:noProof/>
                <w:webHidden/>
              </w:rPr>
              <w:instrText xml:space="preserve"> PAGEREF _Toc510979756 \h </w:instrText>
            </w:r>
            <w:r>
              <w:rPr>
                <w:noProof/>
                <w:webHidden/>
              </w:rPr>
            </w:r>
            <w:r>
              <w:rPr>
                <w:noProof/>
                <w:webHidden/>
              </w:rPr>
              <w:fldChar w:fldCharType="separate"/>
            </w:r>
            <w:r>
              <w:rPr>
                <w:noProof/>
                <w:webHidden/>
              </w:rPr>
              <w:t>4</w:t>
            </w:r>
            <w:r>
              <w:rPr>
                <w:noProof/>
                <w:webHidden/>
              </w:rPr>
              <w:fldChar w:fldCharType="end"/>
            </w:r>
          </w:hyperlink>
        </w:p>
        <w:p w:rsidR="00E1621E" w:rsidRDefault="00E1621E">
          <w:pPr>
            <w:pStyle w:val="TOC3"/>
            <w:tabs>
              <w:tab w:val="right" w:leader="dot" w:pos="9350"/>
            </w:tabs>
            <w:rPr>
              <w:rFonts w:cstheme="minorBidi"/>
              <w:noProof/>
            </w:rPr>
          </w:pPr>
          <w:hyperlink w:anchor="_Toc510979757" w:history="1">
            <w:r w:rsidRPr="008775F6">
              <w:rPr>
                <w:rStyle w:val="Hyperlink"/>
                <w:b/>
                <w:noProof/>
              </w:rPr>
              <w:t>Example for lemmatization and stemming</w:t>
            </w:r>
            <w:r>
              <w:rPr>
                <w:noProof/>
                <w:webHidden/>
              </w:rPr>
              <w:tab/>
            </w:r>
            <w:r>
              <w:rPr>
                <w:noProof/>
                <w:webHidden/>
              </w:rPr>
              <w:fldChar w:fldCharType="begin"/>
            </w:r>
            <w:r>
              <w:rPr>
                <w:noProof/>
                <w:webHidden/>
              </w:rPr>
              <w:instrText xml:space="preserve"> PAGEREF _Toc510979757 \h </w:instrText>
            </w:r>
            <w:r>
              <w:rPr>
                <w:noProof/>
                <w:webHidden/>
              </w:rPr>
            </w:r>
            <w:r>
              <w:rPr>
                <w:noProof/>
                <w:webHidden/>
              </w:rPr>
              <w:fldChar w:fldCharType="separate"/>
            </w:r>
            <w:r>
              <w:rPr>
                <w:noProof/>
                <w:webHidden/>
              </w:rPr>
              <w:t>4</w:t>
            </w:r>
            <w:r>
              <w:rPr>
                <w:noProof/>
                <w:webHidden/>
              </w:rPr>
              <w:fldChar w:fldCharType="end"/>
            </w:r>
          </w:hyperlink>
        </w:p>
        <w:p w:rsidR="00E1621E" w:rsidRDefault="00E1621E">
          <w:pPr>
            <w:pStyle w:val="TOC2"/>
            <w:tabs>
              <w:tab w:val="right" w:leader="dot" w:pos="9350"/>
            </w:tabs>
            <w:rPr>
              <w:rFonts w:cstheme="minorBidi"/>
              <w:noProof/>
            </w:rPr>
          </w:pPr>
          <w:hyperlink w:anchor="_Toc510979758" w:history="1">
            <w:r w:rsidRPr="008775F6">
              <w:rPr>
                <w:rStyle w:val="Hyperlink"/>
                <w:rFonts w:cs="Segoe UI"/>
                <w:b/>
                <w:noProof/>
              </w:rPr>
              <w:t xml:space="preserve">Object standardization </w:t>
            </w:r>
            <w:r w:rsidRPr="008775F6">
              <w:rPr>
                <w:rStyle w:val="Hyperlink"/>
                <w:rFonts w:cs="Segoe UI"/>
                <w:noProof/>
              </w:rPr>
              <w:t>(Regular exp, lookup tables)</w:t>
            </w:r>
            <w:r>
              <w:rPr>
                <w:noProof/>
                <w:webHidden/>
              </w:rPr>
              <w:tab/>
            </w:r>
            <w:r>
              <w:rPr>
                <w:noProof/>
                <w:webHidden/>
              </w:rPr>
              <w:fldChar w:fldCharType="begin"/>
            </w:r>
            <w:r>
              <w:rPr>
                <w:noProof/>
                <w:webHidden/>
              </w:rPr>
              <w:instrText xml:space="preserve"> PAGEREF _Toc510979758 \h </w:instrText>
            </w:r>
            <w:r>
              <w:rPr>
                <w:noProof/>
                <w:webHidden/>
              </w:rPr>
            </w:r>
            <w:r>
              <w:rPr>
                <w:noProof/>
                <w:webHidden/>
              </w:rPr>
              <w:fldChar w:fldCharType="separate"/>
            </w:r>
            <w:r>
              <w:rPr>
                <w:noProof/>
                <w:webHidden/>
              </w:rPr>
              <w:t>5</w:t>
            </w:r>
            <w:r>
              <w:rPr>
                <w:noProof/>
                <w:webHidden/>
              </w:rPr>
              <w:fldChar w:fldCharType="end"/>
            </w:r>
          </w:hyperlink>
        </w:p>
        <w:p w:rsidR="00E1621E" w:rsidRDefault="00E1621E">
          <w:pPr>
            <w:pStyle w:val="TOC2"/>
            <w:tabs>
              <w:tab w:val="right" w:leader="dot" w:pos="9350"/>
            </w:tabs>
            <w:rPr>
              <w:rFonts w:cstheme="minorBidi"/>
              <w:noProof/>
            </w:rPr>
          </w:pPr>
          <w:hyperlink w:anchor="_Toc510979759" w:history="1">
            <w:r w:rsidRPr="008775F6">
              <w:rPr>
                <w:rStyle w:val="Hyperlink"/>
                <w:b/>
                <w:noProof/>
              </w:rPr>
              <w:t>Encoding-decoding noise:</w:t>
            </w:r>
            <w:r>
              <w:rPr>
                <w:noProof/>
                <w:webHidden/>
              </w:rPr>
              <w:tab/>
            </w:r>
            <w:r>
              <w:rPr>
                <w:noProof/>
                <w:webHidden/>
              </w:rPr>
              <w:fldChar w:fldCharType="begin"/>
            </w:r>
            <w:r>
              <w:rPr>
                <w:noProof/>
                <w:webHidden/>
              </w:rPr>
              <w:instrText xml:space="preserve"> PAGEREF _Toc510979759 \h </w:instrText>
            </w:r>
            <w:r>
              <w:rPr>
                <w:noProof/>
                <w:webHidden/>
              </w:rPr>
            </w:r>
            <w:r>
              <w:rPr>
                <w:noProof/>
                <w:webHidden/>
              </w:rPr>
              <w:fldChar w:fldCharType="separate"/>
            </w:r>
            <w:r>
              <w:rPr>
                <w:noProof/>
                <w:webHidden/>
              </w:rPr>
              <w:t>5</w:t>
            </w:r>
            <w:r>
              <w:rPr>
                <w:noProof/>
                <w:webHidden/>
              </w:rPr>
              <w:fldChar w:fldCharType="end"/>
            </w:r>
          </w:hyperlink>
        </w:p>
        <w:p w:rsidR="00E1621E" w:rsidRDefault="00E1621E">
          <w:pPr>
            <w:pStyle w:val="TOC2"/>
            <w:tabs>
              <w:tab w:val="right" w:leader="dot" w:pos="9350"/>
            </w:tabs>
            <w:rPr>
              <w:rFonts w:cstheme="minorBidi"/>
              <w:noProof/>
            </w:rPr>
          </w:pPr>
          <w:hyperlink w:anchor="_Toc510979760" w:history="1">
            <w:r w:rsidRPr="008775F6">
              <w:rPr>
                <w:rStyle w:val="Hyperlink"/>
                <w:b/>
                <w:noProof/>
              </w:rPr>
              <w:t>Grammar checker:</w:t>
            </w:r>
            <w:r>
              <w:rPr>
                <w:noProof/>
                <w:webHidden/>
              </w:rPr>
              <w:tab/>
            </w:r>
            <w:r>
              <w:rPr>
                <w:noProof/>
                <w:webHidden/>
              </w:rPr>
              <w:fldChar w:fldCharType="begin"/>
            </w:r>
            <w:r>
              <w:rPr>
                <w:noProof/>
                <w:webHidden/>
              </w:rPr>
              <w:instrText xml:space="preserve"> PAGEREF _Toc510979760 \h </w:instrText>
            </w:r>
            <w:r>
              <w:rPr>
                <w:noProof/>
                <w:webHidden/>
              </w:rPr>
            </w:r>
            <w:r>
              <w:rPr>
                <w:noProof/>
                <w:webHidden/>
              </w:rPr>
              <w:fldChar w:fldCharType="separate"/>
            </w:r>
            <w:r>
              <w:rPr>
                <w:noProof/>
                <w:webHidden/>
              </w:rPr>
              <w:t>5</w:t>
            </w:r>
            <w:r>
              <w:rPr>
                <w:noProof/>
                <w:webHidden/>
              </w:rPr>
              <w:fldChar w:fldCharType="end"/>
            </w:r>
          </w:hyperlink>
        </w:p>
        <w:p w:rsidR="00E1621E" w:rsidRDefault="00E1621E">
          <w:pPr>
            <w:pStyle w:val="TOC2"/>
            <w:tabs>
              <w:tab w:val="right" w:leader="dot" w:pos="9350"/>
            </w:tabs>
            <w:rPr>
              <w:rFonts w:cstheme="minorBidi"/>
              <w:noProof/>
            </w:rPr>
          </w:pPr>
          <w:hyperlink w:anchor="_Toc510979761" w:history="1">
            <w:r w:rsidRPr="008775F6">
              <w:rPr>
                <w:rStyle w:val="Hyperlink"/>
                <w:b/>
                <w:noProof/>
              </w:rPr>
              <w:t>Spelling correction:</w:t>
            </w:r>
            <w:r>
              <w:rPr>
                <w:noProof/>
                <w:webHidden/>
              </w:rPr>
              <w:tab/>
            </w:r>
            <w:r>
              <w:rPr>
                <w:noProof/>
                <w:webHidden/>
              </w:rPr>
              <w:fldChar w:fldCharType="begin"/>
            </w:r>
            <w:r>
              <w:rPr>
                <w:noProof/>
                <w:webHidden/>
              </w:rPr>
              <w:instrText xml:space="preserve"> PAGEREF _Toc510979761 \h </w:instrText>
            </w:r>
            <w:r>
              <w:rPr>
                <w:noProof/>
                <w:webHidden/>
              </w:rPr>
            </w:r>
            <w:r>
              <w:rPr>
                <w:noProof/>
                <w:webHidden/>
              </w:rPr>
              <w:fldChar w:fldCharType="separate"/>
            </w:r>
            <w:r>
              <w:rPr>
                <w:noProof/>
                <w:webHidden/>
              </w:rPr>
              <w:t>5</w:t>
            </w:r>
            <w:r>
              <w:rPr>
                <w:noProof/>
                <w:webHidden/>
              </w:rPr>
              <w:fldChar w:fldCharType="end"/>
            </w:r>
          </w:hyperlink>
        </w:p>
        <w:p w:rsidR="00E1621E" w:rsidRDefault="00E1621E">
          <w:pPr>
            <w:pStyle w:val="TOC2"/>
            <w:tabs>
              <w:tab w:val="right" w:leader="dot" w:pos="9350"/>
            </w:tabs>
            <w:rPr>
              <w:rFonts w:cstheme="minorBidi"/>
              <w:noProof/>
            </w:rPr>
          </w:pPr>
          <w:hyperlink w:anchor="_Toc510979762" w:history="1">
            <w:r w:rsidRPr="008775F6">
              <w:rPr>
                <w:rStyle w:val="Hyperlink"/>
                <w:b/>
                <w:noProof/>
              </w:rPr>
              <w:t>Text to Features (Feature Engineering on text data)</w:t>
            </w:r>
            <w:r>
              <w:rPr>
                <w:noProof/>
                <w:webHidden/>
              </w:rPr>
              <w:tab/>
            </w:r>
            <w:r>
              <w:rPr>
                <w:noProof/>
                <w:webHidden/>
              </w:rPr>
              <w:fldChar w:fldCharType="begin"/>
            </w:r>
            <w:r>
              <w:rPr>
                <w:noProof/>
                <w:webHidden/>
              </w:rPr>
              <w:instrText xml:space="preserve"> PAGEREF _Toc510979762 \h </w:instrText>
            </w:r>
            <w:r>
              <w:rPr>
                <w:noProof/>
                <w:webHidden/>
              </w:rPr>
            </w:r>
            <w:r>
              <w:rPr>
                <w:noProof/>
                <w:webHidden/>
              </w:rPr>
              <w:fldChar w:fldCharType="separate"/>
            </w:r>
            <w:r>
              <w:rPr>
                <w:noProof/>
                <w:webHidden/>
              </w:rPr>
              <w:t>5</w:t>
            </w:r>
            <w:r>
              <w:rPr>
                <w:noProof/>
                <w:webHidden/>
              </w:rPr>
              <w:fldChar w:fldCharType="end"/>
            </w:r>
          </w:hyperlink>
        </w:p>
        <w:p w:rsidR="00E1621E" w:rsidRDefault="00E1621E">
          <w:pPr>
            <w:pStyle w:val="TOC1"/>
            <w:tabs>
              <w:tab w:val="right" w:leader="dot" w:pos="9350"/>
            </w:tabs>
            <w:rPr>
              <w:rFonts w:cstheme="minorBidi"/>
              <w:noProof/>
            </w:rPr>
          </w:pPr>
          <w:hyperlink w:anchor="_Toc510979763" w:history="1">
            <w:r w:rsidRPr="008775F6">
              <w:rPr>
                <w:rStyle w:val="Hyperlink"/>
                <w:b/>
                <w:noProof/>
              </w:rPr>
              <w:t>Syntactic Parsing</w:t>
            </w:r>
            <w:r>
              <w:rPr>
                <w:noProof/>
                <w:webHidden/>
              </w:rPr>
              <w:tab/>
            </w:r>
            <w:r>
              <w:rPr>
                <w:noProof/>
                <w:webHidden/>
              </w:rPr>
              <w:fldChar w:fldCharType="begin"/>
            </w:r>
            <w:r>
              <w:rPr>
                <w:noProof/>
                <w:webHidden/>
              </w:rPr>
              <w:instrText xml:space="preserve"> PAGEREF _Toc510979763 \h </w:instrText>
            </w:r>
            <w:r>
              <w:rPr>
                <w:noProof/>
                <w:webHidden/>
              </w:rPr>
            </w:r>
            <w:r>
              <w:rPr>
                <w:noProof/>
                <w:webHidden/>
              </w:rPr>
              <w:fldChar w:fldCharType="separate"/>
            </w:r>
            <w:r>
              <w:rPr>
                <w:noProof/>
                <w:webHidden/>
              </w:rPr>
              <w:t>6</w:t>
            </w:r>
            <w:r>
              <w:rPr>
                <w:noProof/>
                <w:webHidden/>
              </w:rPr>
              <w:fldChar w:fldCharType="end"/>
            </w:r>
          </w:hyperlink>
        </w:p>
        <w:p w:rsidR="00E1621E" w:rsidRDefault="00E1621E">
          <w:pPr>
            <w:pStyle w:val="TOC2"/>
            <w:tabs>
              <w:tab w:val="right" w:leader="dot" w:pos="9350"/>
            </w:tabs>
            <w:rPr>
              <w:rFonts w:cstheme="minorBidi"/>
              <w:noProof/>
            </w:rPr>
          </w:pPr>
          <w:hyperlink w:anchor="_Toc510979764" w:history="1">
            <w:r w:rsidRPr="008775F6">
              <w:rPr>
                <w:rStyle w:val="Hyperlink"/>
                <w:noProof/>
              </w:rPr>
              <w:t>Dependency trees</w:t>
            </w:r>
            <w:r>
              <w:rPr>
                <w:noProof/>
                <w:webHidden/>
              </w:rPr>
              <w:tab/>
            </w:r>
            <w:r>
              <w:rPr>
                <w:noProof/>
                <w:webHidden/>
              </w:rPr>
              <w:fldChar w:fldCharType="begin"/>
            </w:r>
            <w:r>
              <w:rPr>
                <w:noProof/>
                <w:webHidden/>
              </w:rPr>
              <w:instrText xml:space="preserve"> PAGEREF _Toc510979764 \h </w:instrText>
            </w:r>
            <w:r>
              <w:rPr>
                <w:noProof/>
                <w:webHidden/>
              </w:rPr>
            </w:r>
            <w:r>
              <w:rPr>
                <w:noProof/>
                <w:webHidden/>
              </w:rPr>
              <w:fldChar w:fldCharType="separate"/>
            </w:r>
            <w:r>
              <w:rPr>
                <w:noProof/>
                <w:webHidden/>
              </w:rPr>
              <w:t>6</w:t>
            </w:r>
            <w:r>
              <w:rPr>
                <w:noProof/>
                <w:webHidden/>
              </w:rPr>
              <w:fldChar w:fldCharType="end"/>
            </w:r>
          </w:hyperlink>
        </w:p>
        <w:p w:rsidR="00E1621E" w:rsidRDefault="00E1621E">
          <w:pPr>
            <w:pStyle w:val="TOC2"/>
            <w:tabs>
              <w:tab w:val="right" w:leader="dot" w:pos="9350"/>
            </w:tabs>
            <w:rPr>
              <w:rFonts w:cstheme="minorBidi"/>
              <w:noProof/>
            </w:rPr>
          </w:pPr>
          <w:hyperlink w:anchor="_Toc510979765" w:history="1">
            <w:r w:rsidRPr="008775F6">
              <w:rPr>
                <w:rStyle w:val="Hyperlink"/>
                <w:noProof/>
              </w:rPr>
              <w:t>Part of speech tagging :</w:t>
            </w:r>
            <w:r>
              <w:rPr>
                <w:noProof/>
                <w:webHidden/>
              </w:rPr>
              <w:tab/>
            </w:r>
            <w:r>
              <w:rPr>
                <w:noProof/>
                <w:webHidden/>
              </w:rPr>
              <w:fldChar w:fldCharType="begin"/>
            </w:r>
            <w:r>
              <w:rPr>
                <w:noProof/>
                <w:webHidden/>
              </w:rPr>
              <w:instrText xml:space="preserve"> PAGEREF _Toc510979765 \h </w:instrText>
            </w:r>
            <w:r>
              <w:rPr>
                <w:noProof/>
                <w:webHidden/>
              </w:rPr>
            </w:r>
            <w:r>
              <w:rPr>
                <w:noProof/>
                <w:webHidden/>
              </w:rPr>
              <w:fldChar w:fldCharType="separate"/>
            </w:r>
            <w:r>
              <w:rPr>
                <w:noProof/>
                <w:webHidden/>
              </w:rPr>
              <w:t>7</w:t>
            </w:r>
            <w:r>
              <w:rPr>
                <w:noProof/>
                <w:webHidden/>
              </w:rPr>
              <w:fldChar w:fldCharType="end"/>
            </w:r>
          </w:hyperlink>
        </w:p>
        <w:p w:rsidR="00E1621E" w:rsidRDefault="00E1621E">
          <w:pPr>
            <w:pStyle w:val="TOC3"/>
            <w:tabs>
              <w:tab w:val="right" w:leader="dot" w:pos="9350"/>
            </w:tabs>
            <w:rPr>
              <w:rFonts w:cstheme="minorBidi"/>
              <w:noProof/>
            </w:rPr>
          </w:pPr>
          <w:hyperlink w:anchor="_Toc510979766" w:history="1">
            <w:r w:rsidRPr="008775F6">
              <w:rPr>
                <w:rStyle w:val="Hyperlink"/>
                <w:b/>
                <w:bCs/>
                <w:noProof/>
              </w:rPr>
              <w:t>Word sense disambiguation:</w:t>
            </w:r>
            <w:r w:rsidRPr="008775F6">
              <w:rPr>
                <w:rStyle w:val="Hyperlink"/>
                <w:noProof/>
              </w:rPr>
              <w:t xml:space="preserve"> Some language words have multiple meanings according to their usage.</w:t>
            </w:r>
            <w:r>
              <w:rPr>
                <w:noProof/>
                <w:webHidden/>
              </w:rPr>
              <w:tab/>
            </w:r>
            <w:r>
              <w:rPr>
                <w:noProof/>
                <w:webHidden/>
              </w:rPr>
              <w:fldChar w:fldCharType="begin"/>
            </w:r>
            <w:r>
              <w:rPr>
                <w:noProof/>
                <w:webHidden/>
              </w:rPr>
              <w:instrText xml:space="preserve"> PAGEREF _Toc510979766 \h </w:instrText>
            </w:r>
            <w:r>
              <w:rPr>
                <w:noProof/>
                <w:webHidden/>
              </w:rPr>
            </w:r>
            <w:r>
              <w:rPr>
                <w:noProof/>
                <w:webHidden/>
              </w:rPr>
              <w:fldChar w:fldCharType="separate"/>
            </w:r>
            <w:r>
              <w:rPr>
                <w:noProof/>
                <w:webHidden/>
              </w:rPr>
              <w:t>8</w:t>
            </w:r>
            <w:r>
              <w:rPr>
                <w:noProof/>
                <w:webHidden/>
              </w:rPr>
              <w:fldChar w:fldCharType="end"/>
            </w:r>
          </w:hyperlink>
        </w:p>
        <w:p w:rsidR="00E1621E" w:rsidRDefault="00E1621E">
          <w:pPr>
            <w:pStyle w:val="TOC3"/>
            <w:tabs>
              <w:tab w:val="right" w:leader="dot" w:pos="9350"/>
            </w:tabs>
            <w:rPr>
              <w:rFonts w:cstheme="minorBidi"/>
              <w:noProof/>
            </w:rPr>
          </w:pPr>
          <w:hyperlink w:anchor="_Toc510979767" w:history="1">
            <w:r w:rsidRPr="008775F6">
              <w:rPr>
                <w:rStyle w:val="Hyperlink"/>
                <w:b/>
                <w:bCs/>
                <w:noProof/>
              </w:rPr>
              <w:t>Improving word-based features:</w:t>
            </w:r>
            <w:r>
              <w:rPr>
                <w:noProof/>
                <w:webHidden/>
              </w:rPr>
              <w:tab/>
            </w:r>
            <w:r>
              <w:rPr>
                <w:noProof/>
                <w:webHidden/>
              </w:rPr>
              <w:fldChar w:fldCharType="begin"/>
            </w:r>
            <w:r>
              <w:rPr>
                <w:noProof/>
                <w:webHidden/>
              </w:rPr>
              <w:instrText xml:space="preserve"> PAGEREF _Toc510979767 \h </w:instrText>
            </w:r>
            <w:r>
              <w:rPr>
                <w:noProof/>
                <w:webHidden/>
              </w:rPr>
            </w:r>
            <w:r>
              <w:rPr>
                <w:noProof/>
                <w:webHidden/>
              </w:rPr>
              <w:fldChar w:fldCharType="separate"/>
            </w:r>
            <w:r>
              <w:rPr>
                <w:noProof/>
                <w:webHidden/>
              </w:rPr>
              <w:t>8</w:t>
            </w:r>
            <w:r>
              <w:rPr>
                <w:noProof/>
                <w:webHidden/>
              </w:rPr>
              <w:fldChar w:fldCharType="end"/>
            </w:r>
          </w:hyperlink>
        </w:p>
        <w:p w:rsidR="00E1621E" w:rsidRDefault="00E1621E">
          <w:pPr>
            <w:pStyle w:val="TOC3"/>
            <w:tabs>
              <w:tab w:val="right" w:leader="dot" w:pos="9350"/>
            </w:tabs>
            <w:rPr>
              <w:rFonts w:cstheme="minorBidi"/>
              <w:noProof/>
            </w:rPr>
          </w:pPr>
          <w:hyperlink w:anchor="_Toc510979768" w:history="1">
            <w:r w:rsidRPr="008775F6">
              <w:rPr>
                <w:rStyle w:val="Hyperlink"/>
                <w:b/>
                <w:bCs/>
                <w:noProof/>
              </w:rPr>
              <w:t>Normalization and Lemmatization</w:t>
            </w:r>
            <w:r w:rsidRPr="008775F6">
              <w:rPr>
                <w:rStyle w:val="Hyperlink"/>
                <w:noProof/>
              </w:rPr>
              <w:t>: POS tags are the basis of lemmatization process for converting a word to its base form (lemma).</w:t>
            </w:r>
            <w:r>
              <w:rPr>
                <w:noProof/>
                <w:webHidden/>
              </w:rPr>
              <w:tab/>
            </w:r>
            <w:r>
              <w:rPr>
                <w:noProof/>
                <w:webHidden/>
              </w:rPr>
              <w:fldChar w:fldCharType="begin"/>
            </w:r>
            <w:r>
              <w:rPr>
                <w:noProof/>
                <w:webHidden/>
              </w:rPr>
              <w:instrText xml:space="preserve"> PAGEREF _Toc510979768 \h </w:instrText>
            </w:r>
            <w:r>
              <w:rPr>
                <w:noProof/>
                <w:webHidden/>
              </w:rPr>
            </w:r>
            <w:r>
              <w:rPr>
                <w:noProof/>
                <w:webHidden/>
              </w:rPr>
              <w:fldChar w:fldCharType="separate"/>
            </w:r>
            <w:r>
              <w:rPr>
                <w:noProof/>
                <w:webHidden/>
              </w:rPr>
              <w:t>8</w:t>
            </w:r>
            <w:r>
              <w:rPr>
                <w:noProof/>
                <w:webHidden/>
              </w:rPr>
              <w:fldChar w:fldCharType="end"/>
            </w:r>
          </w:hyperlink>
        </w:p>
        <w:p w:rsidR="00E1621E" w:rsidRDefault="00E1621E">
          <w:pPr>
            <w:pStyle w:val="TOC3"/>
            <w:tabs>
              <w:tab w:val="right" w:leader="dot" w:pos="9350"/>
            </w:tabs>
            <w:rPr>
              <w:rFonts w:cstheme="minorBidi"/>
              <w:noProof/>
            </w:rPr>
          </w:pPr>
          <w:hyperlink w:anchor="_Toc510979769" w:history="1">
            <w:r w:rsidRPr="008775F6">
              <w:rPr>
                <w:rStyle w:val="Hyperlink"/>
                <w:b/>
                <w:noProof/>
              </w:rPr>
              <w:t>Efficient stopword removal</w:t>
            </w:r>
            <w:r>
              <w:rPr>
                <w:noProof/>
                <w:webHidden/>
              </w:rPr>
              <w:tab/>
            </w:r>
            <w:r>
              <w:rPr>
                <w:noProof/>
                <w:webHidden/>
              </w:rPr>
              <w:fldChar w:fldCharType="begin"/>
            </w:r>
            <w:r>
              <w:rPr>
                <w:noProof/>
                <w:webHidden/>
              </w:rPr>
              <w:instrText xml:space="preserve"> PAGEREF _Toc510979769 \h </w:instrText>
            </w:r>
            <w:r>
              <w:rPr>
                <w:noProof/>
                <w:webHidden/>
              </w:rPr>
            </w:r>
            <w:r>
              <w:rPr>
                <w:noProof/>
                <w:webHidden/>
              </w:rPr>
              <w:fldChar w:fldCharType="separate"/>
            </w:r>
            <w:r>
              <w:rPr>
                <w:noProof/>
                <w:webHidden/>
              </w:rPr>
              <w:t>8</w:t>
            </w:r>
            <w:r>
              <w:rPr>
                <w:noProof/>
                <w:webHidden/>
              </w:rPr>
              <w:fldChar w:fldCharType="end"/>
            </w:r>
          </w:hyperlink>
        </w:p>
        <w:p w:rsidR="00E1621E" w:rsidRDefault="00E1621E">
          <w:pPr>
            <w:pStyle w:val="TOC2"/>
            <w:tabs>
              <w:tab w:val="right" w:leader="dot" w:pos="9350"/>
            </w:tabs>
            <w:rPr>
              <w:rFonts w:cstheme="minorBidi"/>
              <w:noProof/>
            </w:rPr>
          </w:pPr>
          <w:hyperlink w:anchor="_Toc510979770" w:history="1">
            <w:r w:rsidRPr="008775F6">
              <w:rPr>
                <w:rStyle w:val="Hyperlink"/>
                <w:noProof/>
              </w:rPr>
              <w:t>Entity Extraction (Entities as features)</w:t>
            </w:r>
            <w:r>
              <w:rPr>
                <w:noProof/>
                <w:webHidden/>
              </w:rPr>
              <w:tab/>
            </w:r>
            <w:r>
              <w:rPr>
                <w:noProof/>
                <w:webHidden/>
              </w:rPr>
              <w:fldChar w:fldCharType="begin"/>
            </w:r>
            <w:r>
              <w:rPr>
                <w:noProof/>
                <w:webHidden/>
              </w:rPr>
              <w:instrText xml:space="preserve"> PAGEREF _Toc510979770 \h </w:instrText>
            </w:r>
            <w:r>
              <w:rPr>
                <w:noProof/>
                <w:webHidden/>
              </w:rPr>
            </w:r>
            <w:r>
              <w:rPr>
                <w:noProof/>
                <w:webHidden/>
              </w:rPr>
              <w:fldChar w:fldCharType="separate"/>
            </w:r>
            <w:r>
              <w:rPr>
                <w:noProof/>
                <w:webHidden/>
              </w:rPr>
              <w:t>8</w:t>
            </w:r>
            <w:r>
              <w:rPr>
                <w:noProof/>
                <w:webHidden/>
              </w:rPr>
              <w:fldChar w:fldCharType="end"/>
            </w:r>
          </w:hyperlink>
        </w:p>
        <w:p w:rsidR="00E1621E" w:rsidRDefault="00E1621E">
          <w:pPr>
            <w:pStyle w:val="TOC2"/>
            <w:tabs>
              <w:tab w:val="right" w:leader="dot" w:pos="9350"/>
            </w:tabs>
            <w:rPr>
              <w:rFonts w:cstheme="minorBidi"/>
              <w:noProof/>
            </w:rPr>
          </w:pPr>
          <w:hyperlink w:anchor="_Toc510979771" w:history="1">
            <w:r w:rsidRPr="008775F6">
              <w:rPr>
                <w:rStyle w:val="Hyperlink"/>
                <w:noProof/>
              </w:rPr>
              <w:t>Named Entity Recognition (NER)</w:t>
            </w:r>
            <w:r>
              <w:rPr>
                <w:noProof/>
                <w:webHidden/>
              </w:rPr>
              <w:tab/>
            </w:r>
            <w:r>
              <w:rPr>
                <w:noProof/>
                <w:webHidden/>
              </w:rPr>
              <w:fldChar w:fldCharType="begin"/>
            </w:r>
            <w:r>
              <w:rPr>
                <w:noProof/>
                <w:webHidden/>
              </w:rPr>
              <w:instrText xml:space="preserve"> PAGEREF _Toc510979771 \h </w:instrText>
            </w:r>
            <w:r>
              <w:rPr>
                <w:noProof/>
                <w:webHidden/>
              </w:rPr>
            </w:r>
            <w:r>
              <w:rPr>
                <w:noProof/>
                <w:webHidden/>
              </w:rPr>
              <w:fldChar w:fldCharType="separate"/>
            </w:r>
            <w:r>
              <w:rPr>
                <w:noProof/>
                <w:webHidden/>
              </w:rPr>
              <w:t>9</w:t>
            </w:r>
            <w:r>
              <w:rPr>
                <w:noProof/>
                <w:webHidden/>
              </w:rPr>
              <w:fldChar w:fldCharType="end"/>
            </w:r>
          </w:hyperlink>
        </w:p>
        <w:p w:rsidR="00E1621E" w:rsidRDefault="00E1621E">
          <w:pPr>
            <w:pStyle w:val="TOC3"/>
            <w:tabs>
              <w:tab w:val="right" w:leader="dot" w:pos="9350"/>
            </w:tabs>
            <w:rPr>
              <w:rFonts w:cstheme="minorBidi"/>
              <w:noProof/>
            </w:rPr>
          </w:pPr>
          <w:hyperlink w:anchor="_Toc510979772" w:history="1">
            <w:r w:rsidRPr="008775F6">
              <w:rPr>
                <w:rStyle w:val="Hyperlink"/>
                <w:b/>
                <w:noProof/>
              </w:rPr>
              <w:t>Noun phrase identification:</w:t>
            </w:r>
            <w:r>
              <w:rPr>
                <w:noProof/>
                <w:webHidden/>
              </w:rPr>
              <w:tab/>
            </w:r>
            <w:r>
              <w:rPr>
                <w:noProof/>
                <w:webHidden/>
              </w:rPr>
              <w:fldChar w:fldCharType="begin"/>
            </w:r>
            <w:r>
              <w:rPr>
                <w:noProof/>
                <w:webHidden/>
              </w:rPr>
              <w:instrText xml:space="preserve"> PAGEREF _Toc510979772 \h </w:instrText>
            </w:r>
            <w:r>
              <w:rPr>
                <w:noProof/>
                <w:webHidden/>
              </w:rPr>
            </w:r>
            <w:r>
              <w:rPr>
                <w:noProof/>
                <w:webHidden/>
              </w:rPr>
              <w:fldChar w:fldCharType="separate"/>
            </w:r>
            <w:r>
              <w:rPr>
                <w:noProof/>
                <w:webHidden/>
              </w:rPr>
              <w:t>9</w:t>
            </w:r>
            <w:r>
              <w:rPr>
                <w:noProof/>
                <w:webHidden/>
              </w:rPr>
              <w:fldChar w:fldCharType="end"/>
            </w:r>
          </w:hyperlink>
        </w:p>
        <w:p w:rsidR="00E1621E" w:rsidRDefault="00E1621E">
          <w:pPr>
            <w:pStyle w:val="TOC3"/>
            <w:tabs>
              <w:tab w:val="right" w:leader="dot" w:pos="9350"/>
            </w:tabs>
            <w:rPr>
              <w:rFonts w:cstheme="minorBidi"/>
              <w:noProof/>
            </w:rPr>
          </w:pPr>
          <w:hyperlink w:anchor="_Toc510979773" w:history="1">
            <w:r w:rsidRPr="008775F6">
              <w:rPr>
                <w:rStyle w:val="Hyperlink"/>
                <w:b/>
                <w:noProof/>
              </w:rPr>
              <w:t>Phrase classification:</w:t>
            </w:r>
            <w:r>
              <w:rPr>
                <w:noProof/>
                <w:webHidden/>
              </w:rPr>
              <w:tab/>
            </w:r>
            <w:r>
              <w:rPr>
                <w:noProof/>
                <w:webHidden/>
              </w:rPr>
              <w:fldChar w:fldCharType="begin"/>
            </w:r>
            <w:r>
              <w:rPr>
                <w:noProof/>
                <w:webHidden/>
              </w:rPr>
              <w:instrText xml:space="preserve"> PAGEREF _Toc510979773 \h </w:instrText>
            </w:r>
            <w:r>
              <w:rPr>
                <w:noProof/>
                <w:webHidden/>
              </w:rPr>
            </w:r>
            <w:r>
              <w:rPr>
                <w:noProof/>
                <w:webHidden/>
              </w:rPr>
              <w:fldChar w:fldCharType="separate"/>
            </w:r>
            <w:r>
              <w:rPr>
                <w:noProof/>
                <w:webHidden/>
              </w:rPr>
              <w:t>9</w:t>
            </w:r>
            <w:r>
              <w:rPr>
                <w:noProof/>
                <w:webHidden/>
              </w:rPr>
              <w:fldChar w:fldCharType="end"/>
            </w:r>
          </w:hyperlink>
        </w:p>
        <w:p w:rsidR="00E1621E" w:rsidRDefault="00E1621E">
          <w:pPr>
            <w:pStyle w:val="TOC3"/>
            <w:tabs>
              <w:tab w:val="right" w:leader="dot" w:pos="9350"/>
            </w:tabs>
            <w:rPr>
              <w:rFonts w:cstheme="minorBidi"/>
              <w:noProof/>
            </w:rPr>
          </w:pPr>
          <w:hyperlink w:anchor="_Toc510979774" w:history="1">
            <w:r w:rsidRPr="008775F6">
              <w:rPr>
                <w:rStyle w:val="Hyperlink"/>
                <w:b/>
                <w:noProof/>
              </w:rPr>
              <w:t>Entity disambiguation:</w:t>
            </w:r>
            <w:r>
              <w:rPr>
                <w:noProof/>
                <w:webHidden/>
              </w:rPr>
              <w:tab/>
            </w:r>
            <w:r>
              <w:rPr>
                <w:noProof/>
                <w:webHidden/>
              </w:rPr>
              <w:fldChar w:fldCharType="begin"/>
            </w:r>
            <w:r>
              <w:rPr>
                <w:noProof/>
                <w:webHidden/>
              </w:rPr>
              <w:instrText xml:space="preserve"> PAGEREF _Toc510979774 \h </w:instrText>
            </w:r>
            <w:r>
              <w:rPr>
                <w:noProof/>
                <w:webHidden/>
              </w:rPr>
            </w:r>
            <w:r>
              <w:rPr>
                <w:noProof/>
                <w:webHidden/>
              </w:rPr>
              <w:fldChar w:fldCharType="separate"/>
            </w:r>
            <w:r>
              <w:rPr>
                <w:noProof/>
                <w:webHidden/>
              </w:rPr>
              <w:t>10</w:t>
            </w:r>
            <w:r>
              <w:rPr>
                <w:noProof/>
                <w:webHidden/>
              </w:rPr>
              <w:fldChar w:fldCharType="end"/>
            </w:r>
          </w:hyperlink>
        </w:p>
        <w:p w:rsidR="00E1621E" w:rsidRDefault="00E1621E">
          <w:pPr>
            <w:pStyle w:val="TOC2"/>
            <w:tabs>
              <w:tab w:val="right" w:leader="dot" w:pos="9350"/>
            </w:tabs>
            <w:rPr>
              <w:rFonts w:cstheme="minorBidi"/>
              <w:noProof/>
            </w:rPr>
          </w:pPr>
          <w:hyperlink w:anchor="_Toc510979775" w:history="1">
            <w:r w:rsidRPr="008775F6">
              <w:rPr>
                <w:rStyle w:val="Hyperlink"/>
                <w:b/>
                <w:bCs/>
                <w:noProof/>
              </w:rPr>
              <w:t xml:space="preserve">Topic Modeling: </w:t>
            </w:r>
            <w:r w:rsidRPr="008775F6">
              <w:rPr>
                <w:rStyle w:val="Hyperlink"/>
                <w:noProof/>
              </w:rPr>
              <w:t>Topic modeling is a process of automatically identifying the topics present in a text corpus</w:t>
            </w:r>
            <w:r>
              <w:rPr>
                <w:noProof/>
                <w:webHidden/>
              </w:rPr>
              <w:tab/>
            </w:r>
            <w:r>
              <w:rPr>
                <w:noProof/>
                <w:webHidden/>
              </w:rPr>
              <w:fldChar w:fldCharType="begin"/>
            </w:r>
            <w:r>
              <w:rPr>
                <w:noProof/>
                <w:webHidden/>
              </w:rPr>
              <w:instrText xml:space="preserve"> PAGEREF _Toc510979775 \h </w:instrText>
            </w:r>
            <w:r>
              <w:rPr>
                <w:noProof/>
                <w:webHidden/>
              </w:rPr>
            </w:r>
            <w:r>
              <w:rPr>
                <w:noProof/>
                <w:webHidden/>
              </w:rPr>
              <w:fldChar w:fldCharType="separate"/>
            </w:r>
            <w:r>
              <w:rPr>
                <w:noProof/>
                <w:webHidden/>
              </w:rPr>
              <w:t>10</w:t>
            </w:r>
            <w:r>
              <w:rPr>
                <w:noProof/>
                <w:webHidden/>
              </w:rPr>
              <w:fldChar w:fldCharType="end"/>
            </w:r>
          </w:hyperlink>
        </w:p>
        <w:p w:rsidR="00E1621E" w:rsidRDefault="00E1621E">
          <w:pPr>
            <w:pStyle w:val="TOC2"/>
            <w:tabs>
              <w:tab w:val="right" w:leader="dot" w:pos="9350"/>
            </w:tabs>
            <w:rPr>
              <w:rFonts w:cstheme="minorBidi"/>
              <w:noProof/>
            </w:rPr>
          </w:pPr>
          <w:hyperlink w:anchor="_Toc510979776" w:history="1">
            <w:r w:rsidRPr="008775F6">
              <w:rPr>
                <w:rStyle w:val="Hyperlink"/>
                <w:noProof/>
              </w:rPr>
              <w:t>N-Grams as Features: A combination of N words together are called N-Grams.</w:t>
            </w:r>
            <w:r>
              <w:rPr>
                <w:noProof/>
                <w:webHidden/>
              </w:rPr>
              <w:tab/>
            </w:r>
            <w:r>
              <w:rPr>
                <w:noProof/>
                <w:webHidden/>
              </w:rPr>
              <w:fldChar w:fldCharType="begin"/>
            </w:r>
            <w:r>
              <w:rPr>
                <w:noProof/>
                <w:webHidden/>
              </w:rPr>
              <w:instrText xml:space="preserve"> PAGEREF _Toc510979776 \h </w:instrText>
            </w:r>
            <w:r>
              <w:rPr>
                <w:noProof/>
                <w:webHidden/>
              </w:rPr>
            </w:r>
            <w:r>
              <w:rPr>
                <w:noProof/>
                <w:webHidden/>
              </w:rPr>
              <w:fldChar w:fldCharType="separate"/>
            </w:r>
            <w:r>
              <w:rPr>
                <w:noProof/>
                <w:webHidden/>
              </w:rPr>
              <w:t>11</w:t>
            </w:r>
            <w:r>
              <w:rPr>
                <w:noProof/>
                <w:webHidden/>
              </w:rPr>
              <w:fldChar w:fldCharType="end"/>
            </w:r>
          </w:hyperlink>
        </w:p>
        <w:p w:rsidR="00E1621E" w:rsidRDefault="00E1621E">
          <w:pPr>
            <w:pStyle w:val="TOC2"/>
            <w:tabs>
              <w:tab w:val="right" w:leader="dot" w:pos="9350"/>
            </w:tabs>
            <w:rPr>
              <w:rFonts w:cstheme="minorBidi"/>
              <w:noProof/>
            </w:rPr>
          </w:pPr>
          <w:hyperlink w:anchor="_Toc510979777" w:history="1">
            <w:r w:rsidRPr="008775F6">
              <w:rPr>
                <w:rStyle w:val="Hyperlink"/>
                <w:noProof/>
              </w:rPr>
              <w:t>Statistical Features</w:t>
            </w:r>
            <w:r>
              <w:rPr>
                <w:noProof/>
                <w:webHidden/>
              </w:rPr>
              <w:tab/>
            </w:r>
            <w:r>
              <w:rPr>
                <w:noProof/>
                <w:webHidden/>
              </w:rPr>
              <w:fldChar w:fldCharType="begin"/>
            </w:r>
            <w:r>
              <w:rPr>
                <w:noProof/>
                <w:webHidden/>
              </w:rPr>
              <w:instrText xml:space="preserve"> PAGEREF _Toc510979777 \h </w:instrText>
            </w:r>
            <w:r>
              <w:rPr>
                <w:noProof/>
                <w:webHidden/>
              </w:rPr>
            </w:r>
            <w:r>
              <w:rPr>
                <w:noProof/>
                <w:webHidden/>
              </w:rPr>
              <w:fldChar w:fldCharType="separate"/>
            </w:r>
            <w:r>
              <w:rPr>
                <w:noProof/>
                <w:webHidden/>
              </w:rPr>
              <w:t>12</w:t>
            </w:r>
            <w:r>
              <w:rPr>
                <w:noProof/>
                <w:webHidden/>
              </w:rPr>
              <w:fldChar w:fldCharType="end"/>
            </w:r>
          </w:hyperlink>
        </w:p>
        <w:p w:rsidR="00E1621E" w:rsidRDefault="00E1621E">
          <w:pPr>
            <w:pStyle w:val="TOC2"/>
            <w:tabs>
              <w:tab w:val="right" w:leader="dot" w:pos="9350"/>
            </w:tabs>
            <w:rPr>
              <w:rFonts w:cstheme="minorBidi"/>
              <w:noProof/>
            </w:rPr>
          </w:pPr>
          <w:hyperlink w:anchor="_Toc510979778" w:history="1">
            <w:r w:rsidRPr="008775F6">
              <w:rPr>
                <w:rStyle w:val="Hyperlink"/>
                <w:noProof/>
              </w:rPr>
              <w:t>Term Frequency – Inverse Document Frequency (TF – IDF)</w:t>
            </w:r>
            <w:r>
              <w:rPr>
                <w:noProof/>
                <w:webHidden/>
              </w:rPr>
              <w:tab/>
            </w:r>
            <w:r>
              <w:rPr>
                <w:noProof/>
                <w:webHidden/>
              </w:rPr>
              <w:fldChar w:fldCharType="begin"/>
            </w:r>
            <w:r>
              <w:rPr>
                <w:noProof/>
                <w:webHidden/>
              </w:rPr>
              <w:instrText xml:space="preserve"> PAGEREF _Toc510979778 \h </w:instrText>
            </w:r>
            <w:r>
              <w:rPr>
                <w:noProof/>
                <w:webHidden/>
              </w:rPr>
            </w:r>
            <w:r>
              <w:rPr>
                <w:noProof/>
                <w:webHidden/>
              </w:rPr>
              <w:fldChar w:fldCharType="separate"/>
            </w:r>
            <w:r>
              <w:rPr>
                <w:noProof/>
                <w:webHidden/>
              </w:rPr>
              <w:t>12</w:t>
            </w:r>
            <w:r>
              <w:rPr>
                <w:noProof/>
                <w:webHidden/>
              </w:rPr>
              <w:fldChar w:fldCharType="end"/>
            </w:r>
          </w:hyperlink>
        </w:p>
        <w:p w:rsidR="00E1621E" w:rsidRDefault="00E1621E">
          <w:pPr>
            <w:pStyle w:val="TOC2"/>
            <w:tabs>
              <w:tab w:val="right" w:leader="dot" w:pos="9350"/>
            </w:tabs>
            <w:rPr>
              <w:rFonts w:cstheme="minorBidi"/>
              <w:noProof/>
            </w:rPr>
          </w:pPr>
          <w:hyperlink w:anchor="_Toc510979779" w:history="1">
            <w:r w:rsidRPr="008775F6">
              <w:rPr>
                <w:rStyle w:val="Hyperlink"/>
                <w:noProof/>
              </w:rPr>
              <w:t>Count / Density / Readability Features</w:t>
            </w:r>
            <w:r>
              <w:rPr>
                <w:noProof/>
                <w:webHidden/>
              </w:rPr>
              <w:tab/>
            </w:r>
            <w:r>
              <w:rPr>
                <w:noProof/>
                <w:webHidden/>
              </w:rPr>
              <w:fldChar w:fldCharType="begin"/>
            </w:r>
            <w:r>
              <w:rPr>
                <w:noProof/>
                <w:webHidden/>
              </w:rPr>
              <w:instrText xml:space="preserve"> PAGEREF _Toc510979779 \h </w:instrText>
            </w:r>
            <w:r>
              <w:rPr>
                <w:noProof/>
                <w:webHidden/>
              </w:rPr>
            </w:r>
            <w:r>
              <w:rPr>
                <w:noProof/>
                <w:webHidden/>
              </w:rPr>
              <w:fldChar w:fldCharType="separate"/>
            </w:r>
            <w:r>
              <w:rPr>
                <w:noProof/>
                <w:webHidden/>
              </w:rPr>
              <w:t>13</w:t>
            </w:r>
            <w:r>
              <w:rPr>
                <w:noProof/>
                <w:webHidden/>
              </w:rPr>
              <w:fldChar w:fldCharType="end"/>
            </w:r>
          </w:hyperlink>
        </w:p>
        <w:p w:rsidR="00E1621E" w:rsidRDefault="00E1621E">
          <w:pPr>
            <w:pStyle w:val="TOC2"/>
            <w:tabs>
              <w:tab w:val="right" w:leader="dot" w:pos="9350"/>
            </w:tabs>
            <w:rPr>
              <w:rFonts w:cstheme="minorBidi"/>
              <w:noProof/>
            </w:rPr>
          </w:pPr>
          <w:hyperlink w:anchor="_Toc510979780" w:history="1">
            <w:r w:rsidRPr="008775F6">
              <w:rPr>
                <w:rStyle w:val="Hyperlink"/>
                <w:noProof/>
              </w:rPr>
              <w:t>Word Embedding (text vectors)</w:t>
            </w:r>
            <w:r>
              <w:rPr>
                <w:noProof/>
                <w:webHidden/>
              </w:rPr>
              <w:tab/>
            </w:r>
            <w:r>
              <w:rPr>
                <w:noProof/>
                <w:webHidden/>
              </w:rPr>
              <w:fldChar w:fldCharType="begin"/>
            </w:r>
            <w:r>
              <w:rPr>
                <w:noProof/>
                <w:webHidden/>
              </w:rPr>
              <w:instrText xml:space="preserve"> PAGEREF _Toc510979780 \h </w:instrText>
            </w:r>
            <w:r>
              <w:rPr>
                <w:noProof/>
                <w:webHidden/>
              </w:rPr>
            </w:r>
            <w:r>
              <w:rPr>
                <w:noProof/>
                <w:webHidden/>
              </w:rPr>
              <w:fldChar w:fldCharType="separate"/>
            </w:r>
            <w:r>
              <w:rPr>
                <w:noProof/>
                <w:webHidden/>
              </w:rPr>
              <w:t>13</w:t>
            </w:r>
            <w:r>
              <w:rPr>
                <w:noProof/>
                <w:webHidden/>
              </w:rPr>
              <w:fldChar w:fldCharType="end"/>
            </w:r>
          </w:hyperlink>
        </w:p>
        <w:p w:rsidR="00E1621E" w:rsidRDefault="00E1621E">
          <w:pPr>
            <w:pStyle w:val="TOC2"/>
            <w:tabs>
              <w:tab w:val="right" w:leader="dot" w:pos="9350"/>
            </w:tabs>
            <w:rPr>
              <w:rFonts w:cstheme="minorBidi"/>
              <w:noProof/>
            </w:rPr>
          </w:pPr>
          <w:hyperlink w:anchor="_Toc510979781" w:history="1">
            <w:r w:rsidRPr="008775F6">
              <w:rPr>
                <w:rStyle w:val="Hyperlink"/>
                <w:b/>
                <w:noProof/>
              </w:rPr>
              <w:t>Important tasks of NLP</w:t>
            </w:r>
            <w:r>
              <w:rPr>
                <w:noProof/>
                <w:webHidden/>
              </w:rPr>
              <w:tab/>
            </w:r>
            <w:r>
              <w:rPr>
                <w:noProof/>
                <w:webHidden/>
              </w:rPr>
              <w:fldChar w:fldCharType="begin"/>
            </w:r>
            <w:r>
              <w:rPr>
                <w:noProof/>
                <w:webHidden/>
              </w:rPr>
              <w:instrText xml:space="preserve"> PAGEREF _Toc510979781 \h </w:instrText>
            </w:r>
            <w:r>
              <w:rPr>
                <w:noProof/>
                <w:webHidden/>
              </w:rPr>
            </w:r>
            <w:r>
              <w:rPr>
                <w:noProof/>
                <w:webHidden/>
              </w:rPr>
              <w:fldChar w:fldCharType="separate"/>
            </w:r>
            <w:r>
              <w:rPr>
                <w:noProof/>
                <w:webHidden/>
              </w:rPr>
              <w:t>14</w:t>
            </w:r>
            <w:r>
              <w:rPr>
                <w:noProof/>
                <w:webHidden/>
              </w:rPr>
              <w:fldChar w:fldCharType="end"/>
            </w:r>
          </w:hyperlink>
        </w:p>
        <w:p w:rsidR="00E1621E" w:rsidRDefault="00E1621E">
          <w:pPr>
            <w:pStyle w:val="TOC3"/>
            <w:tabs>
              <w:tab w:val="right" w:leader="dot" w:pos="9350"/>
            </w:tabs>
            <w:rPr>
              <w:rFonts w:cstheme="minorBidi"/>
              <w:noProof/>
            </w:rPr>
          </w:pPr>
          <w:hyperlink w:anchor="_Toc510979782" w:history="1">
            <w:r w:rsidRPr="008775F6">
              <w:rPr>
                <w:rStyle w:val="Hyperlink"/>
                <w:b/>
                <w:noProof/>
              </w:rPr>
              <w:t>Text Classification(Classify the text object in one fixed category)</w:t>
            </w:r>
            <w:r>
              <w:rPr>
                <w:noProof/>
                <w:webHidden/>
              </w:rPr>
              <w:tab/>
            </w:r>
            <w:r>
              <w:rPr>
                <w:noProof/>
                <w:webHidden/>
              </w:rPr>
              <w:fldChar w:fldCharType="begin"/>
            </w:r>
            <w:r>
              <w:rPr>
                <w:noProof/>
                <w:webHidden/>
              </w:rPr>
              <w:instrText xml:space="preserve"> PAGEREF _Toc510979782 \h </w:instrText>
            </w:r>
            <w:r>
              <w:rPr>
                <w:noProof/>
                <w:webHidden/>
              </w:rPr>
            </w:r>
            <w:r>
              <w:rPr>
                <w:noProof/>
                <w:webHidden/>
              </w:rPr>
              <w:fldChar w:fldCharType="separate"/>
            </w:r>
            <w:r>
              <w:rPr>
                <w:noProof/>
                <w:webHidden/>
              </w:rPr>
              <w:t>14</w:t>
            </w:r>
            <w:r>
              <w:rPr>
                <w:noProof/>
                <w:webHidden/>
              </w:rPr>
              <w:fldChar w:fldCharType="end"/>
            </w:r>
          </w:hyperlink>
        </w:p>
        <w:p w:rsidR="00E1621E" w:rsidRDefault="00E1621E">
          <w:pPr>
            <w:pStyle w:val="TOC2"/>
            <w:tabs>
              <w:tab w:val="right" w:leader="dot" w:pos="9350"/>
            </w:tabs>
            <w:rPr>
              <w:rFonts w:cstheme="minorBidi"/>
              <w:noProof/>
            </w:rPr>
          </w:pPr>
          <w:hyperlink w:anchor="_Toc510979783" w:history="1">
            <w:r w:rsidRPr="008775F6">
              <w:rPr>
                <w:rStyle w:val="Hyperlink"/>
                <w:noProof/>
              </w:rPr>
              <w:t>Text Matching / Similarity</w:t>
            </w:r>
            <w:r>
              <w:rPr>
                <w:noProof/>
                <w:webHidden/>
              </w:rPr>
              <w:tab/>
            </w:r>
            <w:r>
              <w:rPr>
                <w:noProof/>
                <w:webHidden/>
              </w:rPr>
              <w:fldChar w:fldCharType="begin"/>
            </w:r>
            <w:r>
              <w:rPr>
                <w:noProof/>
                <w:webHidden/>
              </w:rPr>
              <w:instrText xml:space="preserve"> PAGEREF _Toc510979783 \h </w:instrText>
            </w:r>
            <w:r>
              <w:rPr>
                <w:noProof/>
                <w:webHidden/>
              </w:rPr>
            </w:r>
            <w:r>
              <w:rPr>
                <w:noProof/>
                <w:webHidden/>
              </w:rPr>
              <w:fldChar w:fldCharType="separate"/>
            </w:r>
            <w:r>
              <w:rPr>
                <w:noProof/>
                <w:webHidden/>
              </w:rPr>
              <w:t>16</w:t>
            </w:r>
            <w:r>
              <w:rPr>
                <w:noProof/>
                <w:webHidden/>
              </w:rPr>
              <w:fldChar w:fldCharType="end"/>
            </w:r>
          </w:hyperlink>
        </w:p>
        <w:p w:rsidR="00E1621E" w:rsidRDefault="00E1621E">
          <w:pPr>
            <w:pStyle w:val="TOC3"/>
            <w:tabs>
              <w:tab w:val="right" w:leader="dot" w:pos="9350"/>
            </w:tabs>
            <w:rPr>
              <w:rFonts w:cstheme="minorBidi"/>
              <w:noProof/>
            </w:rPr>
          </w:pPr>
          <w:hyperlink w:anchor="_Toc510979784" w:history="1">
            <w:r w:rsidRPr="008775F6">
              <w:rPr>
                <w:rStyle w:val="Hyperlink"/>
                <w:b/>
                <w:noProof/>
              </w:rPr>
              <w:t>Important applications of text matching includes</w:t>
            </w:r>
            <w:r>
              <w:rPr>
                <w:noProof/>
                <w:webHidden/>
              </w:rPr>
              <w:tab/>
            </w:r>
            <w:r>
              <w:rPr>
                <w:noProof/>
                <w:webHidden/>
              </w:rPr>
              <w:fldChar w:fldCharType="begin"/>
            </w:r>
            <w:r>
              <w:rPr>
                <w:noProof/>
                <w:webHidden/>
              </w:rPr>
              <w:instrText xml:space="preserve"> PAGEREF _Toc510979784 \h </w:instrText>
            </w:r>
            <w:r>
              <w:rPr>
                <w:noProof/>
                <w:webHidden/>
              </w:rPr>
            </w:r>
            <w:r>
              <w:rPr>
                <w:noProof/>
                <w:webHidden/>
              </w:rPr>
              <w:fldChar w:fldCharType="separate"/>
            </w:r>
            <w:r>
              <w:rPr>
                <w:noProof/>
                <w:webHidden/>
              </w:rPr>
              <w:t>17</w:t>
            </w:r>
            <w:r>
              <w:rPr>
                <w:noProof/>
                <w:webHidden/>
              </w:rPr>
              <w:fldChar w:fldCharType="end"/>
            </w:r>
          </w:hyperlink>
        </w:p>
        <w:p w:rsidR="00E1621E" w:rsidRDefault="00E1621E">
          <w:pPr>
            <w:pStyle w:val="TOC3"/>
            <w:tabs>
              <w:tab w:val="right" w:leader="dot" w:pos="9350"/>
            </w:tabs>
            <w:rPr>
              <w:rFonts w:cstheme="minorBidi"/>
              <w:noProof/>
            </w:rPr>
          </w:pPr>
          <w:hyperlink w:anchor="_Toc510979785" w:history="1">
            <w:r w:rsidRPr="008775F6">
              <w:rPr>
                <w:rStyle w:val="Hyperlink"/>
                <w:b/>
                <w:bCs/>
                <w:noProof/>
              </w:rPr>
              <w:t>Levenshtein Distance</w:t>
            </w:r>
            <w:r>
              <w:rPr>
                <w:noProof/>
                <w:webHidden/>
              </w:rPr>
              <w:tab/>
            </w:r>
            <w:r>
              <w:rPr>
                <w:noProof/>
                <w:webHidden/>
              </w:rPr>
              <w:fldChar w:fldCharType="begin"/>
            </w:r>
            <w:r>
              <w:rPr>
                <w:noProof/>
                <w:webHidden/>
              </w:rPr>
              <w:instrText xml:space="preserve"> PAGEREF _Toc510979785 \h </w:instrText>
            </w:r>
            <w:r>
              <w:rPr>
                <w:noProof/>
                <w:webHidden/>
              </w:rPr>
            </w:r>
            <w:r>
              <w:rPr>
                <w:noProof/>
                <w:webHidden/>
              </w:rPr>
              <w:fldChar w:fldCharType="separate"/>
            </w:r>
            <w:r>
              <w:rPr>
                <w:noProof/>
                <w:webHidden/>
              </w:rPr>
              <w:t>17</w:t>
            </w:r>
            <w:r>
              <w:rPr>
                <w:noProof/>
                <w:webHidden/>
              </w:rPr>
              <w:fldChar w:fldCharType="end"/>
            </w:r>
          </w:hyperlink>
        </w:p>
        <w:p w:rsidR="00E1621E" w:rsidRDefault="00E1621E">
          <w:pPr>
            <w:pStyle w:val="TOC2"/>
            <w:tabs>
              <w:tab w:val="right" w:leader="dot" w:pos="9350"/>
            </w:tabs>
            <w:rPr>
              <w:rFonts w:cstheme="minorBidi"/>
              <w:noProof/>
            </w:rPr>
          </w:pPr>
          <w:hyperlink w:anchor="_Toc510979786" w:history="1">
            <w:r w:rsidRPr="008775F6">
              <w:rPr>
                <w:rStyle w:val="Hyperlink"/>
                <w:b/>
                <w:bCs/>
                <w:noProof/>
              </w:rPr>
              <w:t>Phonetic Matching</w:t>
            </w:r>
            <w:r>
              <w:rPr>
                <w:noProof/>
                <w:webHidden/>
              </w:rPr>
              <w:tab/>
            </w:r>
            <w:r>
              <w:rPr>
                <w:noProof/>
                <w:webHidden/>
              </w:rPr>
              <w:fldChar w:fldCharType="begin"/>
            </w:r>
            <w:r>
              <w:rPr>
                <w:noProof/>
                <w:webHidden/>
              </w:rPr>
              <w:instrText xml:space="preserve"> PAGEREF _Toc510979786 \h </w:instrText>
            </w:r>
            <w:r>
              <w:rPr>
                <w:noProof/>
                <w:webHidden/>
              </w:rPr>
            </w:r>
            <w:r>
              <w:rPr>
                <w:noProof/>
                <w:webHidden/>
              </w:rPr>
              <w:fldChar w:fldCharType="separate"/>
            </w:r>
            <w:r>
              <w:rPr>
                <w:noProof/>
                <w:webHidden/>
              </w:rPr>
              <w:t>17</w:t>
            </w:r>
            <w:r>
              <w:rPr>
                <w:noProof/>
                <w:webHidden/>
              </w:rPr>
              <w:fldChar w:fldCharType="end"/>
            </w:r>
          </w:hyperlink>
        </w:p>
        <w:p w:rsidR="00E1621E" w:rsidRDefault="00E1621E">
          <w:pPr>
            <w:pStyle w:val="TOC2"/>
            <w:tabs>
              <w:tab w:val="right" w:leader="dot" w:pos="9350"/>
            </w:tabs>
            <w:rPr>
              <w:rFonts w:cstheme="minorBidi"/>
              <w:noProof/>
            </w:rPr>
          </w:pPr>
          <w:hyperlink w:anchor="_Toc510979787" w:history="1">
            <w:r w:rsidRPr="008775F6">
              <w:rPr>
                <w:rStyle w:val="Hyperlink"/>
                <w:noProof/>
              </w:rPr>
              <w:t>Flexible String Matching</w:t>
            </w:r>
            <w:r>
              <w:rPr>
                <w:noProof/>
                <w:webHidden/>
              </w:rPr>
              <w:tab/>
            </w:r>
            <w:r>
              <w:rPr>
                <w:noProof/>
                <w:webHidden/>
              </w:rPr>
              <w:fldChar w:fldCharType="begin"/>
            </w:r>
            <w:r>
              <w:rPr>
                <w:noProof/>
                <w:webHidden/>
              </w:rPr>
              <w:instrText xml:space="preserve"> PAGEREF _Toc510979787 \h </w:instrText>
            </w:r>
            <w:r>
              <w:rPr>
                <w:noProof/>
                <w:webHidden/>
              </w:rPr>
            </w:r>
            <w:r>
              <w:rPr>
                <w:noProof/>
                <w:webHidden/>
              </w:rPr>
              <w:fldChar w:fldCharType="separate"/>
            </w:r>
            <w:r>
              <w:rPr>
                <w:noProof/>
                <w:webHidden/>
              </w:rPr>
              <w:t>18</w:t>
            </w:r>
            <w:r>
              <w:rPr>
                <w:noProof/>
                <w:webHidden/>
              </w:rPr>
              <w:fldChar w:fldCharType="end"/>
            </w:r>
          </w:hyperlink>
        </w:p>
        <w:p w:rsidR="00E1621E" w:rsidRDefault="00E1621E">
          <w:pPr>
            <w:pStyle w:val="TOC2"/>
            <w:tabs>
              <w:tab w:val="right" w:leader="dot" w:pos="9350"/>
            </w:tabs>
            <w:rPr>
              <w:rFonts w:cstheme="minorBidi"/>
              <w:noProof/>
            </w:rPr>
          </w:pPr>
          <w:hyperlink w:anchor="_Toc510979788" w:history="1">
            <w:r w:rsidRPr="008775F6">
              <w:rPr>
                <w:rStyle w:val="Hyperlink"/>
                <w:noProof/>
              </w:rPr>
              <w:t>Cosine Similarity</w:t>
            </w:r>
            <w:r>
              <w:rPr>
                <w:noProof/>
                <w:webHidden/>
              </w:rPr>
              <w:tab/>
            </w:r>
            <w:r>
              <w:rPr>
                <w:noProof/>
                <w:webHidden/>
              </w:rPr>
              <w:fldChar w:fldCharType="begin"/>
            </w:r>
            <w:r>
              <w:rPr>
                <w:noProof/>
                <w:webHidden/>
              </w:rPr>
              <w:instrText xml:space="preserve"> PAGEREF _Toc510979788 \h </w:instrText>
            </w:r>
            <w:r>
              <w:rPr>
                <w:noProof/>
                <w:webHidden/>
              </w:rPr>
            </w:r>
            <w:r>
              <w:rPr>
                <w:noProof/>
                <w:webHidden/>
              </w:rPr>
              <w:fldChar w:fldCharType="separate"/>
            </w:r>
            <w:r>
              <w:rPr>
                <w:noProof/>
                <w:webHidden/>
              </w:rPr>
              <w:t>18</w:t>
            </w:r>
            <w:r>
              <w:rPr>
                <w:noProof/>
                <w:webHidden/>
              </w:rPr>
              <w:fldChar w:fldCharType="end"/>
            </w:r>
          </w:hyperlink>
        </w:p>
        <w:p w:rsidR="00E1621E" w:rsidRDefault="00E1621E">
          <w:pPr>
            <w:pStyle w:val="TOC2"/>
            <w:tabs>
              <w:tab w:val="right" w:leader="dot" w:pos="9350"/>
            </w:tabs>
            <w:rPr>
              <w:rFonts w:cstheme="minorBidi"/>
              <w:noProof/>
            </w:rPr>
          </w:pPr>
          <w:hyperlink w:anchor="_Toc510979789" w:history="1">
            <w:r w:rsidRPr="008775F6">
              <w:rPr>
                <w:rStyle w:val="Hyperlink"/>
                <w:noProof/>
              </w:rPr>
              <w:t>Coreference Resolution</w:t>
            </w:r>
            <w:r>
              <w:rPr>
                <w:noProof/>
                <w:webHidden/>
              </w:rPr>
              <w:tab/>
            </w:r>
            <w:r>
              <w:rPr>
                <w:noProof/>
                <w:webHidden/>
              </w:rPr>
              <w:fldChar w:fldCharType="begin"/>
            </w:r>
            <w:r>
              <w:rPr>
                <w:noProof/>
                <w:webHidden/>
              </w:rPr>
              <w:instrText xml:space="preserve"> PAGEREF _Toc510979789 \h </w:instrText>
            </w:r>
            <w:r>
              <w:rPr>
                <w:noProof/>
                <w:webHidden/>
              </w:rPr>
            </w:r>
            <w:r>
              <w:rPr>
                <w:noProof/>
                <w:webHidden/>
              </w:rPr>
              <w:fldChar w:fldCharType="separate"/>
            </w:r>
            <w:r>
              <w:rPr>
                <w:noProof/>
                <w:webHidden/>
              </w:rPr>
              <w:t>19</w:t>
            </w:r>
            <w:r>
              <w:rPr>
                <w:noProof/>
                <w:webHidden/>
              </w:rPr>
              <w:fldChar w:fldCharType="end"/>
            </w:r>
          </w:hyperlink>
        </w:p>
        <w:p w:rsidR="00E1621E" w:rsidRDefault="00E1621E">
          <w:pPr>
            <w:pStyle w:val="TOC2"/>
            <w:tabs>
              <w:tab w:val="right" w:leader="dot" w:pos="9350"/>
            </w:tabs>
            <w:rPr>
              <w:rFonts w:cstheme="minorBidi"/>
              <w:noProof/>
            </w:rPr>
          </w:pPr>
          <w:hyperlink w:anchor="_Toc510979790" w:history="1">
            <w:r w:rsidRPr="008775F6">
              <w:rPr>
                <w:rStyle w:val="Hyperlink"/>
                <w:noProof/>
              </w:rPr>
              <w:t>Other NLP problems / tasks</w:t>
            </w:r>
            <w:r>
              <w:rPr>
                <w:noProof/>
                <w:webHidden/>
              </w:rPr>
              <w:tab/>
            </w:r>
            <w:r>
              <w:rPr>
                <w:noProof/>
                <w:webHidden/>
              </w:rPr>
              <w:fldChar w:fldCharType="begin"/>
            </w:r>
            <w:r>
              <w:rPr>
                <w:noProof/>
                <w:webHidden/>
              </w:rPr>
              <w:instrText xml:space="preserve"> PAGEREF _Toc510979790 \h </w:instrText>
            </w:r>
            <w:r>
              <w:rPr>
                <w:noProof/>
                <w:webHidden/>
              </w:rPr>
            </w:r>
            <w:r>
              <w:rPr>
                <w:noProof/>
                <w:webHidden/>
              </w:rPr>
              <w:fldChar w:fldCharType="separate"/>
            </w:r>
            <w:r>
              <w:rPr>
                <w:noProof/>
                <w:webHidden/>
              </w:rPr>
              <w:t>19</w:t>
            </w:r>
            <w:r>
              <w:rPr>
                <w:noProof/>
                <w:webHidden/>
              </w:rPr>
              <w:fldChar w:fldCharType="end"/>
            </w:r>
          </w:hyperlink>
        </w:p>
        <w:p w:rsidR="00E1621E" w:rsidRDefault="00E1621E">
          <w:pPr>
            <w:pStyle w:val="TOC2"/>
            <w:tabs>
              <w:tab w:val="right" w:leader="dot" w:pos="9350"/>
            </w:tabs>
            <w:rPr>
              <w:rFonts w:cstheme="minorBidi"/>
              <w:noProof/>
            </w:rPr>
          </w:pPr>
          <w:hyperlink w:anchor="_Toc510979791" w:history="1">
            <w:r w:rsidRPr="008775F6">
              <w:rPr>
                <w:rStyle w:val="Hyperlink"/>
                <w:noProof/>
              </w:rPr>
              <w:t>Important Libraries for NLP (python)</w:t>
            </w:r>
            <w:r>
              <w:rPr>
                <w:noProof/>
                <w:webHidden/>
              </w:rPr>
              <w:tab/>
            </w:r>
            <w:r>
              <w:rPr>
                <w:noProof/>
                <w:webHidden/>
              </w:rPr>
              <w:fldChar w:fldCharType="begin"/>
            </w:r>
            <w:r>
              <w:rPr>
                <w:noProof/>
                <w:webHidden/>
              </w:rPr>
              <w:instrText xml:space="preserve"> PAGEREF _Toc510979791 \h </w:instrText>
            </w:r>
            <w:r>
              <w:rPr>
                <w:noProof/>
                <w:webHidden/>
              </w:rPr>
            </w:r>
            <w:r>
              <w:rPr>
                <w:noProof/>
                <w:webHidden/>
              </w:rPr>
              <w:fldChar w:fldCharType="separate"/>
            </w:r>
            <w:r>
              <w:rPr>
                <w:noProof/>
                <w:webHidden/>
              </w:rPr>
              <w:t>19</w:t>
            </w:r>
            <w:r>
              <w:rPr>
                <w:noProof/>
                <w:webHidden/>
              </w:rPr>
              <w:fldChar w:fldCharType="end"/>
            </w:r>
          </w:hyperlink>
        </w:p>
        <w:p w:rsidR="00547AAC" w:rsidRDefault="00547AAC">
          <w:r>
            <w:rPr>
              <w:b/>
              <w:bCs/>
              <w:noProof/>
            </w:rPr>
            <w:fldChar w:fldCharType="end"/>
          </w:r>
        </w:p>
      </w:sdtContent>
    </w:sdt>
    <w:p w:rsidR="00BC5995" w:rsidRDefault="007D0990" w:rsidP="00904AA2">
      <w:pPr>
        <w:pStyle w:val="Heading1"/>
        <w:rPr>
          <w:b/>
          <w:u w:val="single"/>
        </w:rPr>
      </w:pPr>
      <w:bookmarkStart w:id="0" w:name="_Toc510979746"/>
      <w:r>
        <w:rPr>
          <w:b/>
          <w:u w:val="single"/>
        </w:rPr>
        <w:t>To pull up all functions in a module</w:t>
      </w:r>
      <w:bookmarkEnd w:id="0"/>
    </w:p>
    <w:p w:rsidR="007D0990" w:rsidRDefault="007D0990" w:rsidP="007D0990"/>
    <w:p w:rsidR="007D0990" w:rsidRDefault="007D0990" w:rsidP="007D0990">
      <w:r>
        <w:t>import nltk</w:t>
      </w:r>
    </w:p>
    <w:p w:rsidR="007D0990" w:rsidRPr="007D0990" w:rsidRDefault="007D0990" w:rsidP="007D0990">
      <w:r>
        <w:t>for i in dir(nltk): print (i)</w:t>
      </w:r>
    </w:p>
    <w:p w:rsidR="00547AAC" w:rsidRPr="00784D03" w:rsidRDefault="003D27F1" w:rsidP="00904AA2">
      <w:pPr>
        <w:pStyle w:val="Heading1"/>
        <w:rPr>
          <w:b/>
          <w:u w:val="single"/>
        </w:rPr>
      </w:pPr>
      <w:bookmarkStart w:id="1" w:name="_Toc510979747"/>
      <w:r w:rsidRPr="00784D03">
        <w:rPr>
          <w:b/>
          <w:u w:val="single"/>
        </w:rPr>
        <w:t>Natural</w:t>
      </w:r>
      <w:r w:rsidR="00547AAC" w:rsidRPr="00784D03">
        <w:rPr>
          <w:b/>
          <w:u w:val="single"/>
        </w:rPr>
        <w:t xml:space="preserve"> language processing:</w:t>
      </w:r>
      <w:bookmarkEnd w:id="1"/>
    </w:p>
    <w:p w:rsidR="00547AAC" w:rsidRDefault="00547AAC" w:rsidP="00547AAC"/>
    <w:p w:rsidR="00547AAC" w:rsidRPr="00547AAC" w:rsidRDefault="00547AAC" w:rsidP="00547AAC">
      <w:pPr>
        <w:rPr>
          <w:rFonts w:ascii="Segoe UI" w:hAnsi="Segoe UI" w:cs="Segoe UI"/>
        </w:rPr>
      </w:pPr>
      <w:r w:rsidRPr="00547AAC">
        <w:rPr>
          <w:rFonts w:ascii="Segoe UI" w:hAnsi="Segoe UI" w:cs="Segoe UI"/>
        </w:rPr>
        <w:t>21% of data is unstructured</w:t>
      </w:r>
      <w:r>
        <w:rPr>
          <w:rFonts w:ascii="Segoe UI" w:hAnsi="Segoe UI" w:cs="Segoe UI"/>
        </w:rPr>
        <w:t xml:space="preserve"> in the world</w:t>
      </w:r>
    </w:p>
    <w:p w:rsidR="00547AAC" w:rsidRPr="00547AAC" w:rsidRDefault="00547AAC" w:rsidP="00547AAC">
      <w:pPr>
        <w:rPr>
          <w:rFonts w:ascii="Segoe UI" w:hAnsi="Segoe UI" w:cs="Segoe UI"/>
        </w:rPr>
      </w:pPr>
      <w:r w:rsidRPr="00547AAC">
        <w:rPr>
          <w:rFonts w:ascii="Segoe UI" w:hAnsi="Segoe UI" w:cs="Segoe UI"/>
        </w:rPr>
        <w:t>Data is being generated as we speak, as we tweet, as we send messages on Whatsapp and in various other activities. Majority of this data exists in the textual form, which is highly unstructured in nature.</w:t>
      </w:r>
      <w:r>
        <w:rPr>
          <w:rFonts w:ascii="Segoe UI" w:hAnsi="Segoe UI" w:cs="Segoe UI"/>
        </w:rPr>
        <w:t xml:space="preserve"> </w:t>
      </w:r>
      <w:r w:rsidRPr="00547AAC">
        <w:rPr>
          <w:rFonts w:ascii="Segoe UI" w:hAnsi="Segoe UI" w:cs="Segoe UI"/>
        </w:rPr>
        <w:t>In order to produce significant and actionable insights from text data, it is important to get acquainted with the techniques and principles of Natural Language Processing (NLP).</w:t>
      </w:r>
    </w:p>
    <w:p w:rsidR="00547AAC" w:rsidRDefault="00547AAC" w:rsidP="00547AAC"/>
    <w:p w:rsidR="00547AAC" w:rsidRPr="00784D03" w:rsidRDefault="00547AAC" w:rsidP="00547AAC">
      <w:pPr>
        <w:rPr>
          <w:b/>
          <w:u w:val="single"/>
        </w:rPr>
      </w:pPr>
      <w:r w:rsidRPr="00784D03">
        <w:rPr>
          <w:b/>
          <w:u w:val="single"/>
        </w:rPr>
        <w:lastRenderedPageBreak/>
        <w:t>NLP is a branch of data science for systematic processing for</w:t>
      </w:r>
    </w:p>
    <w:p w:rsidR="00547AAC" w:rsidRDefault="00547AAC" w:rsidP="00547AAC">
      <w:r>
        <w:tab/>
        <w:t>- analyzing</w:t>
      </w:r>
    </w:p>
    <w:p w:rsidR="00547AAC" w:rsidRDefault="00547AAC" w:rsidP="00547AAC">
      <w:r>
        <w:tab/>
        <w:t>- Understanding</w:t>
      </w:r>
    </w:p>
    <w:p w:rsidR="00547AAC" w:rsidRDefault="00547AAC" w:rsidP="00547AAC">
      <w:r>
        <w:tab/>
        <w:t>- deriving information out of text data in smart &amp; efficient manner</w:t>
      </w:r>
    </w:p>
    <w:p w:rsidR="00547AAC" w:rsidRDefault="00547AAC" w:rsidP="00547AAC"/>
    <w:p w:rsidR="00547AAC" w:rsidRPr="00547AAC" w:rsidRDefault="00547AAC" w:rsidP="00547AAC">
      <w:pPr>
        <w:rPr>
          <w:b/>
          <w:u w:val="single"/>
        </w:rPr>
      </w:pPr>
      <w:r w:rsidRPr="00547AAC">
        <w:rPr>
          <w:b/>
          <w:u w:val="single"/>
        </w:rPr>
        <w:t>Wide range of problem solving:</w:t>
      </w:r>
    </w:p>
    <w:p w:rsidR="00547AAC" w:rsidRDefault="00547AAC" w:rsidP="00547AAC">
      <w:r>
        <w:tab/>
        <w:t>- Automatic summarization</w:t>
      </w:r>
    </w:p>
    <w:p w:rsidR="00547AAC" w:rsidRDefault="00547AAC" w:rsidP="00547AAC">
      <w:r>
        <w:tab/>
        <w:t>- Machine translation</w:t>
      </w:r>
    </w:p>
    <w:p w:rsidR="00547AAC" w:rsidRDefault="00547AAC" w:rsidP="00547AAC">
      <w:r>
        <w:tab/>
        <w:t>- named entity recognition</w:t>
      </w:r>
    </w:p>
    <w:p w:rsidR="00547AAC" w:rsidRDefault="00547AAC" w:rsidP="00547AAC">
      <w:r>
        <w:tab/>
        <w:t>- Relationship extraction</w:t>
      </w:r>
    </w:p>
    <w:p w:rsidR="00547AAC" w:rsidRDefault="00547AAC" w:rsidP="00547AAC">
      <w:r>
        <w:tab/>
        <w:t>- Sentiment analysis</w:t>
      </w:r>
    </w:p>
    <w:p w:rsidR="00547AAC" w:rsidRDefault="00547AAC" w:rsidP="00547AAC">
      <w:r>
        <w:tab/>
        <w:t>- Speech recognition</w:t>
      </w:r>
      <w:r>
        <w:tab/>
      </w:r>
    </w:p>
    <w:p w:rsidR="00547AAC" w:rsidRDefault="00547AAC" w:rsidP="00547AAC">
      <w:r>
        <w:tab/>
        <w:t>- Topic segmentation etc.</w:t>
      </w:r>
    </w:p>
    <w:p w:rsidR="00547AAC" w:rsidRDefault="00547AAC" w:rsidP="00547AAC"/>
    <w:p w:rsidR="00547AAC" w:rsidRPr="00784D03" w:rsidRDefault="00547AAC" w:rsidP="00784D03">
      <w:pPr>
        <w:pStyle w:val="Heading1"/>
        <w:rPr>
          <w:b/>
        </w:rPr>
      </w:pPr>
      <w:bookmarkStart w:id="2" w:name="_Toc510979748"/>
      <w:r w:rsidRPr="00784D03">
        <w:rPr>
          <w:b/>
        </w:rPr>
        <w:t>Important terms:</w:t>
      </w:r>
      <w:bookmarkEnd w:id="2"/>
    </w:p>
    <w:p w:rsidR="00547AAC" w:rsidRPr="003D27F1" w:rsidRDefault="00547AAC" w:rsidP="00547AAC">
      <w:pPr>
        <w:rPr>
          <w:rFonts w:ascii="Segoe UI" w:hAnsi="Segoe UI" w:cs="Segoe UI"/>
        </w:rPr>
      </w:pPr>
    </w:p>
    <w:p w:rsidR="00547AAC" w:rsidRPr="003D27F1" w:rsidRDefault="00547AAC" w:rsidP="00784D03">
      <w:pPr>
        <w:pStyle w:val="Heading2"/>
      </w:pPr>
      <w:bookmarkStart w:id="3" w:name="_Toc510979749"/>
      <w:r w:rsidRPr="003D27F1">
        <w:rPr>
          <w:b/>
        </w:rPr>
        <w:t>Tokenization</w:t>
      </w:r>
      <w:r w:rsidRPr="003D27F1">
        <w:t xml:space="preserve"> – text into token</w:t>
      </w:r>
      <w:bookmarkEnd w:id="3"/>
    </w:p>
    <w:p w:rsidR="00547AAC" w:rsidRPr="003D27F1" w:rsidRDefault="00547AAC" w:rsidP="00784D03">
      <w:pPr>
        <w:pStyle w:val="Heading2"/>
      </w:pPr>
      <w:bookmarkStart w:id="4" w:name="_Toc510979750"/>
      <w:r w:rsidRPr="003D27F1">
        <w:rPr>
          <w:b/>
        </w:rPr>
        <w:t>Tokens</w:t>
      </w:r>
      <w:r w:rsidRPr="003D27F1">
        <w:t xml:space="preserve"> – words or entities present in the text</w:t>
      </w:r>
      <w:bookmarkEnd w:id="4"/>
    </w:p>
    <w:p w:rsidR="00547AAC" w:rsidRPr="003D27F1" w:rsidRDefault="00547AAC" w:rsidP="00784D03">
      <w:pPr>
        <w:pStyle w:val="Heading2"/>
      </w:pPr>
      <w:bookmarkStart w:id="5" w:name="_Toc510979751"/>
      <w:r w:rsidRPr="003D27F1">
        <w:rPr>
          <w:b/>
        </w:rPr>
        <w:t>Text</w:t>
      </w:r>
      <w:r w:rsidRPr="003D27F1">
        <w:t xml:space="preserve"> </w:t>
      </w:r>
      <w:r w:rsidRPr="003D27F1">
        <w:rPr>
          <w:b/>
        </w:rPr>
        <w:t>object</w:t>
      </w:r>
      <w:r w:rsidRPr="003D27F1">
        <w:t xml:space="preserve"> – a sentence or a phrase or a word or an article</w:t>
      </w:r>
      <w:bookmarkEnd w:id="5"/>
    </w:p>
    <w:p w:rsidR="00547AAC" w:rsidRDefault="00547AAC" w:rsidP="00547AAC"/>
    <w:p w:rsidR="00547AAC" w:rsidRPr="00784D03" w:rsidRDefault="00547AAC" w:rsidP="00547AAC">
      <w:pPr>
        <w:pStyle w:val="Heading1"/>
        <w:rPr>
          <w:b/>
          <w:u w:val="single"/>
        </w:rPr>
      </w:pPr>
      <w:bookmarkStart w:id="6" w:name="_Toc510979752"/>
      <w:r w:rsidRPr="00784D03">
        <w:rPr>
          <w:b/>
          <w:u w:val="single"/>
        </w:rPr>
        <w:t>Text Preprocessing:</w:t>
      </w:r>
      <w:bookmarkEnd w:id="6"/>
    </w:p>
    <w:p w:rsidR="00547AAC" w:rsidRPr="003D27F1" w:rsidRDefault="00547AAC" w:rsidP="00547AAC">
      <w:pPr>
        <w:rPr>
          <w:rFonts w:ascii="Segoe UI" w:hAnsi="Segoe UI" w:cs="Segoe UI"/>
        </w:rPr>
      </w:pPr>
    </w:p>
    <w:p w:rsidR="00547AAC" w:rsidRPr="003D27F1" w:rsidRDefault="00547AAC" w:rsidP="00547AAC">
      <w:pPr>
        <w:pStyle w:val="NoSpacing"/>
        <w:rPr>
          <w:rFonts w:ascii="Segoe UI" w:hAnsi="Segoe UI" w:cs="Segoe UI"/>
        </w:rPr>
      </w:pPr>
      <w:r w:rsidRPr="003D27F1">
        <w:rPr>
          <w:rFonts w:ascii="Segoe UI" w:hAnsi="Segoe UI" w:cs="Segoe UI"/>
        </w:rPr>
        <w:t>This includes three steps for removing noised as it is unstructured</w:t>
      </w:r>
    </w:p>
    <w:p w:rsidR="00547AAC" w:rsidRPr="003D27F1" w:rsidRDefault="00547AAC" w:rsidP="00547AAC">
      <w:pPr>
        <w:rPr>
          <w:rFonts w:ascii="Segoe UI" w:hAnsi="Segoe UI" w:cs="Segoe UI"/>
        </w:rPr>
      </w:pPr>
    </w:p>
    <w:p w:rsidR="00547AAC" w:rsidRPr="003D27F1" w:rsidRDefault="00547AAC" w:rsidP="00547AAC">
      <w:pPr>
        <w:rPr>
          <w:rFonts w:ascii="Segoe UI" w:hAnsi="Segoe UI" w:cs="Segoe UI"/>
        </w:rPr>
      </w:pPr>
      <w:r w:rsidRPr="003D27F1">
        <w:rPr>
          <w:rFonts w:ascii="Segoe UI" w:hAnsi="Segoe UI" w:cs="Segoe UI"/>
        </w:rPr>
        <w:t>Here we go. Raw data goes through below three process to clean unwanted things.</w:t>
      </w:r>
    </w:p>
    <w:p w:rsidR="00547AAC" w:rsidRPr="00784D03" w:rsidRDefault="00547AAC" w:rsidP="00904AA2">
      <w:pPr>
        <w:pStyle w:val="Heading2"/>
        <w:rPr>
          <w:b/>
        </w:rPr>
      </w:pPr>
      <w:bookmarkStart w:id="7" w:name="_Toc510979753"/>
      <w:r w:rsidRPr="00784D03">
        <w:rPr>
          <w:rStyle w:val="Heading2Char"/>
          <w:rFonts w:cs="Segoe UI"/>
          <w:b/>
        </w:rPr>
        <w:t>Noise removal</w:t>
      </w:r>
      <w:r w:rsidR="00904AA2" w:rsidRPr="00784D03">
        <w:rPr>
          <w:rStyle w:val="Heading2Char"/>
          <w:rFonts w:cs="Segoe UI"/>
          <w:b/>
        </w:rPr>
        <w:t xml:space="preserve"> </w:t>
      </w:r>
      <w:r w:rsidR="00904AA2" w:rsidRPr="00BC5995">
        <w:rPr>
          <w:rStyle w:val="Heading2Char"/>
          <w:rFonts w:cs="Segoe UI"/>
        </w:rPr>
        <w:t>(</w:t>
      </w:r>
      <w:r w:rsidRPr="00BC5995">
        <w:rPr>
          <w:rStyle w:val="Heading2Char"/>
          <w:rFonts w:cs="Segoe UI"/>
        </w:rPr>
        <w:t>removing stop words, urls, punctuation, mentions etc..</w:t>
      </w:r>
      <w:r w:rsidR="00904AA2" w:rsidRPr="00BC5995">
        <w:rPr>
          <w:rStyle w:val="Heading2Char"/>
          <w:rFonts w:cs="Segoe UI"/>
        </w:rPr>
        <w:t>)</w:t>
      </w:r>
      <w:bookmarkEnd w:id="7"/>
    </w:p>
    <w:p w:rsidR="00547AAC" w:rsidRDefault="00547AAC" w:rsidP="00547AAC"/>
    <w:tbl>
      <w:tblPr>
        <w:tblStyle w:val="TableGrid"/>
        <w:tblW w:w="0" w:type="auto"/>
        <w:tblLook w:val="04A0" w:firstRow="1" w:lastRow="0" w:firstColumn="1" w:lastColumn="0" w:noHBand="0" w:noVBand="1"/>
      </w:tblPr>
      <w:tblGrid>
        <w:gridCol w:w="9350"/>
      </w:tblGrid>
      <w:tr w:rsidR="00547AAC" w:rsidTr="00547AAC">
        <w:tc>
          <w:tcPr>
            <w:tcW w:w="9350" w:type="dxa"/>
          </w:tcPr>
          <w:p w:rsidR="00547AAC" w:rsidRDefault="00547AAC" w:rsidP="00547AAC">
            <w:pPr>
              <w:pStyle w:val="HTMLPreformatted"/>
            </w:pPr>
            <w:r>
              <w:t># Sample code to remove noisy words from a text</w:t>
            </w:r>
          </w:p>
          <w:p w:rsidR="00547AAC" w:rsidRDefault="00547AAC" w:rsidP="00547AAC">
            <w:pPr>
              <w:pStyle w:val="HTMLPreformatted"/>
            </w:pPr>
          </w:p>
          <w:p w:rsidR="00547AAC" w:rsidRDefault="00547AAC" w:rsidP="00547AAC">
            <w:pPr>
              <w:pStyle w:val="HTMLPreformatted"/>
            </w:pPr>
            <w:r>
              <w:t xml:space="preserve">noise_list = ["is", "a", "this", "..."] </w:t>
            </w:r>
          </w:p>
          <w:p w:rsidR="00547AAC" w:rsidRDefault="00547AAC" w:rsidP="00547AAC">
            <w:pPr>
              <w:pStyle w:val="HTMLPreformatted"/>
            </w:pPr>
            <w:r>
              <w:t>def _remove_noise(input_text):</w:t>
            </w:r>
          </w:p>
          <w:p w:rsidR="00547AAC" w:rsidRDefault="00547AAC" w:rsidP="00547AAC">
            <w:pPr>
              <w:pStyle w:val="HTMLPreformatted"/>
            </w:pPr>
            <w:r>
              <w:lastRenderedPageBreak/>
              <w:t xml:space="preserve">    words = input_text.split() </w:t>
            </w:r>
          </w:p>
          <w:p w:rsidR="00547AAC" w:rsidRDefault="00547AAC" w:rsidP="00547AAC">
            <w:pPr>
              <w:pStyle w:val="HTMLPreformatted"/>
            </w:pPr>
            <w:r>
              <w:t xml:space="preserve">    noise_free_words = [word for word in words if word not in noise_list] </w:t>
            </w:r>
          </w:p>
          <w:p w:rsidR="00547AAC" w:rsidRDefault="00547AAC" w:rsidP="00547AAC">
            <w:pPr>
              <w:pStyle w:val="HTMLPreformatted"/>
            </w:pPr>
            <w:r>
              <w:t xml:space="preserve">    noise_free_text = " ".join(noise_free_words) </w:t>
            </w:r>
          </w:p>
          <w:p w:rsidR="00547AAC" w:rsidRDefault="00547AAC" w:rsidP="00547AAC">
            <w:pPr>
              <w:pStyle w:val="HTMLPreformatted"/>
            </w:pPr>
            <w:r>
              <w:t xml:space="preserve">    return noise_free_text</w:t>
            </w:r>
          </w:p>
          <w:p w:rsidR="00547AAC" w:rsidRDefault="00547AAC" w:rsidP="00547AAC">
            <w:pPr>
              <w:pStyle w:val="HTMLPreformatted"/>
            </w:pPr>
          </w:p>
          <w:p w:rsidR="00547AAC" w:rsidRDefault="00547AAC" w:rsidP="00547AAC">
            <w:pPr>
              <w:pStyle w:val="HTMLPreformatted"/>
            </w:pPr>
            <w:r>
              <w:t>_remove_noise("this is a sample text")</w:t>
            </w:r>
          </w:p>
          <w:p w:rsidR="00547AAC" w:rsidRDefault="00547AAC" w:rsidP="00547AAC"/>
        </w:tc>
      </w:tr>
    </w:tbl>
    <w:p w:rsidR="00547AAC" w:rsidRDefault="00547AAC" w:rsidP="00547AAC"/>
    <w:tbl>
      <w:tblPr>
        <w:tblStyle w:val="TableGrid"/>
        <w:tblW w:w="0" w:type="auto"/>
        <w:tblLook w:val="04A0" w:firstRow="1" w:lastRow="0" w:firstColumn="1" w:lastColumn="0" w:noHBand="0" w:noVBand="1"/>
      </w:tblPr>
      <w:tblGrid>
        <w:gridCol w:w="9350"/>
      </w:tblGrid>
      <w:tr w:rsidR="00547AAC" w:rsidTr="00547AAC">
        <w:tc>
          <w:tcPr>
            <w:tcW w:w="9350" w:type="dxa"/>
          </w:tcPr>
          <w:p w:rsidR="00547AAC" w:rsidRDefault="00547AAC" w:rsidP="00547AAC">
            <w:pPr>
              <w:pStyle w:val="HTMLPreformatted"/>
            </w:pPr>
            <w:r>
              <w:t>```</w:t>
            </w:r>
          </w:p>
          <w:p w:rsidR="00547AAC" w:rsidRDefault="00547AAC" w:rsidP="00547AAC">
            <w:pPr>
              <w:pStyle w:val="HTMLPreformatted"/>
            </w:pPr>
          </w:p>
          <w:p w:rsidR="00547AAC" w:rsidRDefault="00547AAC" w:rsidP="00547AAC">
            <w:pPr>
              <w:pStyle w:val="HTMLPreformatted"/>
            </w:pPr>
            <w:r>
              <w:t xml:space="preserve"># Sample code to remove a regex pattern </w:t>
            </w:r>
          </w:p>
          <w:p w:rsidR="00547AAC" w:rsidRDefault="00547AAC" w:rsidP="00547AAC">
            <w:pPr>
              <w:pStyle w:val="HTMLPreformatted"/>
            </w:pPr>
            <w:r>
              <w:t xml:space="preserve">import re </w:t>
            </w:r>
          </w:p>
          <w:p w:rsidR="00547AAC" w:rsidRDefault="00547AAC" w:rsidP="00547AAC">
            <w:pPr>
              <w:pStyle w:val="HTMLPreformatted"/>
            </w:pPr>
          </w:p>
          <w:p w:rsidR="00547AAC" w:rsidRDefault="00547AAC" w:rsidP="00547AAC">
            <w:pPr>
              <w:pStyle w:val="HTMLPreformatted"/>
            </w:pPr>
            <w:r>
              <w:t>def _remove_regex(input_text, regex_pattern):</w:t>
            </w:r>
          </w:p>
          <w:p w:rsidR="00547AAC" w:rsidRDefault="00547AAC" w:rsidP="00547AAC">
            <w:pPr>
              <w:pStyle w:val="HTMLPreformatted"/>
            </w:pPr>
            <w:r>
              <w:t xml:space="preserve">    urls = re.finditer(regex_pattern, input_text) </w:t>
            </w:r>
          </w:p>
          <w:p w:rsidR="00547AAC" w:rsidRDefault="00547AAC" w:rsidP="00547AAC">
            <w:pPr>
              <w:pStyle w:val="HTMLPreformatted"/>
            </w:pPr>
            <w:r>
              <w:t xml:space="preserve">    for i in urls: </w:t>
            </w:r>
          </w:p>
          <w:p w:rsidR="00547AAC" w:rsidRDefault="00547AAC" w:rsidP="00547AAC">
            <w:pPr>
              <w:pStyle w:val="HTMLPreformatted"/>
            </w:pPr>
            <w:r>
              <w:t xml:space="preserve">        input_text = re.sub(i.group().strip(), '', input_text)</w:t>
            </w:r>
          </w:p>
          <w:p w:rsidR="00547AAC" w:rsidRDefault="00547AAC" w:rsidP="00547AAC">
            <w:pPr>
              <w:pStyle w:val="HTMLPreformatted"/>
            </w:pPr>
            <w:r>
              <w:t xml:space="preserve">    return input_text</w:t>
            </w:r>
          </w:p>
          <w:p w:rsidR="00547AAC" w:rsidRDefault="00547AAC" w:rsidP="00547AAC">
            <w:pPr>
              <w:pStyle w:val="HTMLPreformatted"/>
            </w:pPr>
          </w:p>
          <w:p w:rsidR="00547AAC" w:rsidRDefault="00547AAC" w:rsidP="00547AAC">
            <w:pPr>
              <w:pStyle w:val="HTMLPreformatted"/>
            </w:pPr>
            <w:r>
              <w:t xml:space="preserve">regex_pattern = "#[\w]*"  </w:t>
            </w:r>
          </w:p>
          <w:p w:rsidR="00547AAC" w:rsidRDefault="00547AAC" w:rsidP="00547AAC">
            <w:pPr>
              <w:pStyle w:val="HTMLPreformatted"/>
            </w:pPr>
          </w:p>
          <w:p w:rsidR="00547AAC" w:rsidRDefault="00547AAC" w:rsidP="00547AAC">
            <w:pPr>
              <w:pStyle w:val="HTMLPreformatted"/>
            </w:pPr>
            <w:r>
              <w:t>_remove_regex("remove this #hashtag from analytics vidhya", regex_pattern)</w:t>
            </w:r>
          </w:p>
          <w:p w:rsidR="00547AAC" w:rsidRDefault="00547AAC" w:rsidP="00547AAC">
            <w:pPr>
              <w:pStyle w:val="HTMLPreformatted"/>
            </w:pPr>
            <w:r>
              <w:t>&gt;&gt;&gt; "remove this  from analytics vidhya"</w:t>
            </w:r>
          </w:p>
          <w:p w:rsidR="00547AAC" w:rsidRDefault="00547AAC" w:rsidP="00547AAC">
            <w:pPr>
              <w:pStyle w:val="HTMLPreformatted"/>
            </w:pPr>
          </w:p>
          <w:p w:rsidR="00547AAC" w:rsidRDefault="00547AAC" w:rsidP="00904AA2">
            <w:pPr>
              <w:pStyle w:val="HTMLPreformatted"/>
            </w:pPr>
            <w:r>
              <w:t>```</w:t>
            </w:r>
          </w:p>
        </w:tc>
      </w:tr>
    </w:tbl>
    <w:p w:rsidR="00547AAC" w:rsidRDefault="00547AAC" w:rsidP="00547AAC"/>
    <w:p w:rsidR="00547AAC" w:rsidRDefault="00B8028F" w:rsidP="00904AA2">
      <w:pPr>
        <w:pStyle w:val="Heading2"/>
        <w:rPr>
          <w:rFonts w:cs="Segoe UI"/>
        </w:rPr>
      </w:pPr>
      <w:bookmarkStart w:id="8" w:name="_Toc510979754"/>
      <w:r w:rsidRPr="00784D03">
        <w:rPr>
          <w:rFonts w:cs="Segoe UI"/>
          <w:b/>
        </w:rPr>
        <w:t>Lexicon</w:t>
      </w:r>
      <w:r w:rsidR="00547AAC" w:rsidRPr="00784D03">
        <w:rPr>
          <w:rFonts w:cs="Segoe UI"/>
          <w:b/>
        </w:rPr>
        <w:t xml:space="preserve"> normalization</w:t>
      </w:r>
      <w:r w:rsidR="00904AA2" w:rsidRPr="00784D03">
        <w:rPr>
          <w:rFonts w:cs="Segoe UI"/>
          <w:b/>
        </w:rPr>
        <w:t xml:space="preserve"> </w:t>
      </w:r>
      <w:r w:rsidR="00904AA2" w:rsidRPr="00BC5995">
        <w:rPr>
          <w:rFonts w:cs="Segoe UI"/>
        </w:rPr>
        <w:t>(</w:t>
      </w:r>
      <w:r w:rsidR="00547AAC" w:rsidRPr="00BC5995">
        <w:rPr>
          <w:rFonts w:cs="Segoe UI"/>
        </w:rPr>
        <w:t>Tokenization,</w:t>
      </w:r>
      <w:r w:rsidR="003D27F1" w:rsidRPr="00BC5995">
        <w:rPr>
          <w:rFonts w:cs="Segoe UI"/>
        </w:rPr>
        <w:t xml:space="preserve"> </w:t>
      </w:r>
      <w:r w:rsidR="00547AAC" w:rsidRPr="00BC5995">
        <w:rPr>
          <w:rFonts w:cs="Segoe UI"/>
        </w:rPr>
        <w:t>lemmatization,</w:t>
      </w:r>
      <w:r w:rsidR="003D27F1" w:rsidRPr="00BC5995">
        <w:rPr>
          <w:rFonts w:cs="Segoe UI"/>
        </w:rPr>
        <w:t xml:space="preserve"> </w:t>
      </w:r>
      <w:r w:rsidR="00547AAC" w:rsidRPr="00BC5995">
        <w:rPr>
          <w:rFonts w:cs="Segoe UI"/>
        </w:rPr>
        <w:t>stemming</w:t>
      </w:r>
      <w:r w:rsidR="00904AA2" w:rsidRPr="00BC5995">
        <w:rPr>
          <w:rFonts w:cs="Segoe UI"/>
        </w:rPr>
        <w:t>)</w:t>
      </w:r>
      <w:bookmarkEnd w:id="8"/>
    </w:p>
    <w:p w:rsidR="00AC3B8D" w:rsidRDefault="00AC3B8D" w:rsidP="00AC3B8D">
      <w:r>
        <w:t>Another type of textual noise is about the multiple representations exhibited by single word.</w:t>
      </w:r>
    </w:p>
    <w:p w:rsidR="00AC3B8D" w:rsidRDefault="00AC3B8D" w:rsidP="00AC3B8D">
      <w:r>
        <w:t>For example – “play”, “player”, “played”, “plays” and “playing” are the different variations of the word – “play”, Though they mean different but contextually all are similar. The step converts all the disparities of a word into their normalized form (also known as lemma).</w:t>
      </w:r>
    </w:p>
    <w:p w:rsidR="00AC3B8D" w:rsidRDefault="00AC3B8D" w:rsidP="00AC3B8D">
      <w:r>
        <w:t>most common lexicon normalization practices</w:t>
      </w:r>
    </w:p>
    <w:p w:rsidR="00AC3B8D" w:rsidRPr="00F74246" w:rsidRDefault="00AC3B8D" w:rsidP="00F74246">
      <w:pPr>
        <w:pStyle w:val="Heading3"/>
      </w:pPr>
      <w:bookmarkStart w:id="9" w:name="_Toc510979755"/>
      <w:r w:rsidRPr="00F74246">
        <w:rPr>
          <w:rStyle w:val="Heading2Char"/>
          <w:color w:val="1F4D78" w:themeColor="accent1" w:themeShade="7F"/>
          <w:sz w:val="24"/>
          <w:szCs w:val="24"/>
        </w:rPr>
        <w:t>Stemming:</w:t>
      </w:r>
      <w:r w:rsidRPr="00F74246">
        <w:t xml:space="preserve">  </w:t>
      </w:r>
      <w:r w:rsidRPr="00F74246">
        <w:rPr>
          <w:rStyle w:val="Heading2Char"/>
          <w:color w:val="1F4D78" w:themeColor="accent1" w:themeShade="7F"/>
          <w:sz w:val="24"/>
          <w:szCs w:val="24"/>
        </w:rPr>
        <w:t>This process strips the suffixes (“ing”, “ly”, “es”, “s” etc) from a word</w:t>
      </w:r>
      <w:r w:rsidRPr="00F74246">
        <w:t>.</w:t>
      </w:r>
      <w:bookmarkEnd w:id="9"/>
    </w:p>
    <w:p w:rsidR="00AC3B8D" w:rsidRDefault="00AC3B8D" w:rsidP="00FF511F">
      <w:pPr>
        <w:spacing w:before="100" w:beforeAutospacing="1" w:after="100" w:afterAutospacing="1" w:line="240" w:lineRule="auto"/>
        <w:jc w:val="both"/>
        <w:rPr>
          <w:rFonts w:ascii="Times New Roman" w:eastAsia="Times New Roman" w:hAnsi="Times New Roman" w:cs="Times New Roman"/>
          <w:sz w:val="24"/>
          <w:szCs w:val="24"/>
        </w:rPr>
      </w:pPr>
      <w:bookmarkStart w:id="10" w:name="_Toc510979756"/>
      <w:r w:rsidRPr="00F74246">
        <w:rPr>
          <w:rStyle w:val="Heading3Char"/>
        </w:rPr>
        <w:t>Lemmatization: Organized &amp; step by step procedure to obtain the root form of the word,</w:t>
      </w:r>
      <w:bookmarkEnd w:id="10"/>
      <w:r w:rsidRPr="00AC3B8D">
        <w:rPr>
          <w:rFonts w:ascii="Times New Roman" w:eastAsia="Times New Roman" w:hAnsi="Times New Roman" w:cs="Times New Roman"/>
          <w:sz w:val="24"/>
          <w:szCs w:val="24"/>
        </w:rPr>
        <w:t xml:space="preserve"> it makes use of vocabulary (dictionary importance of words) and morphological analysis (word structure and grammar relations).</w:t>
      </w:r>
    </w:p>
    <w:p w:rsidR="00AC3B8D" w:rsidRPr="00F74246" w:rsidRDefault="00AC3B8D" w:rsidP="00F74246">
      <w:pPr>
        <w:pStyle w:val="Heading3"/>
        <w:rPr>
          <w:b/>
        </w:rPr>
      </w:pPr>
      <w:bookmarkStart w:id="11" w:name="_Toc510979757"/>
      <w:r w:rsidRPr="00F74246">
        <w:rPr>
          <w:rStyle w:val="Heading2Char"/>
          <w:b/>
        </w:rPr>
        <w:t xml:space="preserve">Example for </w:t>
      </w:r>
      <w:r w:rsidRPr="00F74246">
        <w:rPr>
          <w:b/>
        </w:rPr>
        <w:t>lemmatization and stemming</w:t>
      </w:r>
      <w:bookmarkEnd w:id="11"/>
    </w:p>
    <w:p w:rsidR="00AC3B8D" w:rsidRDefault="00AC3B8D" w:rsidP="00AC3B8D"/>
    <w:tbl>
      <w:tblPr>
        <w:tblStyle w:val="TableGrid"/>
        <w:tblW w:w="0" w:type="auto"/>
        <w:tblLook w:val="04A0" w:firstRow="1" w:lastRow="0" w:firstColumn="1" w:lastColumn="0" w:noHBand="0" w:noVBand="1"/>
      </w:tblPr>
      <w:tblGrid>
        <w:gridCol w:w="9350"/>
      </w:tblGrid>
      <w:tr w:rsidR="00AC3B8D" w:rsidTr="00AC3B8D">
        <w:tc>
          <w:tcPr>
            <w:tcW w:w="9350" w:type="dxa"/>
          </w:tcPr>
          <w:p w:rsidR="00AC3B8D" w:rsidRDefault="00AC3B8D" w:rsidP="00AC3B8D">
            <w:pPr>
              <w:pStyle w:val="HTMLPreformatted"/>
            </w:pPr>
            <w:r>
              <w:t>```</w:t>
            </w:r>
          </w:p>
          <w:p w:rsidR="00AC3B8D" w:rsidRDefault="00AC3B8D" w:rsidP="00AC3B8D">
            <w:pPr>
              <w:pStyle w:val="HTMLPreformatted"/>
            </w:pPr>
          </w:p>
          <w:p w:rsidR="00AC3B8D" w:rsidRDefault="00AC3B8D" w:rsidP="00AC3B8D">
            <w:pPr>
              <w:pStyle w:val="HTMLPreformatted"/>
            </w:pPr>
            <w:r>
              <w:t xml:space="preserve">from nltk.stem.wordnet import WordNetLemmatizer </w:t>
            </w:r>
          </w:p>
          <w:p w:rsidR="00AC3B8D" w:rsidRDefault="00AC3B8D" w:rsidP="00AC3B8D">
            <w:pPr>
              <w:pStyle w:val="HTMLPreformatted"/>
            </w:pPr>
            <w:r>
              <w:t>lem = WordNetLemmatizer()</w:t>
            </w:r>
          </w:p>
          <w:p w:rsidR="00AC3B8D" w:rsidRDefault="00AC3B8D" w:rsidP="00AC3B8D">
            <w:pPr>
              <w:pStyle w:val="HTMLPreformatted"/>
            </w:pPr>
          </w:p>
          <w:p w:rsidR="00AC3B8D" w:rsidRDefault="00AC3B8D" w:rsidP="00AC3B8D">
            <w:pPr>
              <w:pStyle w:val="HTMLPreformatted"/>
            </w:pPr>
            <w:r>
              <w:t xml:space="preserve">from nltk.stem.porter import PorterStemmer </w:t>
            </w:r>
          </w:p>
          <w:p w:rsidR="00AC3B8D" w:rsidRDefault="00AC3B8D" w:rsidP="00AC3B8D">
            <w:pPr>
              <w:pStyle w:val="HTMLPreformatted"/>
            </w:pPr>
            <w:r>
              <w:t>stem = PorterStemmer()</w:t>
            </w:r>
          </w:p>
          <w:p w:rsidR="00AC3B8D" w:rsidRDefault="00AC3B8D" w:rsidP="00AC3B8D">
            <w:pPr>
              <w:pStyle w:val="HTMLPreformatted"/>
            </w:pPr>
          </w:p>
          <w:p w:rsidR="00AC3B8D" w:rsidRDefault="00AC3B8D" w:rsidP="00AC3B8D">
            <w:pPr>
              <w:pStyle w:val="HTMLPreformatted"/>
            </w:pPr>
            <w:r>
              <w:t xml:space="preserve">word = "multiplying" </w:t>
            </w:r>
          </w:p>
          <w:p w:rsidR="00AC3B8D" w:rsidRDefault="00AC3B8D" w:rsidP="00AC3B8D">
            <w:pPr>
              <w:pStyle w:val="HTMLPreformatted"/>
            </w:pPr>
            <w:r>
              <w:t>lem.lemmatize(word, "v")</w:t>
            </w:r>
          </w:p>
          <w:p w:rsidR="00AC3B8D" w:rsidRDefault="00AC3B8D" w:rsidP="00AC3B8D">
            <w:pPr>
              <w:pStyle w:val="HTMLPreformatted"/>
            </w:pPr>
            <w:r>
              <w:t xml:space="preserve">&gt;&gt; "multiply" </w:t>
            </w:r>
          </w:p>
          <w:p w:rsidR="00AC3B8D" w:rsidRDefault="00AC3B8D" w:rsidP="00AC3B8D">
            <w:pPr>
              <w:pStyle w:val="HTMLPreformatted"/>
            </w:pPr>
            <w:r>
              <w:t>stem.stem(word)</w:t>
            </w:r>
          </w:p>
          <w:p w:rsidR="00AC3B8D" w:rsidRDefault="00AC3B8D" w:rsidP="00AC3B8D">
            <w:pPr>
              <w:pStyle w:val="HTMLPreformatted"/>
            </w:pPr>
            <w:r>
              <w:t>&gt;&gt; "multipli"</w:t>
            </w:r>
          </w:p>
          <w:p w:rsidR="00AC3B8D" w:rsidRDefault="00AC3B8D" w:rsidP="00AC3B8D">
            <w:pPr>
              <w:pStyle w:val="HTMLPreformatted"/>
            </w:pPr>
          </w:p>
          <w:p w:rsidR="00AC3B8D" w:rsidRDefault="00AC3B8D" w:rsidP="00AC3B8D">
            <w:pPr>
              <w:pStyle w:val="HTMLPreformatted"/>
            </w:pPr>
            <w:r>
              <w:t>```</w:t>
            </w:r>
          </w:p>
          <w:p w:rsidR="00AC3B8D" w:rsidRDefault="00AC3B8D" w:rsidP="00AC3B8D"/>
        </w:tc>
      </w:tr>
    </w:tbl>
    <w:p w:rsidR="00FF511F" w:rsidRDefault="00FF511F" w:rsidP="00FF511F">
      <w:pPr>
        <w:pStyle w:val="Heading3"/>
      </w:pPr>
    </w:p>
    <w:p w:rsidR="00AC3B8D" w:rsidRPr="00FF511F" w:rsidRDefault="00AC3B8D" w:rsidP="00FF511F">
      <w:pPr>
        <w:rPr>
          <w:b/>
        </w:rPr>
      </w:pPr>
    </w:p>
    <w:p w:rsidR="00547AAC" w:rsidRDefault="00B8028F" w:rsidP="00B8028F">
      <w:pPr>
        <w:pStyle w:val="Heading2"/>
        <w:rPr>
          <w:rFonts w:cs="Segoe UI"/>
        </w:rPr>
      </w:pPr>
      <w:bookmarkStart w:id="12" w:name="_Toc510979758"/>
      <w:r w:rsidRPr="00784D03">
        <w:rPr>
          <w:rFonts w:cs="Segoe UI"/>
          <w:b/>
        </w:rPr>
        <w:t>Object</w:t>
      </w:r>
      <w:r w:rsidR="00547AAC" w:rsidRPr="00784D03">
        <w:rPr>
          <w:rFonts w:cs="Segoe UI"/>
          <w:b/>
        </w:rPr>
        <w:t xml:space="preserve"> standardization</w:t>
      </w:r>
      <w:r w:rsidRPr="00784D03">
        <w:rPr>
          <w:rFonts w:cs="Segoe UI"/>
          <w:b/>
        </w:rPr>
        <w:t xml:space="preserve"> </w:t>
      </w:r>
      <w:r w:rsidRPr="00BC5995">
        <w:rPr>
          <w:rFonts w:cs="Segoe UI"/>
        </w:rPr>
        <w:t>(</w:t>
      </w:r>
      <w:r w:rsidR="00547AAC" w:rsidRPr="00BC5995">
        <w:rPr>
          <w:rFonts w:cs="Segoe UI"/>
        </w:rPr>
        <w:t>Regular exp, lookup tables</w:t>
      </w:r>
      <w:r w:rsidRPr="00BC5995">
        <w:rPr>
          <w:rFonts w:cs="Segoe UI"/>
        </w:rPr>
        <w:t>)</w:t>
      </w:r>
      <w:bookmarkEnd w:id="12"/>
    </w:p>
    <w:p w:rsidR="00FF511F" w:rsidRDefault="00FF511F" w:rsidP="00FF511F"/>
    <w:p w:rsidR="00FF511F" w:rsidRDefault="00FF511F" w:rsidP="00FF511F">
      <w:r>
        <w:t>Text data often contains words or phrases which are not present in any standard lexical dictionaries</w:t>
      </w:r>
    </w:p>
    <w:p w:rsidR="00FF511F" w:rsidRDefault="00FF511F" w:rsidP="00FF511F">
      <w:r>
        <w:t>Some of the examples are – acronyms, hashtags with attached words, and colloquial slangs. With the help of regular expressions and manually prepared data dictionaries, this type of noise can be fixed, the code below uses a dictionary lookup method to replace social media slangs from a text.</w:t>
      </w:r>
    </w:p>
    <w:p w:rsidR="00FF511F" w:rsidRDefault="00FF511F" w:rsidP="00FF511F">
      <w:r>
        <w:t xml:space="preserve">Examle of </w:t>
      </w:r>
      <w:r w:rsidR="00F74246">
        <w:t>Object standardization</w:t>
      </w:r>
    </w:p>
    <w:tbl>
      <w:tblPr>
        <w:tblStyle w:val="TableGrid"/>
        <w:tblW w:w="0" w:type="auto"/>
        <w:tblLook w:val="04A0" w:firstRow="1" w:lastRow="0" w:firstColumn="1" w:lastColumn="0" w:noHBand="0" w:noVBand="1"/>
      </w:tblPr>
      <w:tblGrid>
        <w:gridCol w:w="9350"/>
      </w:tblGrid>
      <w:tr w:rsidR="00FF511F" w:rsidTr="00FF511F">
        <w:tc>
          <w:tcPr>
            <w:tcW w:w="9350" w:type="dxa"/>
          </w:tcPr>
          <w:p w:rsidR="00FF511F" w:rsidRDefault="00FF511F" w:rsidP="00FF511F">
            <w:pPr>
              <w:pStyle w:val="HTMLPreformatted"/>
            </w:pPr>
            <w:r>
              <w:t xml:space="preserve">``` </w:t>
            </w:r>
          </w:p>
          <w:p w:rsidR="00FF511F" w:rsidRDefault="00FF511F" w:rsidP="00FF511F">
            <w:pPr>
              <w:pStyle w:val="HTMLPreformatted"/>
            </w:pPr>
            <w:r>
              <w:t>lookup_dict = {'rt':'Retweet', 'dm':'direct message', "awsm" : "awesome", "luv" :"love", "..."}</w:t>
            </w:r>
          </w:p>
          <w:p w:rsidR="00FF511F" w:rsidRDefault="00FF511F" w:rsidP="00FF511F">
            <w:pPr>
              <w:pStyle w:val="HTMLPreformatted"/>
            </w:pPr>
            <w:r>
              <w:t>def _lookup_words(input_text):</w:t>
            </w:r>
          </w:p>
          <w:p w:rsidR="00FF511F" w:rsidRDefault="00FF511F" w:rsidP="00FF511F">
            <w:pPr>
              <w:pStyle w:val="HTMLPreformatted"/>
            </w:pPr>
            <w:r>
              <w:t xml:space="preserve">    words = input_text.split() </w:t>
            </w:r>
          </w:p>
          <w:p w:rsidR="00FF511F" w:rsidRDefault="00FF511F" w:rsidP="00FF511F">
            <w:pPr>
              <w:pStyle w:val="HTMLPreformatted"/>
            </w:pPr>
            <w:r>
              <w:t xml:space="preserve">    new_words = [] </w:t>
            </w:r>
          </w:p>
          <w:p w:rsidR="00FF511F" w:rsidRDefault="00FF511F" w:rsidP="00FF511F">
            <w:pPr>
              <w:pStyle w:val="HTMLPreformatted"/>
            </w:pPr>
            <w:r>
              <w:t xml:space="preserve">    for word in words:</w:t>
            </w:r>
          </w:p>
          <w:p w:rsidR="00FF511F" w:rsidRDefault="00FF511F" w:rsidP="00FF511F">
            <w:pPr>
              <w:pStyle w:val="HTMLPreformatted"/>
            </w:pPr>
            <w:r>
              <w:t xml:space="preserve">        if word.lower() in lookup_dict:</w:t>
            </w:r>
          </w:p>
          <w:p w:rsidR="00FF511F" w:rsidRDefault="00FF511F" w:rsidP="00FF511F">
            <w:pPr>
              <w:pStyle w:val="HTMLPreformatted"/>
            </w:pPr>
            <w:r>
              <w:t xml:space="preserve">            word = lookup_dict[word.lower()]</w:t>
            </w:r>
          </w:p>
          <w:p w:rsidR="00FF511F" w:rsidRDefault="00FF511F" w:rsidP="00FF511F">
            <w:pPr>
              <w:pStyle w:val="HTMLPreformatted"/>
            </w:pPr>
            <w:r>
              <w:t xml:space="preserve">        new_words.append(word) new_text = " ".join(new_words) </w:t>
            </w:r>
          </w:p>
          <w:p w:rsidR="00FF511F" w:rsidRDefault="00FF511F" w:rsidP="00FF511F">
            <w:pPr>
              <w:pStyle w:val="HTMLPreformatted"/>
            </w:pPr>
            <w:r>
              <w:t xml:space="preserve">        return new_text</w:t>
            </w:r>
          </w:p>
          <w:p w:rsidR="00FF511F" w:rsidRDefault="00FF511F" w:rsidP="00FF511F">
            <w:pPr>
              <w:pStyle w:val="HTMLPreformatted"/>
            </w:pPr>
          </w:p>
          <w:p w:rsidR="00FF511F" w:rsidRDefault="00FF511F" w:rsidP="00FF511F">
            <w:pPr>
              <w:pStyle w:val="HTMLPreformatted"/>
            </w:pPr>
            <w:r>
              <w:t>_lookup_words("RT this is a retweeted tweet by Shivam Bansal")</w:t>
            </w:r>
          </w:p>
          <w:p w:rsidR="00FF511F" w:rsidRDefault="00FF511F" w:rsidP="00FF511F">
            <w:pPr>
              <w:pStyle w:val="HTMLPreformatted"/>
            </w:pPr>
            <w:r>
              <w:t>&gt;&gt; "Retweet this is a retweeted tweet by Shivam Bansal"</w:t>
            </w:r>
          </w:p>
          <w:p w:rsidR="00FF511F" w:rsidRDefault="00FF511F" w:rsidP="00FF511F"/>
        </w:tc>
      </w:tr>
    </w:tbl>
    <w:p w:rsidR="00FF511F" w:rsidRPr="00F74246" w:rsidRDefault="00FF511F" w:rsidP="00FF511F">
      <w:pPr>
        <w:rPr>
          <w:rStyle w:val="SubtleReference"/>
        </w:rPr>
      </w:pPr>
    </w:p>
    <w:p w:rsidR="00F74246" w:rsidRPr="00F74246" w:rsidRDefault="00F74246" w:rsidP="00FF511F">
      <w:pPr>
        <w:rPr>
          <w:rStyle w:val="SubtleReference"/>
        </w:rPr>
      </w:pPr>
      <w:r w:rsidRPr="00F74246">
        <w:rPr>
          <w:rStyle w:val="SubtleReference"/>
        </w:rPr>
        <w:t>https://www.analyticsvidhya.com/blog/2014/11/text-data-cleaning-steps-python/</w:t>
      </w:r>
    </w:p>
    <w:p w:rsidR="00F74246" w:rsidRPr="004F4F02" w:rsidRDefault="00F74246" w:rsidP="00F74246">
      <w:pPr>
        <w:pStyle w:val="Heading2"/>
        <w:rPr>
          <w:b/>
        </w:rPr>
      </w:pPr>
      <w:bookmarkStart w:id="13" w:name="_Toc510979759"/>
      <w:r w:rsidRPr="004F4F02">
        <w:rPr>
          <w:b/>
        </w:rPr>
        <w:t>Encoding-decoding noise:</w:t>
      </w:r>
      <w:bookmarkEnd w:id="13"/>
    </w:p>
    <w:p w:rsidR="00F74246" w:rsidRPr="004F4F02" w:rsidRDefault="00F74246" w:rsidP="00F74246">
      <w:pPr>
        <w:pStyle w:val="Heading2"/>
        <w:rPr>
          <w:b/>
        </w:rPr>
      </w:pPr>
      <w:bookmarkStart w:id="14" w:name="_Toc510979760"/>
      <w:r w:rsidRPr="004F4F02">
        <w:rPr>
          <w:b/>
        </w:rPr>
        <w:t>Grammar checker:</w:t>
      </w:r>
      <w:bookmarkEnd w:id="14"/>
    </w:p>
    <w:p w:rsidR="00FF511F" w:rsidRPr="004F4F02" w:rsidRDefault="00F74246" w:rsidP="00F74246">
      <w:pPr>
        <w:pStyle w:val="Heading2"/>
        <w:rPr>
          <w:b/>
        </w:rPr>
      </w:pPr>
      <w:bookmarkStart w:id="15" w:name="_Toc510979761"/>
      <w:r w:rsidRPr="004F4F02">
        <w:rPr>
          <w:b/>
        </w:rPr>
        <w:t>Spelling correction:</w:t>
      </w:r>
      <w:bookmarkEnd w:id="15"/>
    </w:p>
    <w:p w:rsidR="00FF511F" w:rsidRPr="00FF511F" w:rsidRDefault="00FF511F" w:rsidP="00FF511F"/>
    <w:p w:rsidR="00BC5995" w:rsidRDefault="00BC5995" w:rsidP="00BC5995"/>
    <w:p w:rsidR="00F74246" w:rsidRPr="004F4F02" w:rsidRDefault="00F74246" w:rsidP="00F74246">
      <w:pPr>
        <w:pStyle w:val="Heading2"/>
        <w:rPr>
          <w:b/>
        </w:rPr>
      </w:pPr>
      <w:bookmarkStart w:id="16" w:name="_Toc510979762"/>
      <w:r w:rsidRPr="004F4F02">
        <w:rPr>
          <w:b/>
        </w:rPr>
        <w:t>Text to Features (Feature Engineering on text data)</w:t>
      </w:r>
      <w:bookmarkEnd w:id="16"/>
    </w:p>
    <w:p w:rsidR="00F74246" w:rsidRDefault="00F74246" w:rsidP="00F74246"/>
    <w:p w:rsidR="00F74246" w:rsidRDefault="00F74246" w:rsidP="00F74246">
      <w:r>
        <w:lastRenderedPageBreak/>
        <w:t xml:space="preserve">To analyse the preprocessed data. It needs be converted into </w:t>
      </w:r>
      <w:r w:rsidR="006D77B4">
        <w:t>features</w:t>
      </w:r>
      <w:r>
        <w:t>.</w:t>
      </w:r>
    </w:p>
    <w:p w:rsidR="00F74246" w:rsidRDefault="00F74246" w:rsidP="00F74246">
      <w:r>
        <w:t xml:space="preserve">There are different techniques </w:t>
      </w:r>
      <w:r w:rsidR="006D77B4">
        <w:t>for this</w:t>
      </w:r>
      <w:r>
        <w:t xml:space="preserve"> functionality</w:t>
      </w:r>
    </w:p>
    <w:p w:rsidR="00AC79C0" w:rsidRPr="004F4F02" w:rsidRDefault="00AC79C0" w:rsidP="004F4F02">
      <w:pPr>
        <w:pStyle w:val="Heading1"/>
        <w:rPr>
          <w:b/>
        </w:rPr>
      </w:pPr>
      <w:bookmarkStart w:id="17" w:name="_Toc510979763"/>
      <w:r w:rsidRPr="004F4F02">
        <w:rPr>
          <w:b/>
        </w:rPr>
        <w:t>Syntactic Parsing</w:t>
      </w:r>
      <w:bookmarkEnd w:id="17"/>
    </w:p>
    <w:p w:rsidR="00F74246" w:rsidRPr="00F74246" w:rsidRDefault="00AC79C0" w:rsidP="00F74246">
      <w:r>
        <w:rPr>
          <w:noProof/>
        </w:rPr>
        <w:drawing>
          <wp:inline distT="0" distB="0" distL="0" distR="0">
            <wp:extent cx="6486525" cy="4038600"/>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D21FA" w:rsidRPr="004F4F02" w:rsidRDefault="009D21FA" w:rsidP="004F4F02">
      <w:pPr>
        <w:pStyle w:val="Heading2"/>
      </w:pPr>
      <w:bookmarkStart w:id="18" w:name="_Toc510979764"/>
      <w:r w:rsidRPr="004F4F02">
        <w:t>Dependency trees</w:t>
      </w:r>
      <w:bookmarkEnd w:id="18"/>
      <w:r w:rsidR="00A664BC" w:rsidRPr="004F4F02">
        <w:tab/>
      </w:r>
    </w:p>
    <w:p w:rsidR="00A664BC" w:rsidRDefault="00A664BC" w:rsidP="00A664BC">
      <w:pPr>
        <w:pStyle w:val="ListParagraph"/>
        <w:numPr>
          <w:ilvl w:val="0"/>
          <w:numId w:val="4"/>
        </w:numPr>
      </w:pPr>
      <w:r>
        <w:t xml:space="preserve">Sentences are composed of some words sewed together. </w:t>
      </w:r>
    </w:p>
    <w:p w:rsidR="00A664BC" w:rsidRDefault="00A664BC" w:rsidP="00A664BC">
      <w:pPr>
        <w:pStyle w:val="ListParagraph"/>
        <w:numPr>
          <w:ilvl w:val="0"/>
          <w:numId w:val="4"/>
        </w:numPr>
      </w:pPr>
      <w:r>
        <w:t>The relationship among the words in a sentence is determined by the basic dependency grammar.</w:t>
      </w:r>
    </w:p>
    <w:p w:rsidR="00A664BC" w:rsidRDefault="00A664BC" w:rsidP="00A664BC">
      <w:pPr>
        <w:pStyle w:val="ListParagraph"/>
        <w:numPr>
          <w:ilvl w:val="0"/>
          <w:numId w:val="4"/>
        </w:numPr>
      </w:pPr>
      <w:r>
        <w:t xml:space="preserve"> Dependency grammar is a class of syntactic text analysis that deals with (labeled) asymmetrical binary relations between two lexical items (words).</w:t>
      </w:r>
    </w:p>
    <w:p w:rsidR="00A664BC" w:rsidRPr="0082329C" w:rsidRDefault="00A664BC" w:rsidP="00A664BC">
      <w:pPr>
        <w:pStyle w:val="ListParagraph"/>
        <w:numPr>
          <w:ilvl w:val="0"/>
          <w:numId w:val="4"/>
        </w:numPr>
        <w:rPr>
          <w:rStyle w:val="Emphasis"/>
          <w:i w:val="0"/>
          <w:iCs w:val="0"/>
        </w:rPr>
      </w:pPr>
      <w:r>
        <w:t xml:space="preserve"> Every relation can be represented in the form of a triplet (relation, governor, dependent). For example: consider the sentence – “</w:t>
      </w:r>
      <w:r>
        <w:rPr>
          <w:rStyle w:val="Emphasis"/>
        </w:rPr>
        <w:t>Bills</w:t>
      </w:r>
      <w:r>
        <w:t xml:space="preserve"> </w:t>
      </w:r>
      <w:r>
        <w:rPr>
          <w:rStyle w:val="Emphasis"/>
        </w:rPr>
        <w:t xml:space="preserve">on ports and immigration were submitted by Senator Brownback, Republican of Kansas.” </w:t>
      </w:r>
      <w:r>
        <w:t xml:space="preserve">The relationship among the words can be observed in the form of a tree representation as shown: </w:t>
      </w:r>
      <w:r>
        <w:rPr>
          <w:rStyle w:val="Emphasis"/>
        </w:rPr>
        <w:t> </w:t>
      </w:r>
      <w:r w:rsidR="0082329C">
        <w:rPr>
          <w:rStyle w:val="Emphasis"/>
        </w:rPr>
        <w:t xml:space="preserve">   </w:t>
      </w: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Default="0082329C" w:rsidP="0082329C">
      <w:pPr>
        <w:pStyle w:val="ListParagraph"/>
        <w:rPr>
          <w:rStyle w:val="Emphasis"/>
        </w:rPr>
      </w:pPr>
    </w:p>
    <w:p w:rsidR="0082329C" w:rsidRPr="00A664BC" w:rsidRDefault="0082329C" w:rsidP="0082329C">
      <w:pPr>
        <w:pStyle w:val="ListParagraph"/>
        <w:rPr>
          <w:rStyle w:val="Emphasis"/>
          <w:i w:val="0"/>
          <w:iCs w:val="0"/>
        </w:rPr>
      </w:pPr>
    </w:p>
    <w:p w:rsidR="00A664BC" w:rsidRDefault="00A664BC" w:rsidP="00A664BC">
      <w:r>
        <w:rPr>
          <w:noProof/>
        </w:rPr>
        <w:lastRenderedPageBreak/>
        <w:drawing>
          <wp:inline distT="0" distB="0" distL="0" distR="0" wp14:anchorId="154724D9" wp14:editId="489E34DA">
            <wp:extent cx="29718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2533650"/>
                    </a:xfrm>
                    <a:prstGeom prst="rect">
                      <a:avLst/>
                    </a:prstGeom>
                  </pic:spPr>
                </pic:pic>
              </a:graphicData>
            </a:graphic>
          </wp:inline>
        </w:drawing>
      </w:r>
    </w:p>
    <w:p w:rsidR="00A664BC" w:rsidRDefault="00A664BC" w:rsidP="00A664BC"/>
    <w:p w:rsidR="00A664BC" w:rsidRDefault="00A664BC" w:rsidP="00A664BC">
      <w:pPr>
        <w:pStyle w:val="NormalWeb"/>
        <w:numPr>
          <w:ilvl w:val="0"/>
          <w:numId w:val="5"/>
        </w:numPr>
        <w:jc w:val="both"/>
      </w:pPr>
      <w:r>
        <w:t xml:space="preserve">The tree shows that “submitted” is the root word of this sentence, and is linked by two sub-trees (subject and object subtrees). </w:t>
      </w:r>
    </w:p>
    <w:p w:rsidR="00A664BC" w:rsidRDefault="00A664BC" w:rsidP="00A664BC">
      <w:pPr>
        <w:pStyle w:val="NormalWeb"/>
        <w:numPr>
          <w:ilvl w:val="0"/>
          <w:numId w:val="5"/>
        </w:numPr>
        <w:jc w:val="both"/>
      </w:pPr>
      <w:r>
        <w:t>Each subtree is a itself a dependency tree with relations such as – (“Bills” &lt;-&gt; “ports” &lt;by&gt; “proposition” relation), (“ports” &lt;-&gt; “immigration” &lt;by&gt; “conjugation” relation).</w:t>
      </w:r>
    </w:p>
    <w:p w:rsidR="00A664BC" w:rsidRDefault="00A664BC" w:rsidP="00A664BC">
      <w:pPr>
        <w:pStyle w:val="NormalWeb"/>
        <w:numPr>
          <w:ilvl w:val="0"/>
          <w:numId w:val="5"/>
        </w:numPr>
        <w:jc w:val="both"/>
      </w:pPr>
      <w:r>
        <w:t>This type of tree, when parsed recursively in top-down manner gives grammar relation triplets as output which can be used as features for many nlp problems like entity wise sentiment analysis, actor &amp; entity identification, and text classification.</w:t>
      </w:r>
    </w:p>
    <w:p w:rsidR="00A664BC" w:rsidRDefault="00A664BC" w:rsidP="00A664BC">
      <w:pPr>
        <w:pStyle w:val="NormalWeb"/>
        <w:numPr>
          <w:ilvl w:val="0"/>
          <w:numId w:val="5"/>
        </w:numPr>
        <w:jc w:val="both"/>
      </w:pPr>
      <w:r>
        <w:t xml:space="preserve"> The python wrapper </w:t>
      </w:r>
      <w:hyperlink r:id="rId14" w:tgtFrame="_blank" w:history="1">
        <w:r>
          <w:rPr>
            <w:rStyle w:val="Hyperlink"/>
          </w:rPr>
          <w:t>StanfordCoreNLP</w:t>
        </w:r>
      </w:hyperlink>
      <w:r>
        <w:t xml:space="preserve"> (by Stanford NLP Group, only commercial license) and NLTK dependency grammar</w:t>
      </w:r>
      <w:r>
        <w:rPr>
          <w:u w:val="single"/>
        </w:rPr>
        <w:t>s</w:t>
      </w:r>
      <w:r>
        <w:t xml:space="preserve"> can be used to generate dependency trees.</w:t>
      </w:r>
    </w:p>
    <w:p w:rsidR="0082329C" w:rsidRDefault="0082329C" w:rsidP="0082329C">
      <w:pPr>
        <w:rPr>
          <w:rStyle w:val="Heading2Char"/>
        </w:rPr>
      </w:pPr>
      <w:bookmarkStart w:id="19" w:name="_Toc510979765"/>
      <w:r w:rsidRPr="0082329C">
        <w:rPr>
          <w:rStyle w:val="Heading2Char"/>
        </w:rPr>
        <w:t xml:space="preserve">Part of speech tagging </w:t>
      </w:r>
      <w:r>
        <w:rPr>
          <w:rStyle w:val="Heading2Char"/>
        </w:rPr>
        <w:t>:</w:t>
      </w:r>
      <w:bookmarkEnd w:id="19"/>
    </w:p>
    <w:p w:rsidR="0082329C" w:rsidRDefault="0082329C" w:rsidP="009D21FA">
      <w:pPr>
        <w:pStyle w:val="ListParagraph"/>
        <w:numPr>
          <w:ilvl w:val="0"/>
          <w:numId w:val="6"/>
        </w:numPr>
      </w:pPr>
      <w:r>
        <w:t xml:space="preserve">Apart from the grammar relations, every word in a sentence is also associated with a part of speech (pos) tag (nouns, verbs, adjectives, adverbs etc) that defines the usage and function of a word in the sentence. </w:t>
      </w:r>
    </w:p>
    <w:p w:rsidR="0082329C" w:rsidRPr="0082329C" w:rsidRDefault="0082329C" w:rsidP="0082329C">
      <w:pPr>
        <w:pStyle w:val="ListParagraph"/>
        <w:numPr>
          <w:ilvl w:val="0"/>
          <w:numId w:val="6"/>
        </w:numPr>
        <w:rPr>
          <w:i/>
          <w:iCs/>
        </w:rPr>
      </w:pPr>
      <w:r>
        <w:t>H ere is a list of all possible pos-tags defined by Pennsylvania university. Following code using NLTK performs pos tagging annotation on input text. (it provides several implementations, the default one is perceptron tagger)</w:t>
      </w:r>
    </w:p>
    <w:tbl>
      <w:tblPr>
        <w:tblStyle w:val="TableGrid"/>
        <w:tblW w:w="0" w:type="auto"/>
        <w:tblLook w:val="04A0" w:firstRow="1" w:lastRow="0" w:firstColumn="1" w:lastColumn="0" w:noHBand="0" w:noVBand="1"/>
      </w:tblPr>
      <w:tblGrid>
        <w:gridCol w:w="9350"/>
      </w:tblGrid>
      <w:tr w:rsidR="0082329C" w:rsidTr="0082329C">
        <w:tc>
          <w:tcPr>
            <w:tcW w:w="9350" w:type="dxa"/>
          </w:tcPr>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from nltk import word_tokenize, pos_tag</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text = "I am learning Natural Language Processing on Analytics Vidhya"</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tokens = word_tokenize(text)</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print pos_tag(tokens)</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&gt;&gt;&gt; [('I', 'PRP'), ('am', 'VBP'), ('learning', 'VBG'), ('Natural', 'NNP'),('Language', 'NNP'),</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('Processing', 'NNP'), ('on', 'IN'), ('Analytics', 'NNP'),('Vidhya', 'NNP')]</w:t>
            </w:r>
          </w:p>
          <w:p w:rsidR="0082329C" w:rsidRPr="0082329C" w:rsidRDefault="0082329C" w:rsidP="0082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329C">
              <w:rPr>
                <w:rFonts w:ascii="Courier New" w:eastAsia="Times New Roman" w:hAnsi="Courier New" w:cs="Courier New"/>
                <w:sz w:val="20"/>
                <w:szCs w:val="20"/>
              </w:rPr>
              <w:t>```</w:t>
            </w:r>
          </w:p>
          <w:p w:rsidR="0082329C" w:rsidRDefault="0082329C" w:rsidP="0082329C">
            <w:pPr>
              <w:rPr>
                <w:rStyle w:val="Emphasis"/>
                <w:i w:val="0"/>
              </w:rPr>
            </w:pPr>
          </w:p>
        </w:tc>
      </w:tr>
    </w:tbl>
    <w:p w:rsidR="0082329C" w:rsidRPr="0082329C" w:rsidRDefault="0082329C" w:rsidP="0082329C">
      <w:pPr>
        <w:rPr>
          <w:rStyle w:val="Emphasis"/>
          <w:i w:val="0"/>
        </w:rPr>
      </w:pPr>
    </w:p>
    <w:p w:rsidR="004F4F02" w:rsidRDefault="0082329C" w:rsidP="004F4F02">
      <w:pPr>
        <w:pStyle w:val="Heading3"/>
      </w:pPr>
      <w:bookmarkStart w:id="20" w:name="_Toc510979766"/>
      <w:r>
        <w:rPr>
          <w:rStyle w:val="Strong"/>
        </w:rPr>
        <w:lastRenderedPageBreak/>
        <w:t>Word sense disambiguation:</w:t>
      </w:r>
      <w:r>
        <w:t xml:space="preserve"> Some language words have multiple meanings according to their usage.</w:t>
      </w:r>
      <w:bookmarkEnd w:id="20"/>
      <w:r>
        <w:t xml:space="preserve"> </w:t>
      </w:r>
    </w:p>
    <w:p w:rsidR="0082329C" w:rsidRPr="004F4F02" w:rsidRDefault="0082329C" w:rsidP="0082329C">
      <w:pPr>
        <w:pStyle w:val="NormalWeb"/>
        <w:rPr>
          <w:rFonts w:asciiTheme="minorHAnsi" w:hAnsiTheme="minorHAnsi"/>
        </w:rPr>
      </w:pPr>
      <w:r w:rsidRPr="004F4F02">
        <w:rPr>
          <w:rFonts w:asciiTheme="minorHAnsi" w:hAnsiTheme="minorHAnsi"/>
        </w:rPr>
        <w:t>For example, in the two sentences below:</w:t>
      </w:r>
    </w:p>
    <w:p w:rsidR="0082329C" w:rsidRPr="004F4F02" w:rsidRDefault="0082329C" w:rsidP="0082329C">
      <w:pPr>
        <w:pStyle w:val="NormalWeb"/>
        <w:rPr>
          <w:rFonts w:asciiTheme="minorHAnsi" w:hAnsiTheme="minorHAnsi"/>
        </w:rPr>
      </w:pPr>
      <w:r w:rsidRPr="004F4F02">
        <w:rPr>
          <w:rStyle w:val="Emphasis"/>
          <w:rFonts w:asciiTheme="minorHAnsi" w:hAnsiTheme="minorHAnsi"/>
        </w:rPr>
        <w:t xml:space="preserve">I. “Please book my flight for Delhi” </w:t>
      </w:r>
    </w:p>
    <w:p w:rsidR="0082329C" w:rsidRPr="004F4F02" w:rsidRDefault="0082329C" w:rsidP="0082329C">
      <w:pPr>
        <w:pStyle w:val="NormalWeb"/>
        <w:rPr>
          <w:rFonts w:asciiTheme="minorHAnsi" w:hAnsiTheme="minorHAnsi"/>
        </w:rPr>
      </w:pPr>
      <w:r w:rsidRPr="004F4F02">
        <w:rPr>
          <w:rStyle w:val="Emphasis"/>
          <w:rFonts w:asciiTheme="minorHAnsi" w:hAnsiTheme="minorHAnsi"/>
        </w:rPr>
        <w:t>II. “I am going to read this book in the flight”</w:t>
      </w:r>
    </w:p>
    <w:p w:rsidR="0082329C" w:rsidRPr="004F4F02" w:rsidRDefault="0082329C" w:rsidP="0082329C">
      <w:pPr>
        <w:pStyle w:val="NormalWeb"/>
        <w:rPr>
          <w:rFonts w:asciiTheme="minorHAnsi" w:hAnsiTheme="minorHAnsi"/>
        </w:rPr>
      </w:pPr>
      <w:r w:rsidRPr="004F4F02">
        <w:rPr>
          <w:rFonts w:asciiTheme="minorHAnsi" w:hAnsiTheme="minorHAnsi"/>
        </w:rPr>
        <w:t xml:space="preserve">“Book” is used with different context, however the part of speech tag for both of the cases are different. In sentence I, the word “book” is used as </w:t>
      </w:r>
      <w:r w:rsidRPr="004F4F02">
        <w:rPr>
          <w:rStyle w:val="Emphasis"/>
          <w:rFonts w:asciiTheme="minorHAnsi" w:hAnsiTheme="minorHAnsi"/>
          <w:b/>
          <w:bCs/>
        </w:rPr>
        <w:t>verb</w:t>
      </w:r>
      <w:r w:rsidRPr="004F4F02">
        <w:rPr>
          <w:rFonts w:asciiTheme="minorHAnsi" w:hAnsiTheme="minorHAnsi"/>
        </w:rPr>
        <w:t xml:space="preserve">, while in II it is used as </w:t>
      </w:r>
      <w:r w:rsidRPr="004F4F02">
        <w:rPr>
          <w:rStyle w:val="Emphasis"/>
          <w:rFonts w:asciiTheme="minorHAnsi" w:hAnsiTheme="minorHAnsi"/>
          <w:b/>
          <w:bCs/>
        </w:rPr>
        <w:t>noun</w:t>
      </w:r>
      <w:r w:rsidRPr="004F4F02">
        <w:rPr>
          <w:rFonts w:asciiTheme="minorHAnsi" w:hAnsiTheme="minorHAnsi"/>
        </w:rPr>
        <w:t>. (</w:t>
      </w:r>
      <w:hyperlink r:id="rId15" w:history="1">
        <w:r w:rsidRPr="004F4F02">
          <w:rPr>
            <w:rStyle w:val="Hyperlink"/>
            <w:rFonts w:asciiTheme="minorHAnsi" w:hAnsiTheme="minorHAnsi"/>
          </w:rPr>
          <w:t>Lesk Algorithm</w:t>
        </w:r>
      </w:hyperlink>
      <w:r w:rsidR="004F4F02">
        <w:rPr>
          <w:rFonts w:asciiTheme="minorHAnsi" w:hAnsiTheme="minorHAnsi"/>
        </w:rPr>
        <w:t xml:space="preserve"> is also us</w:t>
      </w:r>
      <w:r w:rsidRPr="004F4F02">
        <w:rPr>
          <w:rFonts w:asciiTheme="minorHAnsi" w:hAnsiTheme="minorHAnsi"/>
        </w:rPr>
        <w:t>ed for similar purposes)</w:t>
      </w:r>
    </w:p>
    <w:p w:rsidR="004F4F02" w:rsidRDefault="0082329C" w:rsidP="004F4F02">
      <w:pPr>
        <w:pStyle w:val="Heading3"/>
      </w:pPr>
      <w:bookmarkStart w:id="21" w:name="_Toc510979767"/>
      <w:r>
        <w:rPr>
          <w:rStyle w:val="Strong"/>
        </w:rPr>
        <w:t>Improving word-based features:</w:t>
      </w:r>
      <w:bookmarkEnd w:id="21"/>
      <w:r>
        <w:t xml:space="preserve"> </w:t>
      </w:r>
    </w:p>
    <w:p w:rsidR="0082329C" w:rsidRDefault="0082329C" w:rsidP="0082329C">
      <w:pPr>
        <w:pStyle w:val="NormalWeb"/>
        <w:jc w:val="both"/>
      </w:pPr>
      <w:r>
        <w:t>A learning model could learn different contexts of a word when used word as the features, however if the part of speech tag is linked with them, the context is preserved, thus making strong features. For example:</w:t>
      </w:r>
    </w:p>
    <w:p w:rsidR="0082329C" w:rsidRPr="004F4F02" w:rsidRDefault="0082329C" w:rsidP="0082329C">
      <w:pPr>
        <w:pStyle w:val="NormalWeb"/>
        <w:rPr>
          <w:b/>
        </w:rPr>
      </w:pPr>
      <w:r w:rsidRPr="004F4F02">
        <w:rPr>
          <w:rStyle w:val="Emphasis"/>
          <w:b/>
        </w:rPr>
        <w:t xml:space="preserve">Sentence -“book my flight, I will read this book” </w:t>
      </w:r>
    </w:p>
    <w:p w:rsidR="0082329C" w:rsidRPr="004F4F02" w:rsidRDefault="0082329C" w:rsidP="0082329C">
      <w:pPr>
        <w:pStyle w:val="NormalWeb"/>
        <w:rPr>
          <w:b/>
        </w:rPr>
      </w:pPr>
      <w:r w:rsidRPr="004F4F02">
        <w:rPr>
          <w:rStyle w:val="Emphasis"/>
          <w:b/>
        </w:rPr>
        <w:t xml:space="preserve">Tokens – (“book”, 2), (“my”, 1), (“flight”, 1), (“I”, 1), (“will”, 1), (“read”, 1), (“this”, 1) </w:t>
      </w:r>
    </w:p>
    <w:p w:rsidR="0082329C" w:rsidRPr="004F4F02" w:rsidRDefault="0082329C" w:rsidP="0082329C">
      <w:pPr>
        <w:pStyle w:val="NormalWeb"/>
        <w:rPr>
          <w:b/>
        </w:rPr>
      </w:pPr>
      <w:r w:rsidRPr="004F4F02">
        <w:rPr>
          <w:rStyle w:val="Emphasis"/>
          <w:b/>
        </w:rPr>
        <w:t>Tokens with POS – (“book_VB”, 1), (“my_PRP$”, 1), (“flight_NN”, 1), (“I_PRP”, 1), (“will_MD”, 1), (“read_VB”, 1), (“this_DT”, 1), (“book_NN”, 1)</w:t>
      </w:r>
    </w:p>
    <w:p w:rsidR="0082329C" w:rsidRDefault="0082329C" w:rsidP="004F4F02">
      <w:pPr>
        <w:pStyle w:val="Heading3"/>
      </w:pPr>
      <w:bookmarkStart w:id="22" w:name="_Toc510979768"/>
      <w:r>
        <w:rPr>
          <w:rStyle w:val="Strong"/>
        </w:rPr>
        <w:t>Normalization and Lemmatization</w:t>
      </w:r>
      <w:r>
        <w:t>: POS tags are the basis of lemmatization process for converting a word to its base form (lemma).</w:t>
      </w:r>
      <w:bookmarkEnd w:id="22"/>
    </w:p>
    <w:p w:rsidR="0082329C" w:rsidRPr="004F4F02" w:rsidRDefault="0082329C" w:rsidP="0082329C">
      <w:pPr>
        <w:pStyle w:val="NormalWeb"/>
        <w:jc w:val="both"/>
        <w:rPr>
          <w:rStyle w:val="Heading3Char"/>
        </w:rPr>
      </w:pPr>
      <w:bookmarkStart w:id="23" w:name="_Toc510979769"/>
      <w:r w:rsidRPr="004F4F02">
        <w:rPr>
          <w:rStyle w:val="Heading3Char"/>
          <w:b/>
        </w:rPr>
        <w:t xml:space="preserve">Efficient stopword </w:t>
      </w:r>
      <w:r w:rsidR="004F4F02" w:rsidRPr="004F4F02">
        <w:rPr>
          <w:rStyle w:val="Heading3Char"/>
          <w:b/>
        </w:rPr>
        <w:t>removal</w:t>
      </w:r>
      <w:bookmarkEnd w:id="23"/>
      <w:r w:rsidR="004F4F02" w:rsidRPr="004F4F02">
        <w:rPr>
          <w:b/>
        </w:rPr>
        <w:t>:</w:t>
      </w:r>
      <w:r>
        <w:t xml:space="preserve"> </w:t>
      </w:r>
      <w:r w:rsidRPr="004F4F02">
        <w:rPr>
          <w:rStyle w:val="Heading3Char"/>
        </w:rPr>
        <w:t>POS tags are also useful in efficient removal of stopwords.</w:t>
      </w:r>
    </w:p>
    <w:p w:rsidR="0082329C" w:rsidRDefault="0082329C" w:rsidP="0082329C">
      <w:pPr>
        <w:pStyle w:val="NormalWeb"/>
        <w:jc w:val="both"/>
      </w:pPr>
      <w:r>
        <w:t>For example, there are some tags which always define the low frequency / less important words of a language. For example: (</w:t>
      </w:r>
      <w:r>
        <w:rPr>
          <w:rStyle w:val="Strong"/>
        </w:rPr>
        <w:t>IN</w:t>
      </w:r>
      <w:r>
        <w:t xml:space="preserve"> – “within”, “upon”, “except”), (</w:t>
      </w:r>
      <w:r>
        <w:rPr>
          <w:rStyle w:val="Strong"/>
        </w:rPr>
        <w:t>CD</w:t>
      </w:r>
      <w:r>
        <w:t xml:space="preserve"> – “one”,”two”, “hundred”), (</w:t>
      </w:r>
      <w:r>
        <w:rPr>
          <w:rStyle w:val="Strong"/>
        </w:rPr>
        <w:t>MD</w:t>
      </w:r>
      <w:r w:rsidR="004F4F02">
        <w:t xml:space="preserve"> – “may”, “mu</w:t>
      </w:r>
      <w:r>
        <w:t>st” etc)</w:t>
      </w:r>
    </w:p>
    <w:p w:rsidR="006D77B4" w:rsidRPr="006D77B4" w:rsidRDefault="006D77B4" w:rsidP="006D77B4">
      <w:pPr>
        <w:pStyle w:val="Heading2"/>
      </w:pPr>
      <w:bookmarkStart w:id="24" w:name="_Toc510979770"/>
      <w:r w:rsidRPr="006D77B4">
        <w:t>Entity Extraction (Entities as features)</w:t>
      </w:r>
      <w:bookmarkEnd w:id="24"/>
    </w:p>
    <w:p w:rsidR="006D77B4" w:rsidRDefault="006D77B4" w:rsidP="006D77B4">
      <w:pPr>
        <w:pStyle w:val="NormalWeb"/>
        <w:numPr>
          <w:ilvl w:val="0"/>
          <w:numId w:val="7"/>
        </w:numPr>
        <w:jc w:val="both"/>
      </w:pPr>
      <w:r>
        <w:t xml:space="preserve">Entities are defined as the most important chunks of a sentence – noun phrases, verb phrases or both. Entity Detection algorithms are generally ensemble models of rule based parsing, dictionary lookups, pos tagging and dependency parsing. </w:t>
      </w:r>
    </w:p>
    <w:p w:rsidR="006D77B4" w:rsidRPr="006D77B4" w:rsidRDefault="006D77B4" w:rsidP="006D77B4">
      <w:pPr>
        <w:pStyle w:val="NormalWeb"/>
        <w:numPr>
          <w:ilvl w:val="0"/>
          <w:numId w:val="7"/>
        </w:numPr>
        <w:jc w:val="both"/>
        <w:rPr>
          <w:b/>
        </w:rPr>
      </w:pPr>
      <w:r w:rsidRPr="006D77B4">
        <w:rPr>
          <w:b/>
        </w:rPr>
        <w:t xml:space="preserve">The applicability of entity detection can be seen in the </w:t>
      </w:r>
    </w:p>
    <w:p w:rsidR="006D77B4" w:rsidRDefault="006D77B4" w:rsidP="006D77B4">
      <w:pPr>
        <w:pStyle w:val="NormalWeb"/>
        <w:numPr>
          <w:ilvl w:val="1"/>
          <w:numId w:val="7"/>
        </w:numPr>
        <w:jc w:val="both"/>
      </w:pPr>
      <w:r>
        <w:t>automated chat bots</w:t>
      </w:r>
    </w:p>
    <w:p w:rsidR="006D77B4" w:rsidRDefault="006D77B4" w:rsidP="006D77B4">
      <w:pPr>
        <w:pStyle w:val="NormalWeb"/>
        <w:numPr>
          <w:ilvl w:val="1"/>
          <w:numId w:val="7"/>
        </w:numPr>
        <w:jc w:val="both"/>
      </w:pPr>
      <w:r>
        <w:t xml:space="preserve">content analyzers </w:t>
      </w:r>
    </w:p>
    <w:p w:rsidR="006D77B4" w:rsidRDefault="006D77B4" w:rsidP="006D77B4">
      <w:pPr>
        <w:pStyle w:val="NormalWeb"/>
        <w:numPr>
          <w:ilvl w:val="1"/>
          <w:numId w:val="7"/>
        </w:numPr>
        <w:jc w:val="both"/>
      </w:pPr>
      <w:r>
        <w:t>Consumer insights.</w:t>
      </w:r>
    </w:p>
    <w:p w:rsidR="006D77B4" w:rsidRDefault="006D77B4" w:rsidP="006D77B4">
      <w:pPr>
        <w:pStyle w:val="NormalWeb"/>
        <w:jc w:val="both"/>
      </w:pPr>
      <w:r>
        <w:rPr>
          <w:noProof/>
        </w:rPr>
        <w:lastRenderedPageBreak/>
        <w:drawing>
          <wp:inline distT="0" distB="0" distL="0" distR="0">
            <wp:extent cx="5486400" cy="32004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23D30" w:rsidRDefault="00023D30" w:rsidP="00353E5F">
      <w:pPr>
        <w:pStyle w:val="Heading2"/>
        <w:rPr>
          <w:b/>
          <w:bCs/>
        </w:rPr>
      </w:pPr>
    </w:p>
    <w:p w:rsidR="00DA4B81" w:rsidRDefault="00DA4B81" w:rsidP="00DA4B81"/>
    <w:p w:rsidR="00DA4B81" w:rsidRPr="00DA4B81" w:rsidRDefault="00DA4B81" w:rsidP="00DA4B81">
      <w:r>
        <w:rPr>
          <w:noProof/>
        </w:rPr>
        <w:drawing>
          <wp:inline distT="0" distB="0" distL="0" distR="0" wp14:anchorId="6C5A06FF" wp14:editId="00FAE4EC">
            <wp:extent cx="5943600" cy="90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3605"/>
                    </a:xfrm>
                    <a:prstGeom prst="rect">
                      <a:avLst/>
                    </a:prstGeom>
                  </pic:spPr>
                </pic:pic>
              </a:graphicData>
            </a:graphic>
          </wp:inline>
        </w:drawing>
      </w:r>
    </w:p>
    <w:p w:rsidR="00023D30" w:rsidRPr="00023D30" w:rsidRDefault="00023D30" w:rsidP="00023D30">
      <w:pPr>
        <w:pStyle w:val="Heading2"/>
      </w:pPr>
      <w:bookmarkStart w:id="25" w:name="_Toc510979771"/>
      <w:r w:rsidRPr="00023D30">
        <w:t>Named Entity Recognition (NER)</w:t>
      </w:r>
      <w:bookmarkEnd w:id="25"/>
    </w:p>
    <w:p w:rsidR="00023D30" w:rsidRDefault="00023D30" w:rsidP="00023D30">
      <w:pPr>
        <w:pStyle w:val="NormalWeb"/>
      </w:pPr>
      <w:r>
        <w:t>The process of detecting the named entities such as person names, location names, company names etc from the text is called as NER. For example :</w:t>
      </w:r>
    </w:p>
    <w:p w:rsidR="00023D30" w:rsidRPr="00023D30" w:rsidRDefault="00023D30" w:rsidP="00023D30">
      <w:pPr>
        <w:pStyle w:val="NormalWeb"/>
        <w:rPr>
          <w:b/>
        </w:rPr>
      </w:pPr>
      <w:r w:rsidRPr="00023D30">
        <w:rPr>
          <w:rStyle w:val="Emphasis"/>
          <w:b/>
        </w:rPr>
        <w:t xml:space="preserve">Sentence – Sergey Brin, the manager of Google Inc. is walking in the streets of New York. </w:t>
      </w:r>
    </w:p>
    <w:p w:rsidR="00023D30" w:rsidRPr="00023D30" w:rsidRDefault="00023D30" w:rsidP="00023D30">
      <w:pPr>
        <w:pStyle w:val="NormalWeb"/>
        <w:rPr>
          <w:b/>
        </w:rPr>
      </w:pPr>
      <w:r w:rsidRPr="00023D30">
        <w:rPr>
          <w:rStyle w:val="Emphasis"/>
          <w:b/>
        </w:rPr>
        <w:t>Named Entities –  ( “person” : “Sergey Brin” ), (“org” : “Google Inc.”), (“location” : “New York”)</w:t>
      </w:r>
    </w:p>
    <w:p w:rsidR="00023D30" w:rsidRDefault="00023D30" w:rsidP="00023D30">
      <w:pPr>
        <w:pStyle w:val="NormalWeb"/>
        <w:jc w:val="both"/>
      </w:pPr>
      <w:r>
        <w:t>A typical NER model consists of three blocks:</w:t>
      </w:r>
    </w:p>
    <w:p w:rsidR="00023D30" w:rsidRDefault="00023D30" w:rsidP="00023D30">
      <w:pPr>
        <w:pStyle w:val="NormalWeb"/>
      </w:pPr>
      <w:bookmarkStart w:id="26" w:name="_Toc510979772"/>
      <w:r w:rsidRPr="00023D30">
        <w:rPr>
          <w:rStyle w:val="Heading3Char"/>
          <w:b/>
        </w:rPr>
        <w:t>Noun phrase identification:</w:t>
      </w:r>
      <w:bookmarkEnd w:id="26"/>
      <w:r>
        <w:t xml:space="preserve"> This step deals with extracting all the noun phrases from a text using dependency parsing and part of speech tagging.</w:t>
      </w:r>
    </w:p>
    <w:p w:rsidR="00DA4B81" w:rsidRDefault="00023D30" w:rsidP="00023D30">
      <w:pPr>
        <w:pStyle w:val="NormalWeb"/>
      </w:pPr>
      <w:bookmarkStart w:id="27" w:name="_Toc510979773"/>
      <w:r w:rsidRPr="00023D30">
        <w:rPr>
          <w:rStyle w:val="Heading3Char"/>
          <w:b/>
        </w:rPr>
        <w:t>Phrase classification:</w:t>
      </w:r>
      <w:bookmarkEnd w:id="27"/>
      <w:r>
        <w:t xml:space="preserve">  </w:t>
      </w:r>
    </w:p>
    <w:p w:rsidR="00DA4B81" w:rsidRDefault="00DA4B81" w:rsidP="00DA4B81">
      <w:pPr>
        <w:pStyle w:val="NormalWeb"/>
        <w:numPr>
          <w:ilvl w:val="0"/>
          <w:numId w:val="9"/>
        </w:numPr>
      </w:pPr>
      <w:r>
        <w:lastRenderedPageBreak/>
        <w:t>A</w:t>
      </w:r>
      <w:r w:rsidR="00023D30">
        <w:t>ll the extracted noun phrases</w:t>
      </w:r>
      <w:r>
        <w:t xml:space="preserve"> in the previous step</w:t>
      </w:r>
      <w:r w:rsidR="00023D30">
        <w:t xml:space="preserve"> are classified into respective categories (locations, names etc). </w:t>
      </w:r>
    </w:p>
    <w:p w:rsidR="00DA4B81" w:rsidRDefault="00023D30" w:rsidP="00DA4B81">
      <w:pPr>
        <w:pStyle w:val="NormalWeb"/>
        <w:numPr>
          <w:ilvl w:val="0"/>
          <w:numId w:val="9"/>
        </w:numPr>
      </w:pPr>
      <w:r>
        <w:t xml:space="preserve">Google Maps API provides a good path to disambiguate locations, </w:t>
      </w:r>
    </w:p>
    <w:p w:rsidR="00DA4B81" w:rsidRDefault="00023D30" w:rsidP="00DA4B81">
      <w:pPr>
        <w:pStyle w:val="NormalWeb"/>
        <w:numPr>
          <w:ilvl w:val="0"/>
          <w:numId w:val="9"/>
        </w:numPr>
      </w:pPr>
      <w:r>
        <w:t xml:space="preserve">Then, the open databases from dbpedia, wikipedia can be used to identify person names or company names. </w:t>
      </w:r>
    </w:p>
    <w:p w:rsidR="00023D30" w:rsidRDefault="00023D30" w:rsidP="00DA4B81">
      <w:pPr>
        <w:pStyle w:val="NormalWeb"/>
        <w:numPr>
          <w:ilvl w:val="0"/>
          <w:numId w:val="9"/>
        </w:numPr>
      </w:pPr>
      <w:r>
        <w:t>Apart from this, one can curate the lookup tables and dictionaries by combining information from different sources.</w:t>
      </w:r>
    </w:p>
    <w:p w:rsidR="00DA4B81" w:rsidRDefault="00023D30" w:rsidP="00023D30">
      <w:pPr>
        <w:pStyle w:val="NormalWeb"/>
      </w:pPr>
      <w:bookmarkStart w:id="28" w:name="_Toc510979774"/>
      <w:r w:rsidRPr="00023D30">
        <w:rPr>
          <w:rStyle w:val="Heading3Char"/>
          <w:b/>
        </w:rPr>
        <w:t>Entity disambiguation:</w:t>
      </w:r>
      <w:bookmarkEnd w:id="28"/>
      <w:r>
        <w:t> </w:t>
      </w:r>
    </w:p>
    <w:p w:rsidR="00DA4B81" w:rsidRDefault="00023D30" w:rsidP="00023D30">
      <w:pPr>
        <w:pStyle w:val="NormalWeb"/>
      </w:pPr>
      <w:r>
        <w:t xml:space="preserve">Sometimes it is possible that entities are misclassified, hence creating a validation layer on top of the results is useful. Use of knowledge graphs can be exploited for this purposes. The popular knowledge graphs are – </w:t>
      </w:r>
    </w:p>
    <w:p w:rsidR="00DA4B81" w:rsidRDefault="00DA4B81" w:rsidP="00DA4B81">
      <w:pPr>
        <w:pStyle w:val="ListParagraph"/>
        <w:numPr>
          <w:ilvl w:val="0"/>
          <w:numId w:val="10"/>
        </w:numPr>
      </w:pPr>
      <w:r>
        <w:t>Google Knowledge Graph</w:t>
      </w:r>
    </w:p>
    <w:p w:rsidR="00DA4B81" w:rsidRDefault="00023D30" w:rsidP="00DA4B81">
      <w:pPr>
        <w:pStyle w:val="ListParagraph"/>
        <w:numPr>
          <w:ilvl w:val="0"/>
          <w:numId w:val="10"/>
        </w:numPr>
      </w:pPr>
      <w:r>
        <w:t xml:space="preserve">IBM Watson </w:t>
      </w:r>
    </w:p>
    <w:p w:rsidR="00023D30" w:rsidRPr="00DA4B81" w:rsidRDefault="00023D30" w:rsidP="00DA4B81">
      <w:pPr>
        <w:pStyle w:val="ListParagraph"/>
        <w:numPr>
          <w:ilvl w:val="0"/>
          <w:numId w:val="10"/>
        </w:numPr>
      </w:pPr>
      <w:r>
        <w:t>Wikipedia.</w:t>
      </w:r>
      <w:r>
        <w:rPr>
          <w:rStyle w:val="Strong"/>
        </w:rPr>
        <w:t> </w:t>
      </w:r>
    </w:p>
    <w:p w:rsidR="00023D30" w:rsidRDefault="00023D30" w:rsidP="00353E5F">
      <w:pPr>
        <w:pStyle w:val="Heading2"/>
        <w:rPr>
          <w:b/>
          <w:bCs/>
        </w:rPr>
      </w:pPr>
    </w:p>
    <w:p w:rsidR="00353E5F" w:rsidRDefault="00353E5F" w:rsidP="00353E5F">
      <w:pPr>
        <w:pStyle w:val="Heading2"/>
      </w:pPr>
      <w:bookmarkStart w:id="29" w:name="_Toc510979775"/>
      <w:r w:rsidRPr="00353E5F">
        <w:rPr>
          <w:b/>
          <w:bCs/>
        </w:rPr>
        <w:t>Topic Modeling</w:t>
      </w:r>
      <w:r>
        <w:rPr>
          <w:b/>
          <w:bCs/>
        </w:rPr>
        <w:t xml:space="preserve">: </w:t>
      </w:r>
      <w:r>
        <w:t>Topic modeling is a process of automatically identifying the topics present in a text corpus</w:t>
      </w:r>
      <w:bookmarkEnd w:id="29"/>
    </w:p>
    <w:p w:rsidR="00353E5F" w:rsidRDefault="00353E5F" w:rsidP="00353E5F"/>
    <w:p w:rsidR="00353E5F" w:rsidRDefault="00353E5F" w:rsidP="00353E5F">
      <w:pPr>
        <w:pStyle w:val="ListParagraph"/>
        <w:numPr>
          <w:ilvl w:val="0"/>
          <w:numId w:val="8"/>
        </w:numPr>
      </w:pPr>
      <w:r>
        <w:t>it derives the hidden patterns among the words in the corpus in an unsupervised manner.</w:t>
      </w:r>
    </w:p>
    <w:p w:rsidR="00353E5F" w:rsidRDefault="00353E5F" w:rsidP="00353E5F">
      <w:pPr>
        <w:pStyle w:val="ListParagraph"/>
        <w:numPr>
          <w:ilvl w:val="0"/>
          <w:numId w:val="8"/>
        </w:numPr>
      </w:pPr>
      <w:r>
        <w:t>Topics are defined as “a repeating pattern of co-occurring terms in a corpus”.</w:t>
      </w:r>
    </w:p>
    <w:p w:rsidR="00353E5F" w:rsidRDefault="00353E5F" w:rsidP="00353E5F">
      <w:pPr>
        <w:pStyle w:val="ListParagraph"/>
        <w:numPr>
          <w:ilvl w:val="0"/>
          <w:numId w:val="8"/>
        </w:numPr>
      </w:pPr>
      <w:r>
        <w:t>A good topic model results in – “health”, “doctor”, “patient”, “hospital” for a topic – Healthcare, and “farm”, “crops”, “wheat” for a topic – “Farming”.</w:t>
      </w:r>
    </w:p>
    <w:p w:rsidR="00353E5F" w:rsidRDefault="00353E5F" w:rsidP="00353E5F"/>
    <w:p w:rsidR="00353E5F" w:rsidRDefault="00353E5F" w:rsidP="00353E5F">
      <w:r>
        <w:t xml:space="preserve">Latent Dirichlet Allocation (LDA) is the most popular topic modelling technique, Following is the code to implement topic modeling using LDA in python. For a detailed explanation about its working and implementation, check the complete article </w:t>
      </w:r>
      <w:hyperlink r:id="rId22" w:tgtFrame="_blank" w:history="1">
        <w:r>
          <w:rPr>
            <w:rStyle w:val="Hyperlink"/>
          </w:rPr>
          <w:t>here.</w:t>
        </w:r>
      </w:hyperlink>
    </w:p>
    <w:tbl>
      <w:tblPr>
        <w:tblStyle w:val="TableGrid"/>
        <w:tblW w:w="0" w:type="auto"/>
        <w:tblLook w:val="04A0" w:firstRow="1" w:lastRow="0" w:firstColumn="1" w:lastColumn="0" w:noHBand="0" w:noVBand="1"/>
      </w:tblPr>
      <w:tblGrid>
        <w:gridCol w:w="9350"/>
      </w:tblGrid>
      <w:tr w:rsidR="00353E5F" w:rsidTr="00353E5F">
        <w:tc>
          <w:tcPr>
            <w:tcW w:w="9350" w:type="dxa"/>
          </w:tcPr>
          <w:p w:rsidR="00353E5F" w:rsidRDefault="00353E5F" w:rsidP="00353E5F">
            <w:pPr>
              <w:pStyle w:val="HTMLPreformatted"/>
            </w:pPr>
            <w:r>
              <w:t>```</w:t>
            </w:r>
          </w:p>
          <w:p w:rsidR="00353E5F" w:rsidRDefault="00353E5F" w:rsidP="00353E5F">
            <w:pPr>
              <w:pStyle w:val="HTMLPreformatted"/>
            </w:pPr>
            <w:r>
              <w:t xml:space="preserve">doc1 = "Sugar is bad to consume. My sister likes to have sugar, but not my father." </w:t>
            </w:r>
          </w:p>
          <w:p w:rsidR="00353E5F" w:rsidRDefault="00353E5F" w:rsidP="00353E5F">
            <w:pPr>
              <w:pStyle w:val="HTMLPreformatted"/>
            </w:pPr>
            <w:r>
              <w:t>doc2 = "My father spends a lot of time driving my sister around to dance practice."</w:t>
            </w:r>
          </w:p>
          <w:p w:rsidR="00353E5F" w:rsidRDefault="00353E5F" w:rsidP="00353E5F">
            <w:pPr>
              <w:pStyle w:val="HTMLPreformatted"/>
            </w:pPr>
            <w:r>
              <w:t>doc3 = "Doctors suggest that driving may cause increased stress and blood pressure."</w:t>
            </w:r>
          </w:p>
          <w:p w:rsidR="00353E5F" w:rsidRDefault="00353E5F" w:rsidP="00353E5F">
            <w:pPr>
              <w:pStyle w:val="HTMLPreformatted"/>
            </w:pPr>
            <w:r>
              <w:t>doc_complete = [doc1, doc2, doc3]</w:t>
            </w:r>
          </w:p>
          <w:p w:rsidR="00353E5F" w:rsidRDefault="00353E5F" w:rsidP="00353E5F">
            <w:pPr>
              <w:pStyle w:val="HTMLPreformatted"/>
            </w:pPr>
            <w:r>
              <w:t>doc_clean = [doc.split() for doc in doc_complete]</w:t>
            </w:r>
          </w:p>
          <w:p w:rsidR="00353E5F" w:rsidRDefault="00353E5F" w:rsidP="00353E5F">
            <w:pPr>
              <w:pStyle w:val="HTMLPreformatted"/>
            </w:pPr>
          </w:p>
          <w:p w:rsidR="00353E5F" w:rsidRDefault="00353E5F" w:rsidP="00353E5F">
            <w:pPr>
              <w:pStyle w:val="HTMLPreformatted"/>
            </w:pPr>
            <w:r>
              <w:t>import gensim from gensim</w:t>
            </w:r>
          </w:p>
          <w:p w:rsidR="00353E5F" w:rsidRDefault="00353E5F" w:rsidP="00353E5F">
            <w:pPr>
              <w:pStyle w:val="HTMLPreformatted"/>
            </w:pPr>
            <w:r>
              <w:t>import corpora</w:t>
            </w:r>
          </w:p>
          <w:p w:rsidR="00353E5F" w:rsidRDefault="00353E5F" w:rsidP="00353E5F">
            <w:pPr>
              <w:pStyle w:val="HTMLPreformatted"/>
            </w:pPr>
          </w:p>
          <w:p w:rsidR="00353E5F" w:rsidRDefault="00353E5F" w:rsidP="00353E5F">
            <w:pPr>
              <w:pStyle w:val="HTMLPreformatted"/>
            </w:pPr>
            <w:r>
              <w:t xml:space="preserve"># Creating the term dictionary of our corpus, where every unique term is assigned an index.  </w:t>
            </w:r>
          </w:p>
          <w:p w:rsidR="00353E5F" w:rsidRDefault="00353E5F" w:rsidP="00353E5F">
            <w:pPr>
              <w:pStyle w:val="HTMLPreformatted"/>
            </w:pPr>
            <w:r>
              <w:t>dictionary = corpora.Dictionary(doc_clean)</w:t>
            </w:r>
          </w:p>
          <w:p w:rsidR="00353E5F" w:rsidRDefault="00353E5F" w:rsidP="00353E5F">
            <w:pPr>
              <w:pStyle w:val="HTMLPreformatted"/>
            </w:pPr>
          </w:p>
          <w:p w:rsidR="00353E5F" w:rsidRDefault="00353E5F" w:rsidP="00353E5F">
            <w:pPr>
              <w:pStyle w:val="HTMLPreformatted"/>
            </w:pPr>
            <w:r>
              <w:t xml:space="preserve"># Converting list of documents (corpus) into Document Term Matrix using dictionary prepared above. </w:t>
            </w:r>
          </w:p>
          <w:p w:rsidR="00353E5F" w:rsidRDefault="00353E5F" w:rsidP="00353E5F">
            <w:pPr>
              <w:pStyle w:val="HTMLPreformatted"/>
            </w:pPr>
            <w:r>
              <w:t>doc_term_matrix = [dictionary.doc2bow(doc) for doc in doc_clean]</w:t>
            </w:r>
          </w:p>
          <w:p w:rsidR="00353E5F" w:rsidRDefault="00353E5F" w:rsidP="00353E5F">
            <w:pPr>
              <w:pStyle w:val="HTMLPreformatted"/>
            </w:pPr>
          </w:p>
          <w:p w:rsidR="00353E5F" w:rsidRDefault="00353E5F" w:rsidP="00353E5F">
            <w:pPr>
              <w:pStyle w:val="HTMLPreformatted"/>
            </w:pPr>
            <w:r>
              <w:t># Creating the object for LDA model using gensim library</w:t>
            </w:r>
          </w:p>
          <w:p w:rsidR="00353E5F" w:rsidRDefault="00353E5F" w:rsidP="00353E5F">
            <w:pPr>
              <w:pStyle w:val="HTMLPreformatted"/>
            </w:pPr>
            <w:r>
              <w:t>Lda = gensim.models.ldamodel.LdaModel</w:t>
            </w:r>
          </w:p>
          <w:p w:rsidR="00353E5F" w:rsidRDefault="00353E5F" w:rsidP="00353E5F">
            <w:pPr>
              <w:pStyle w:val="HTMLPreformatted"/>
            </w:pPr>
          </w:p>
          <w:p w:rsidR="00353E5F" w:rsidRDefault="00353E5F" w:rsidP="00353E5F">
            <w:pPr>
              <w:pStyle w:val="HTMLPreformatted"/>
            </w:pPr>
            <w:r>
              <w:t># Running and Training LDA model on the document term matrix</w:t>
            </w:r>
          </w:p>
          <w:p w:rsidR="00353E5F" w:rsidRDefault="00353E5F" w:rsidP="00353E5F">
            <w:pPr>
              <w:pStyle w:val="HTMLPreformatted"/>
            </w:pPr>
            <w:r>
              <w:t>ldamodel = Lda(doc_term_matrix, num_topics=3, id2word = dictionary, passes=50)</w:t>
            </w:r>
          </w:p>
          <w:p w:rsidR="00353E5F" w:rsidRDefault="00353E5F" w:rsidP="00353E5F">
            <w:pPr>
              <w:pStyle w:val="HTMLPreformatted"/>
            </w:pPr>
          </w:p>
          <w:p w:rsidR="00353E5F" w:rsidRDefault="00353E5F" w:rsidP="00353E5F">
            <w:pPr>
              <w:pStyle w:val="HTMLPreformatted"/>
            </w:pPr>
            <w:r>
              <w:t xml:space="preserve"># Results </w:t>
            </w:r>
          </w:p>
          <w:p w:rsidR="00353E5F" w:rsidRDefault="00353E5F" w:rsidP="00353E5F">
            <w:pPr>
              <w:pStyle w:val="HTMLPreformatted"/>
            </w:pPr>
            <w:r>
              <w:t>print(ldamodel.print_topics())</w:t>
            </w:r>
          </w:p>
          <w:p w:rsidR="00353E5F" w:rsidRDefault="00353E5F" w:rsidP="00353E5F">
            <w:pPr>
              <w:pStyle w:val="HTMLPreformatted"/>
            </w:pPr>
          </w:p>
          <w:p w:rsidR="00353E5F" w:rsidRDefault="00353E5F" w:rsidP="00353E5F">
            <w:pPr>
              <w:pStyle w:val="HTMLPreformatted"/>
            </w:pPr>
            <w:r>
              <w:t>``` </w:t>
            </w:r>
          </w:p>
          <w:p w:rsidR="00353E5F" w:rsidRDefault="00353E5F" w:rsidP="00353E5F"/>
        </w:tc>
      </w:tr>
    </w:tbl>
    <w:p w:rsidR="00353E5F" w:rsidRPr="00353E5F" w:rsidRDefault="00353E5F" w:rsidP="00353E5F"/>
    <w:p w:rsidR="00353E5F" w:rsidRPr="00353E5F" w:rsidRDefault="00353E5F" w:rsidP="00353E5F"/>
    <w:p w:rsidR="00353E5F" w:rsidRDefault="00353E5F" w:rsidP="006F7429">
      <w:pPr>
        <w:pStyle w:val="Heading2"/>
      </w:pPr>
    </w:p>
    <w:p w:rsidR="00353E5F" w:rsidRDefault="00353E5F" w:rsidP="006F7429">
      <w:pPr>
        <w:pStyle w:val="Heading2"/>
      </w:pPr>
    </w:p>
    <w:p w:rsidR="00353E5F" w:rsidRDefault="00353E5F" w:rsidP="006F7429">
      <w:pPr>
        <w:pStyle w:val="Heading2"/>
      </w:pPr>
    </w:p>
    <w:p w:rsidR="006F7429" w:rsidRDefault="006F7429" w:rsidP="006F7429">
      <w:pPr>
        <w:pStyle w:val="Heading2"/>
      </w:pPr>
      <w:bookmarkStart w:id="30" w:name="_Toc510979776"/>
      <w:r w:rsidRPr="006F7429">
        <w:t>N-Grams as Features</w:t>
      </w:r>
      <w:r>
        <w:t>: A combination of N words together are called N-Grams.</w:t>
      </w:r>
      <w:bookmarkEnd w:id="30"/>
      <w:r>
        <w:t xml:space="preserve"> </w:t>
      </w:r>
    </w:p>
    <w:p w:rsidR="006F7429" w:rsidRDefault="006F7429" w:rsidP="006F7429">
      <w:pPr>
        <w:pStyle w:val="Heading2"/>
      </w:pPr>
    </w:p>
    <w:p w:rsidR="006F7429" w:rsidRDefault="006F7429" w:rsidP="006F7429">
      <w:r w:rsidRPr="006F7429">
        <w:t>N grams (N &gt; 1) are generally more informative as compared to words (Unigrams) as features. Also, bigrams (N = 2) are considered as the most important features of all the others. The following code generates bigram of a text.</w:t>
      </w:r>
    </w:p>
    <w:tbl>
      <w:tblPr>
        <w:tblStyle w:val="TableGrid"/>
        <w:tblW w:w="0" w:type="auto"/>
        <w:tblLook w:val="04A0" w:firstRow="1" w:lastRow="0" w:firstColumn="1" w:lastColumn="0" w:noHBand="0" w:noVBand="1"/>
      </w:tblPr>
      <w:tblGrid>
        <w:gridCol w:w="9350"/>
      </w:tblGrid>
      <w:tr w:rsidR="006F7429" w:rsidTr="006F7429">
        <w:tc>
          <w:tcPr>
            <w:tcW w:w="9350" w:type="dxa"/>
          </w:tcPr>
          <w:p w:rsidR="006F7429" w:rsidRDefault="006F7429" w:rsidP="006F7429">
            <w:pPr>
              <w:pStyle w:val="HTMLPreformatted"/>
            </w:pPr>
            <w:r>
              <w:t xml:space="preserve">``` </w:t>
            </w:r>
          </w:p>
          <w:p w:rsidR="006F7429" w:rsidRDefault="006F7429" w:rsidP="006F7429">
            <w:pPr>
              <w:pStyle w:val="HTMLPreformatted"/>
            </w:pPr>
            <w:r>
              <w:t>def generate_ngrams(text, n):</w:t>
            </w:r>
          </w:p>
          <w:p w:rsidR="006F7429" w:rsidRDefault="006F7429" w:rsidP="006F7429">
            <w:pPr>
              <w:pStyle w:val="HTMLPreformatted"/>
            </w:pPr>
            <w:r>
              <w:t xml:space="preserve">    words = text.split()</w:t>
            </w:r>
          </w:p>
          <w:p w:rsidR="006F7429" w:rsidRDefault="006F7429" w:rsidP="006F7429">
            <w:pPr>
              <w:pStyle w:val="HTMLPreformatted"/>
            </w:pPr>
            <w:r>
              <w:t xml:space="preserve">    output = []  </w:t>
            </w:r>
          </w:p>
          <w:p w:rsidR="006F7429" w:rsidRDefault="006F7429" w:rsidP="006F7429">
            <w:pPr>
              <w:pStyle w:val="HTMLPreformatted"/>
            </w:pPr>
            <w:r>
              <w:t xml:space="preserve">    for i in range(len(words)-n+1):</w:t>
            </w:r>
          </w:p>
          <w:p w:rsidR="006F7429" w:rsidRDefault="006F7429" w:rsidP="006F7429">
            <w:pPr>
              <w:pStyle w:val="HTMLPreformatted"/>
            </w:pPr>
            <w:r>
              <w:t xml:space="preserve">        output.append(words[i:i+n])</w:t>
            </w:r>
          </w:p>
          <w:p w:rsidR="006F7429" w:rsidRDefault="006F7429" w:rsidP="006F7429">
            <w:pPr>
              <w:pStyle w:val="HTMLPreformatted"/>
            </w:pPr>
            <w:r>
              <w:t xml:space="preserve">    return output</w:t>
            </w:r>
          </w:p>
          <w:p w:rsidR="006F7429" w:rsidRDefault="006F7429" w:rsidP="006F7429">
            <w:pPr>
              <w:pStyle w:val="HTMLPreformatted"/>
            </w:pPr>
          </w:p>
          <w:p w:rsidR="006F7429" w:rsidRDefault="006F7429" w:rsidP="006F7429">
            <w:pPr>
              <w:pStyle w:val="HTMLPreformatted"/>
            </w:pPr>
            <w:r>
              <w:t>&gt;&gt;&gt; generate_ngrams('this is a sample text', 2)</w:t>
            </w:r>
          </w:p>
          <w:p w:rsidR="006F7429" w:rsidRDefault="006F7429" w:rsidP="006F7429">
            <w:pPr>
              <w:pStyle w:val="HTMLPreformatted"/>
            </w:pPr>
            <w:r>
              <w:t xml:space="preserve"># [['this', 'is'], ['is', 'a'], ['a', 'sample'], , ['sample', 'text']] </w:t>
            </w:r>
          </w:p>
          <w:p w:rsidR="006F7429" w:rsidRDefault="006F7429" w:rsidP="006F7429">
            <w:pPr>
              <w:pStyle w:val="HTMLPreformatted"/>
            </w:pPr>
            <w:r>
              <w:t>```</w:t>
            </w:r>
          </w:p>
          <w:p w:rsidR="006F7429" w:rsidRDefault="006F7429" w:rsidP="006F7429"/>
        </w:tc>
      </w:tr>
    </w:tbl>
    <w:p w:rsidR="006F7429" w:rsidRPr="006F7429" w:rsidRDefault="006F7429" w:rsidP="006F7429"/>
    <w:p w:rsidR="0082329C" w:rsidRDefault="0082329C" w:rsidP="0082329C">
      <w:pPr>
        <w:pStyle w:val="NormalWeb"/>
        <w:jc w:val="both"/>
      </w:pPr>
    </w:p>
    <w:p w:rsidR="00A664BC" w:rsidRPr="00A664BC" w:rsidRDefault="00A664BC" w:rsidP="00A664BC"/>
    <w:p w:rsidR="00547AAC" w:rsidRDefault="00547AAC" w:rsidP="00547AAC"/>
    <w:p w:rsidR="00547AAC" w:rsidRDefault="00547AAC" w:rsidP="00547AAC"/>
    <w:p w:rsidR="00547AAC" w:rsidRDefault="00547AAC" w:rsidP="00547AAC"/>
    <w:p w:rsidR="007F3473" w:rsidRDefault="007F3473" w:rsidP="007F3473">
      <w:pPr>
        <w:pStyle w:val="Heading2"/>
      </w:pPr>
      <w:bookmarkStart w:id="31" w:name="_Toc510979777"/>
      <w:r>
        <w:t>Statistical Features</w:t>
      </w:r>
      <w:bookmarkEnd w:id="31"/>
    </w:p>
    <w:p w:rsidR="007F3473" w:rsidRDefault="007F3473" w:rsidP="007F3473">
      <w:r>
        <w:t>Text data can also be quantified directly into numbers using several techniques described in this section:</w:t>
      </w:r>
    </w:p>
    <w:p w:rsidR="007F3473" w:rsidRPr="007F3473" w:rsidRDefault="007F3473" w:rsidP="007F3473">
      <w:pPr>
        <w:pStyle w:val="Heading2"/>
      </w:pPr>
      <w:bookmarkStart w:id="32" w:name="_Toc510979778"/>
      <w:r w:rsidRPr="007F3473">
        <w:t>Term Frequency – Inverse Document Frequency (TF – IDF)</w:t>
      </w:r>
      <w:bookmarkEnd w:id="32"/>
    </w:p>
    <w:p w:rsidR="007F3473" w:rsidRDefault="007F3473" w:rsidP="007F3473">
      <w:pPr>
        <w:pStyle w:val="NormalWeb"/>
        <w:numPr>
          <w:ilvl w:val="0"/>
          <w:numId w:val="11"/>
        </w:numPr>
        <w:jc w:val="both"/>
      </w:pPr>
      <w:r>
        <w:t xml:space="preserve">TF-IDF is a weighted model commonly used for information retrieval problems. </w:t>
      </w:r>
    </w:p>
    <w:p w:rsidR="007F3473" w:rsidRDefault="007F3473" w:rsidP="007F3473">
      <w:pPr>
        <w:pStyle w:val="NormalWeb"/>
        <w:numPr>
          <w:ilvl w:val="0"/>
          <w:numId w:val="11"/>
        </w:numPr>
        <w:jc w:val="both"/>
      </w:pPr>
      <w:r>
        <w:t xml:space="preserve">It aims to convert the text documents into vector models on the basis of occurrence of words in the documents without taking considering the exact ordering. </w:t>
      </w:r>
    </w:p>
    <w:p w:rsidR="007F3473" w:rsidRDefault="007F3473" w:rsidP="007F3473">
      <w:pPr>
        <w:pStyle w:val="NormalWeb"/>
        <w:numPr>
          <w:ilvl w:val="0"/>
          <w:numId w:val="11"/>
        </w:numPr>
        <w:jc w:val="both"/>
      </w:pPr>
      <w:r>
        <w:t>For Example – let say there is a dataset of N text documents, In any document “D”, TF and IDF will be defined as –</w:t>
      </w:r>
    </w:p>
    <w:p w:rsidR="007F3473" w:rsidRDefault="007F3473" w:rsidP="007F3473">
      <w:pPr>
        <w:pStyle w:val="NormalWeb"/>
      </w:pPr>
      <w:r>
        <w:rPr>
          <w:rStyle w:val="Strong"/>
        </w:rPr>
        <w:t>Term Frequency (TF)</w:t>
      </w:r>
      <w:r>
        <w:t xml:space="preserve"> – TF for a term “t” is defined as the count of a term “t” in a document “D”</w:t>
      </w:r>
    </w:p>
    <w:p w:rsidR="007F3473" w:rsidRDefault="007F3473" w:rsidP="007F3473">
      <w:pPr>
        <w:pStyle w:val="NormalWeb"/>
      </w:pPr>
      <w:r>
        <w:rPr>
          <w:rStyle w:val="Strong"/>
        </w:rPr>
        <w:t>Inverse Document Frequency (IDF</w:t>
      </w:r>
      <w:r>
        <w:t>) – IDF for a term is defined as logarithm of ratio of total documents available in the corpus and number of documents containing the term T.</w:t>
      </w:r>
    </w:p>
    <w:p w:rsidR="007F3473" w:rsidRDefault="007F3473" w:rsidP="007F3473">
      <w:pPr>
        <w:pStyle w:val="NormalWeb"/>
        <w:jc w:val="both"/>
      </w:pPr>
      <w:r>
        <w:rPr>
          <w:rStyle w:val="Strong"/>
        </w:rPr>
        <w:t xml:space="preserve">TF . IDF – </w:t>
      </w:r>
      <w:r>
        <w:t>TF IDF formula gives the relative importance of a term in a corpus (list of documents), given by the following formula below. Following is the code using python’s scikit learn package to convert a text into tf idf vectors:</w:t>
      </w:r>
    </w:p>
    <w:p w:rsidR="007F3473" w:rsidRDefault="007F3473" w:rsidP="007F3473">
      <w:pPr>
        <w:pStyle w:val="NormalWeb"/>
        <w:jc w:val="both"/>
      </w:pPr>
      <w:r>
        <w:rPr>
          <w:noProof/>
        </w:rPr>
        <w:drawing>
          <wp:inline distT="0" distB="0" distL="0" distR="0" wp14:anchorId="6B150E56" wp14:editId="5818E9FF">
            <wp:extent cx="26289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14478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F3473" w:rsidTr="007F3473">
        <w:tc>
          <w:tcPr>
            <w:tcW w:w="9350" w:type="dxa"/>
          </w:tcPr>
          <w:p w:rsidR="007F3473" w:rsidRDefault="007F3473" w:rsidP="007F3473">
            <w:pPr>
              <w:pStyle w:val="HTMLPreformatted"/>
            </w:pPr>
            <w:r>
              <w:t>```</w:t>
            </w:r>
          </w:p>
          <w:p w:rsidR="007F3473" w:rsidRDefault="007F3473" w:rsidP="007F3473">
            <w:pPr>
              <w:pStyle w:val="HTMLPreformatted"/>
            </w:pPr>
            <w:r>
              <w:t>from sklearn.feature_extraction.text import TfidfVectorizer</w:t>
            </w:r>
          </w:p>
          <w:p w:rsidR="007F3473" w:rsidRDefault="007F3473" w:rsidP="007F3473">
            <w:pPr>
              <w:pStyle w:val="HTMLPreformatted"/>
            </w:pPr>
            <w:r>
              <w:t>obj = TfidfVectorizer()</w:t>
            </w:r>
          </w:p>
          <w:p w:rsidR="007F3473" w:rsidRDefault="007F3473" w:rsidP="007F3473">
            <w:pPr>
              <w:pStyle w:val="HTMLPreformatted"/>
            </w:pPr>
            <w:r>
              <w:t>corpus = ['This is sample document.', 'another random document.', 'third sample document text']</w:t>
            </w:r>
          </w:p>
          <w:p w:rsidR="007F3473" w:rsidRDefault="007F3473" w:rsidP="007F3473">
            <w:pPr>
              <w:pStyle w:val="HTMLPreformatted"/>
            </w:pPr>
            <w:r>
              <w:t>X = obj.fit_transform(corpus)</w:t>
            </w:r>
          </w:p>
          <w:p w:rsidR="007F3473" w:rsidRDefault="007F3473" w:rsidP="007F3473">
            <w:pPr>
              <w:pStyle w:val="HTMLPreformatted"/>
            </w:pPr>
            <w:r>
              <w:t>print X</w:t>
            </w:r>
          </w:p>
          <w:p w:rsidR="007F3473" w:rsidRDefault="007F3473" w:rsidP="007F3473">
            <w:pPr>
              <w:pStyle w:val="HTMLPreformatted"/>
            </w:pPr>
            <w:r>
              <w:t>&gt;&gt;&gt;</w:t>
            </w:r>
          </w:p>
          <w:p w:rsidR="007F3473" w:rsidRDefault="007F3473" w:rsidP="007F3473">
            <w:pPr>
              <w:pStyle w:val="HTMLPreformatted"/>
            </w:pPr>
            <w:r>
              <w:t>(0, 1) 0.345205016865</w:t>
            </w:r>
          </w:p>
          <w:p w:rsidR="007F3473" w:rsidRDefault="007F3473" w:rsidP="007F3473">
            <w:pPr>
              <w:pStyle w:val="HTMLPreformatted"/>
            </w:pPr>
            <w:r>
              <w:t>(0, 4) ... 0.444514311537</w:t>
            </w:r>
          </w:p>
          <w:p w:rsidR="007F3473" w:rsidRDefault="007F3473" w:rsidP="007F3473">
            <w:pPr>
              <w:pStyle w:val="HTMLPreformatted"/>
            </w:pPr>
            <w:r>
              <w:t>(2, 1) 0.345205016865</w:t>
            </w:r>
          </w:p>
          <w:p w:rsidR="007F3473" w:rsidRDefault="007F3473" w:rsidP="007F3473">
            <w:pPr>
              <w:pStyle w:val="HTMLPreformatted"/>
            </w:pPr>
            <w:r>
              <w:t>(2, 4) 0.444514311537</w:t>
            </w:r>
          </w:p>
          <w:p w:rsidR="007F3473" w:rsidRDefault="007F3473" w:rsidP="007F3473">
            <w:pPr>
              <w:pStyle w:val="HTMLPreformatted"/>
            </w:pPr>
            <w:r>
              <w:t>```</w:t>
            </w:r>
          </w:p>
          <w:p w:rsidR="007F3473" w:rsidRDefault="007F3473" w:rsidP="007F3473">
            <w:pPr>
              <w:pStyle w:val="NormalWeb"/>
              <w:jc w:val="both"/>
            </w:pPr>
            <w:r>
              <w:t>The model creates a vocabulary dictionary and assigns an index to each word. Each row in the output contains a tuple (i,j) and a tf-idf value of word at index j in document i.</w:t>
            </w:r>
          </w:p>
        </w:tc>
      </w:tr>
    </w:tbl>
    <w:p w:rsidR="007F3473" w:rsidRDefault="007F3473" w:rsidP="007F3473">
      <w:pPr>
        <w:pStyle w:val="NormalWeb"/>
        <w:jc w:val="both"/>
      </w:pPr>
    </w:p>
    <w:p w:rsidR="007F3473" w:rsidRPr="007F3473" w:rsidRDefault="007F3473" w:rsidP="007F3473">
      <w:pPr>
        <w:pStyle w:val="Heading2"/>
      </w:pPr>
      <w:bookmarkStart w:id="33" w:name="_Toc510979779"/>
      <w:r w:rsidRPr="007F3473">
        <w:t>Count / Density / Readability Features</w:t>
      </w:r>
      <w:bookmarkEnd w:id="33"/>
    </w:p>
    <w:p w:rsidR="007F3473" w:rsidRDefault="007F3473" w:rsidP="007F3473">
      <w:pPr>
        <w:pStyle w:val="ListParagraph"/>
        <w:numPr>
          <w:ilvl w:val="0"/>
          <w:numId w:val="12"/>
        </w:numPr>
      </w:pPr>
      <w:r>
        <w:t xml:space="preserve">Count or Density based features can also be used in models and analysis. </w:t>
      </w:r>
    </w:p>
    <w:p w:rsidR="007F3473" w:rsidRDefault="007F3473" w:rsidP="007F3473">
      <w:pPr>
        <w:pStyle w:val="ListParagraph"/>
        <w:numPr>
          <w:ilvl w:val="0"/>
          <w:numId w:val="12"/>
        </w:numPr>
      </w:pPr>
      <w:r>
        <w:t xml:space="preserve">These features might seem trivial but shows a great impact in learning models. </w:t>
      </w:r>
    </w:p>
    <w:p w:rsidR="007F3473" w:rsidRDefault="007F3473" w:rsidP="007F3473">
      <w:pPr>
        <w:pStyle w:val="ListParagraph"/>
        <w:numPr>
          <w:ilvl w:val="0"/>
          <w:numId w:val="12"/>
        </w:numPr>
      </w:pPr>
      <w:r>
        <w:t>Some of the features are: Word Count, Sentence Count, Punctuation Counts and Industry specific word counts. Other types of measures include readability measures such as syllable counts, smog index and flesch reading ease.</w:t>
      </w:r>
    </w:p>
    <w:p w:rsidR="007F3473" w:rsidRDefault="007F3473" w:rsidP="007F3473">
      <w:pPr>
        <w:pStyle w:val="ListParagraph"/>
        <w:numPr>
          <w:ilvl w:val="0"/>
          <w:numId w:val="12"/>
        </w:numPr>
      </w:pPr>
      <w:r>
        <w:t xml:space="preserve"> Refer to </w:t>
      </w:r>
      <w:hyperlink r:id="rId24" w:tgtFrame="_blank" w:history="1">
        <w:r>
          <w:rPr>
            <w:rStyle w:val="Hyperlink"/>
          </w:rPr>
          <w:t>Textstat</w:t>
        </w:r>
      </w:hyperlink>
      <w:r>
        <w:t xml:space="preserve"> library to create such features.</w:t>
      </w:r>
    </w:p>
    <w:p w:rsidR="00AB2A08" w:rsidRDefault="00AB2A08" w:rsidP="00AB2A08">
      <w:pPr>
        <w:pStyle w:val="Heading2"/>
      </w:pPr>
      <w:bookmarkStart w:id="34" w:name="_Toc510979780"/>
      <w:r>
        <w:t>Word Embedding (text vectors)</w:t>
      </w:r>
      <w:bookmarkEnd w:id="34"/>
    </w:p>
    <w:p w:rsidR="00AB2A08" w:rsidRPr="007F3473" w:rsidRDefault="00AB2A08" w:rsidP="00AB2A08"/>
    <w:p w:rsidR="00AB2A08" w:rsidRDefault="00AB2A08" w:rsidP="00AB2A08">
      <w:pPr>
        <w:pStyle w:val="NormalWeb"/>
        <w:numPr>
          <w:ilvl w:val="0"/>
          <w:numId w:val="13"/>
        </w:numPr>
        <w:jc w:val="both"/>
      </w:pPr>
      <w:r>
        <w:t>Word embedding is the modern way of</w:t>
      </w:r>
      <w:r>
        <w:t xml:space="preserve"> representing words as vectors and </w:t>
      </w:r>
      <w:r>
        <w:t>aim</w:t>
      </w:r>
      <w:r>
        <w:t>s</w:t>
      </w:r>
      <w:r>
        <w:t xml:space="preserve"> to redefine the high dimensional word features into low dimensional feature vectors by preserving the contextual similarity in the corpus.</w:t>
      </w:r>
    </w:p>
    <w:p w:rsidR="00AB2A08" w:rsidRDefault="00AB2A08" w:rsidP="00AB2A08">
      <w:pPr>
        <w:pStyle w:val="NormalWeb"/>
        <w:numPr>
          <w:ilvl w:val="0"/>
          <w:numId w:val="13"/>
        </w:numPr>
        <w:jc w:val="both"/>
      </w:pPr>
      <w:r>
        <w:t>They are widely used in deep learning models such as Convolutional Neural Networks and Recurrent Neural Networks.</w:t>
      </w:r>
    </w:p>
    <w:p w:rsidR="00AB2A08" w:rsidRDefault="00AB2A08" w:rsidP="00AB2A08">
      <w:pPr>
        <w:pStyle w:val="NormalWeb"/>
        <w:jc w:val="both"/>
      </w:pPr>
      <w:hyperlink r:id="rId25" w:tgtFrame="_blank" w:history="1">
        <w:r w:rsidRPr="00AB2A08">
          <w:rPr>
            <w:rStyle w:val="Hyperlink"/>
            <w:color w:val="FF0000"/>
          </w:rPr>
          <w:t>Word2Vec</w:t>
        </w:r>
      </w:hyperlink>
      <w:r w:rsidRPr="00AB2A08">
        <w:rPr>
          <w:color w:val="FF0000"/>
        </w:rPr>
        <w:t xml:space="preserve"> </w:t>
      </w:r>
      <w:r w:rsidRPr="00AB2A08">
        <w:t xml:space="preserve">and </w:t>
      </w:r>
      <w:hyperlink r:id="rId26" w:tgtFrame="_blank" w:history="1">
        <w:r w:rsidRPr="00AB2A08">
          <w:rPr>
            <w:rStyle w:val="Hyperlink"/>
            <w:color w:val="FF0000"/>
          </w:rPr>
          <w:t>GloVe</w:t>
        </w:r>
      </w:hyperlink>
      <w:r>
        <w:t xml:space="preserve"> are the two popular models to create word embedding of a text. These models takes a text corpus as input and produces the word vectors as output.</w:t>
      </w:r>
    </w:p>
    <w:p w:rsidR="00AB2A08" w:rsidRDefault="00AB2A08" w:rsidP="00AB2A08">
      <w:pPr>
        <w:pStyle w:val="NormalWeb"/>
        <w:jc w:val="both"/>
      </w:pPr>
      <w:r>
        <w:t xml:space="preserve">Word2Vec model is composed of preprocessing module, a shallow neural network model called </w:t>
      </w:r>
      <w:r w:rsidRPr="00AB2A08">
        <w:rPr>
          <w:b/>
        </w:rPr>
        <w:t>Continuous Bag of Words</w:t>
      </w:r>
      <w:r>
        <w:t xml:space="preserve"> and another shallow neural network model </w:t>
      </w:r>
      <w:r w:rsidRPr="00AB2A08">
        <w:t>called</w:t>
      </w:r>
      <w:r w:rsidRPr="00AB2A08">
        <w:rPr>
          <w:b/>
        </w:rPr>
        <w:t xml:space="preserve"> skip-gram</w:t>
      </w:r>
      <w:r>
        <w:t xml:space="preserve">. These models are widely used for all other nlp problems. It first constructs a vocabulary from the training corpus and then learns word embedding representations. Following code using </w:t>
      </w:r>
      <w:r w:rsidRPr="00AB2A08">
        <w:rPr>
          <w:b/>
        </w:rPr>
        <w:t>gensim</w:t>
      </w:r>
      <w:r>
        <w:t xml:space="preserve"> package prepares the word embedding as the vectors.</w:t>
      </w:r>
    </w:p>
    <w:tbl>
      <w:tblPr>
        <w:tblStyle w:val="TableGrid"/>
        <w:tblW w:w="0" w:type="auto"/>
        <w:tblLook w:val="04A0" w:firstRow="1" w:lastRow="0" w:firstColumn="1" w:lastColumn="0" w:noHBand="0" w:noVBand="1"/>
      </w:tblPr>
      <w:tblGrid>
        <w:gridCol w:w="9350"/>
      </w:tblGrid>
      <w:tr w:rsidR="00AB2A08" w:rsidTr="00AB2A08">
        <w:tc>
          <w:tcPr>
            <w:tcW w:w="9350" w:type="dxa"/>
          </w:tcPr>
          <w:p w:rsidR="00AB2A08" w:rsidRDefault="00AB2A08" w:rsidP="00AB2A08">
            <w:pPr>
              <w:pStyle w:val="HTMLPreformatted"/>
            </w:pPr>
            <w:r>
              <w:t>```</w:t>
            </w:r>
          </w:p>
          <w:p w:rsidR="00AB2A08" w:rsidRDefault="00AB2A08" w:rsidP="00AB2A08">
            <w:pPr>
              <w:pStyle w:val="HTMLPreformatted"/>
            </w:pPr>
            <w:r>
              <w:t>from gensim.models import Word2Vec</w:t>
            </w:r>
          </w:p>
          <w:p w:rsidR="00AB2A08" w:rsidRDefault="00AB2A08" w:rsidP="00AB2A08">
            <w:pPr>
              <w:pStyle w:val="HTMLPreformatted"/>
            </w:pPr>
            <w:r>
              <w:t>sentences = [['data', 'science'], ['vidhya', 'science', 'data', 'analytics'],['machine', 'learning'], ['deep', 'learning']]</w:t>
            </w:r>
          </w:p>
          <w:p w:rsidR="00AB2A08" w:rsidRDefault="00AB2A08" w:rsidP="00AB2A08">
            <w:pPr>
              <w:pStyle w:val="HTMLPreformatted"/>
            </w:pPr>
          </w:p>
          <w:p w:rsidR="00AB2A08" w:rsidRDefault="00AB2A08" w:rsidP="00AB2A08">
            <w:pPr>
              <w:pStyle w:val="HTMLPreformatted"/>
            </w:pPr>
            <w:r>
              <w:t xml:space="preserve"># train the model on your corpus  </w:t>
            </w:r>
          </w:p>
          <w:p w:rsidR="00AB2A08" w:rsidRDefault="00AB2A08" w:rsidP="00AB2A08">
            <w:pPr>
              <w:pStyle w:val="HTMLPreformatted"/>
            </w:pPr>
            <w:r>
              <w:t>model = Word2Vec(sentences, min_count = 1)</w:t>
            </w:r>
          </w:p>
          <w:p w:rsidR="00AB2A08" w:rsidRDefault="00AB2A08" w:rsidP="00AB2A08">
            <w:pPr>
              <w:pStyle w:val="HTMLPreformatted"/>
            </w:pPr>
          </w:p>
          <w:p w:rsidR="00AB2A08" w:rsidRDefault="00AB2A08" w:rsidP="00AB2A08">
            <w:pPr>
              <w:pStyle w:val="HTMLPreformatted"/>
            </w:pPr>
            <w:r>
              <w:t>print model.similarity('data', 'science')</w:t>
            </w:r>
          </w:p>
          <w:p w:rsidR="00AB2A08" w:rsidRDefault="00AB2A08" w:rsidP="00AB2A08">
            <w:pPr>
              <w:pStyle w:val="HTMLPreformatted"/>
            </w:pPr>
            <w:r>
              <w:t>&gt;&gt;&gt; 0.11222489293</w:t>
            </w:r>
          </w:p>
          <w:p w:rsidR="00AB2A08" w:rsidRDefault="00AB2A08" w:rsidP="00AB2A08">
            <w:pPr>
              <w:pStyle w:val="HTMLPreformatted"/>
            </w:pPr>
          </w:p>
          <w:p w:rsidR="00AB2A08" w:rsidRDefault="00AB2A08" w:rsidP="00AB2A08">
            <w:pPr>
              <w:pStyle w:val="HTMLPreformatted"/>
            </w:pPr>
            <w:r>
              <w:t xml:space="preserve">print model['learning']  </w:t>
            </w:r>
          </w:p>
          <w:p w:rsidR="00AB2A08" w:rsidRDefault="00AB2A08" w:rsidP="00AB2A08">
            <w:pPr>
              <w:pStyle w:val="HTMLPreformatted"/>
            </w:pPr>
            <w:r>
              <w:t>&gt;&gt;&gt; array([ 0.00459356  0.00303564 -0.00467622  0.00209638, ...])</w:t>
            </w:r>
          </w:p>
          <w:p w:rsidR="00AB2A08" w:rsidRDefault="00AB2A08" w:rsidP="00AB2A08">
            <w:pPr>
              <w:pStyle w:val="HTMLPreformatted"/>
            </w:pPr>
          </w:p>
          <w:p w:rsidR="00AB2A08" w:rsidRDefault="00AB2A08" w:rsidP="00AB2A08">
            <w:pPr>
              <w:pStyle w:val="HTMLPreformatted"/>
            </w:pPr>
            <w:r>
              <w:t>```</w:t>
            </w:r>
          </w:p>
          <w:p w:rsidR="00AB2A08" w:rsidRDefault="00AB2A08" w:rsidP="00547AAC"/>
        </w:tc>
      </w:tr>
    </w:tbl>
    <w:p w:rsidR="00547AAC" w:rsidRDefault="00547AAC" w:rsidP="00547AAC"/>
    <w:p w:rsidR="00547AAC" w:rsidRPr="00AB2A08" w:rsidRDefault="00AB2A08" w:rsidP="00547AAC">
      <w:pPr>
        <w:rPr>
          <w:rStyle w:val="SubtleReference"/>
        </w:rPr>
      </w:pPr>
      <w:r w:rsidRPr="00AB2A08">
        <w:rPr>
          <w:rStyle w:val="SubtleReference"/>
        </w:rPr>
        <w:t>They can be used as feature vectors for ML model, used to measure text similarity using cosine similarity techniques, words clustering and text classification techniques.</w:t>
      </w:r>
    </w:p>
    <w:p w:rsidR="00AB2A08" w:rsidRPr="001532D9" w:rsidRDefault="00AB2A08" w:rsidP="00AB2A08">
      <w:pPr>
        <w:pStyle w:val="Heading2"/>
        <w:rPr>
          <w:b/>
        </w:rPr>
      </w:pPr>
      <w:bookmarkStart w:id="35" w:name="_Toc510979781"/>
      <w:r w:rsidRPr="001532D9">
        <w:rPr>
          <w:b/>
        </w:rPr>
        <w:lastRenderedPageBreak/>
        <w:t>Important tasks of NLP</w:t>
      </w:r>
      <w:bookmarkEnd w:id="35"/>
    </w:p>
    <w:p w:rsidR="00AB2A08" w:rsidRPr="00AB2A08" w:rsidRDefault="00AB2A08" w:rsidP="00AB2A08">
      <w:r>
        <w:t>Various use cases in natural language processing</w:t>
      </w:r>
    </w:p>
    <w:p w:rsidR="00AB2A08" w:rsidRPr="001532D9" w:rsidRDefault="00AB2A08" w:rsidP="00AB2A08">
      <w:pPr>
        <w:pStyle w:val="Heading3"/>
        <w:rPr>
          <w:b/>
        </w:rPr>
      </w:pPr>
      <w:bookmarkStart w:id="36" w:name="_Toc510979782"/>
      <w:r w:rsidRPr="001532D9">
        <w:rPr>
          <w:b/>
        </w:rPr>
        <w:t>Text Classification</w:t>
      </w:r>
      <w:r w:rsidR="001532D9">
        <w:rPr>
          <w:b/>
        </w:rPr>
        <w:t>(Classify the text object in one fixed category)</w:t>
      </w:r>
      <w:bookmarkEnd w:id="36"/>
    </w:p>
    <w:p w:rsidR="001532D9" w:rsidRDefault="001532D9" w:rsidP="001532D9"/>
    <w:p w:rsidR="001532D9" w:rsidRPr="001532D9" w:rsidRDefault="001532D9" w:rsidP="001532D9">
      <w:pPr>
        <w:rPr>
          <w:b/>
        </w:rPr>
      </w:pPr>
      <w:r w:rsidRPr="001532D9">
        <w:rPr>
          <w:b/>
        </w:rPr>
        <w:t>Text classification is one of the classical problem of NLP</w:t>
      </w:r>
    </w:p>
    <w:p w:rsidR="001532D9" w:rsidRDefault="001532D9" w:rsidP="001532D9">
      <w:pPr>
        <w:pStyle w:val="ListParagraph"/>
        <w:numPr>
          <w:ilvl w:val="0"/>
          <w:numId w:val="14"/>
        </w:numPr>
      </w:pPr>
      <w:r>
        <w:t>Email Spam Identification</w:t>
      </w:r>
    </w:p>
    <w:p w:rsidR="001532D9" w:rsidRDefault="001532D9" w:rsidP="001532D9">
      <w:pPr>
        <w:pStyle w:val="ListParagraph"/>
        <w:numPr>
          <w:ilvl w:val="0"/>
          <w:numId w:val="14"/>
        </w:numPr>
      </w:pPr>
      <w:r>
        <w:t>topic classification of news</w:t>
      </w:r>
    </w:p>
    <w:p w:rsidR="001532D9" w:rsidRDefault="00AB2A08" w:rsidP="001532D9">
      <w:pPr>
        <w:pStyle w:val="ListParagraph"/>
        <w:numPr>
          <w:ilvl w:val="0"/>
          <w:numId w:val="14"/>
        </w:numPr>
      </w:pPr>
      <w:r>
        <w:t xml:space="preserve"> sentiment classification </w:t>
      </w:r>
    </w:p>
    <w:p w:rsidR="00AB2A08" w:rsidRDefault="00AB2A08" w:rsidP="001532D9">
      <w:pPr>
        <w:pStyle w:val="ListParagraph"/>
        <w:numPr>
          <w:ilvl w:val="0"/>
          <w:numId w:val="14"/>
        </w:numPr>
      </w:pPr>
      <w:r>
        <w:t>organization of web pages by search engines.</w:t>
      </w:r>
    </w:p>
    <w:p w:rsidR="00881071" w:rsidRDefault="00AB2A08" w:rsidP="00AB2A08">
      <w:pPr>
        <w:pStyle w:val="NormalWeb"/>
        <w:jc w:val="both"/>
      </w:pPr>
      <w:r w:rsidRPr="001532D9">
        <w:rPr>
          <w:b/>
        </w:rPr>
        <w:t>Text classification, in common words is defined as a technique to systematically classify a text object (document or sentence) in one of the fixed category.</w:t>
      </w:r>
      <w:r>
        <w:t xml:space="preserve"> It is really helpful when the amount of data is too large, especially for </w:t>
      </w:r>
    </w:p>
    <w:p w:rsidR="00881071" w:rsidRDefault="00AB2A08" w:rsidP="00881071">
      <w:pPr>
        <w:pStyle w:val="NormalWeb"/>
        <w:numPr>
          <w:ilvl w:val="0"/>
          <w:numId w:val="17"/>
        </w:numPr>
        <w:jc w:val="both"/>
      </w:pPr>
      <w:r>
        <w:t>org</w:t>
      </w:r>
      <w:r w:rsidR="00881071">
        <w:t>anizing</w:t>
      </w:r>
    </w:p>
    <w:p w:rsidR="00881071" w:rsidRDefault="00881071" w:rsidP="00881071">
      <w:pPr>
        <w:pStyle w:val="NormalWeb"/>
        <w:numPr>
          <w:ilvl w:val="0"/>
          <w:numId w:val="17"/>
        </w:numPr>
        <w:jc w:val="both"/>
      </w:pPr>
      <w:r>
        <w:t xml:space="preserve"> information filtering</w:t>
      </w:r>
    </w:p>
    <w:p w:rsidR="00AB2A08" w:rsidRDefault="00AB2A08" w:rsidP="00881071">
      <w:pPr>
        <w:pStyle w:val="NormalWeb"/>
        <w:numPr>
          <w:ilvl w:val="0"/>
          <w:numId w:val="17"/>
        </w:numPr>
        <w:jc w:val="both"/>
      </w:pPr>
      <w:r>
        <w:t>storage purposes.</w:t>
      </w:r>
    </w:p>
    <w:p w:rsidR="00094C51" w:rsidRDefault="00094C51" w:rsidP="00094C51">
      <w:pPr>
        <w:pStyle w:val="NormalWeb"/>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1695449</wp:posOffset>
                </wp:positionH>
                <wp:positionV relativeFrom="paragraph">
                  <wp:posOffset>33655</wp:posOffset>
                </wp:positionV>
                <wp:extent cx="3114675" cy="1457325"/>
                <wp:effectExtent l="19050" t="0" r="47625" b="257175"/>
                <wp:wrapNone/>
                <wp:docPr id="7" name="Cloud Callout 7"/>
                <wp:cNvGraphicFramePr/>
                <a:graphic xmlns:a="http://schemas.openxmlformats.org/drawingml/2006/main">
                  <a:graphicData uri="http://schemas.microsoft.com/office/word/2010/wordprocessingShape">
                    <wps:wsp>
                      <wps:cNvSpPr/>
                      <wps:spPr>
                        <a:xfrm>
                          <a:off x="0" y="0"/>
                          <a:ext cx="3114675" cy="14573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51" w:rsidRPr="00094C51" w:rsidRDefault="00094C51" w:rsidP="00094C51">
                            <w:pPr>
                              <w:jc w:val="center"/>
                              <w:rPr>
                                <w:color w:val="FFC000" w:themeColor="accent4"/>
                              </w:rPr>
                            </w:pPr>
                            <w:r>
                              <w:rPr>
                                <w:color w:val="FFC000" w:themeColor="accent4"/>
                              </w:rPr>
                              <w:t xml:space="preserve">Natural language classifier has </w:t>
                            </w:r>
                            <w:r w:rsidRPr="00094C51">
                              <w:rPr>
                                <w:color w:val="FFC000" w:themeColor="accent4"/>
                              </w:rPr>
                              <w:t>two parts</w:t>
                            </w:r>
                          </w:p>
                          <w:p w:rsidR="00094C51" w:rsidRPr="00094C51" w:rsidRDefault="00094C51" w:rsidP="00094C51">
                            <w:pPr>
                              <w:pStyle w:val="ListParagraph"/>
                              <w:numPr>
                                <w:ilvl w:val="0"/>
                                <w:numId w:val="18"/>
                              </w:numPr>
                              <w:jc w:val="center"/>
                              <w:rPr>
                                <w:color w:val="FFC000" w:themeColor="accent4"/>
                              </w:rPr>
                            </w:pPr>
                            <w:r w:rsidRPr="00094C51">
                              <w:rPr>
                                <w:color w:val="FFC000" w:themeColor="accent4"/>
                              </w:rPr>
                              <w:t>Training</w:t>
                            </w:r>
                          </w:p>
                          <w:p w:rsidR="00094C51" w:rsidRPr="00094C51" w:rsidRDefault="00094C51" w:rsidP="00094C51">
                            <w:pPr>
                              <w:pStyle w:val="ListParagraph"/>
                              <w:numPr>
                                <w:ilvl w:val="0"/>
                                <w:numId w:val="18"/>
                              </w:numPr>
                              <w:jc w:val="center"/>
                              <w:rPr>
                                <w:color w:val="FFC000" w:themeColor="accent4"/>
                              </w:rPr>
                            </w:pPr>
                            <w:r w:rsidRPr="00094C51">
                              <w:rPr>
                                <w:color w:val="FFC000" w:themeColor="accent4"/>
                              </w:rPr>
                              <w:t>Prediction</w:t>
                            </w:r>
                          </w:p>
                          <w:p w:rsidR="00094C51" w:rsidRDefault="00094C51" w:rsidP="00094C51">
                            <w:pPr>
                              <w:pStyle w:val="ListParagraph"/>
                              <w:ind w:left="1440"/>
                            </w:pPr>
                          </w:p>
                          <w:p w:rsidR="00094C51" w:rsidRDefault="00094C51" w:rsidP="00094C51">
                            <w:pPr>
                              <w:jc w:val="center"/>
                            </w:pPr>
                          </w:p>
                          <w:p w:rsidR="00094C51" w:rsidRDefault="00094C51" w:rsidP="00094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7" o:spid="_x0000_s1026" type="#_x0000_t106" style="position:absolute;left:0;text-align:left;margin-left:133.5pt;margin-top:2.65pt;width:245.2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" adj="6300,24300" fillcolor="#5b9bd5 [3204]" strokecolor="#1f4d78 [1604]" strokeweight="1pt">
                <v:stroke joinstyle="miter"/>
                <v:textbox>
                  <w:txbxContent>
                    <w:p w:rsidR="00094C51" w:rsidRPr="00094C51" w:rsidRDefault="00094C51" w:rsidP="00094C51">
                      <w:pPr>
                        <w:jc w:val="center"/>
                        <w:rPr>
                          <w:color w:val="FFC000" w:themeColor="accent4"/>
                        </w:rPr>
                      </w:pPr>
                      <w:r>
                        <w:rPr>
                          <w:color w:val="FFC000" w:themeColor="accent4"/>
                        </w:rPr>
                        <w:t xml:space="preserve">Natural language classifier has </w:t>
                      </w:r>
                      <w:r w:rsidRPr="00094C51">
                        <w:rPr>
                          <w:color w:val="FFC000" w:themeColor="accent4"/>
                        </w:rPr>
                        <w:t>two parts</w:t>
                      </w:r>
                    </w:p>
                    <w:p w:rsidR="00094C51" w:rsidRPr="00094C51" w:rsidRDefault="00094C51" w:rsidP="00094C51">
                      <w:pPr>
                        <w:pStyle w:val="ListParagraph"/>
                        <w:numPr>
                          <w:ilvl w:val="0"/>
                          <w:numId w:val="18"/>
                        </w:numPr>
                        <w:jc w:val="center"/>
                        <w:rPr>
                          <w:color w:val="FFC000" w:themeColor="accent4"/>
                        </w:rPr>
                      </w:pPr>
                      <w:r w:rsidRPr="00094C51">
                        <w:rPr>
                          <w:color w:val="FFC000" w:themeColor="accent4"/>
                        </w:rPr>
                        <w:t>Training</w:t>
                      </w:r>
                    </w:p>
                    <w:p w:rsidR="00094C51" w:rsidRPr="00094C51" w:rsidRDefault="00094C51" w:rsidP="00094C51">
                      <w:pPr>
                        <w:pStyle w:val="ListParagraph"/>
                        <w:numPr>
                          <w:ilvl w:val="0"/>
                          <w:numId w:val="18"/>
                        </w:numPr>
                        <w:jc w:val="center"/>
                        <w:rPr>
                          <w:color w:val="FFC000" w:themeColor="accent4"/>
                        </w:rPr>
                      </w:pPr>
                      <w:r w:rsidRPr="00094C51">
                        <w:rPr>
                          <w:color w:val="FFC000" w:themeColor="accent4"/>
                        </w:rPr>
                        <w:t>Prediction</w:t>
                      </w:r>
                    </w:p>
                    <w:p w:rsidR="00094C51" w:rsidRDefault="00094C51" w:rsidP="00094C51">
                      <w:pPr>
                        <w:pStyle w:val="ListParagraph"/>
                        <w:ind w:left="1440"/>
                      </w:pPr>
                    </w:p>
                    <w:p w:rsidR="00094C51" w:rsidRDefault="00094C51" w:rsidP="00094C51">
                      <w:pPr>
                        <w:jc w:val="center"/>
                      </w:pPr>
                    </w:p>
                    <w:p w:rsidR="00094C51" w:rsidRDefault="00094C51" w:rsidP="00094C51">
                      <w:pPr>
                        <w:jc w:val="center"/>
                      </w:pPr>
                    </w:p>
                  </w:txbxContent>
                </v:textbox>
              </v:shape>
            </w:pict>
          </mc:Fallback>
        </mc:AlternateContent>
      </w:r>
    </w:p>
    <w:p w:rsidR="00094C51" w:rsidRDefault="00094C51" w:rsidP="00AB2A08">
      <w:pPr>
        <w:pStyle w:val="NormalWeb"/>
        <w:jc w:val="both"/>
      </w:pPr>
    </w:p>
    <w:p w:rsidR="00094C51" w:rsidRDefault="00094C51" w:rsidP="00AB2A08">
      <w:pPr>
        <w:pStyle w:val="NormalWeb"/>
        <w:jc w:val="both"/>
      </w:pPr>
    </w:p>
    <w:p w:rsidR="00094C51" w:rsidRDefault="00094C51" w:rsidP="00AB2A08">
      <w:pPr>
        <w:pStyle w:val="NormalWeb"/>
        <w:jc w:val="both"/>
      </w:pPr>
    </w:p>
    <w:p w:rsidR="00094C51" w:rsidRDefault="00094C51" w:rsidP="00AB2A08">
      <w:pPr>
        <w:pStyle w:val="NormalWeb"/>
        <w:jc w:val="both"/>
      </w:pPr>
    </w:p>
    <w:p w:rsidR="00AB2A08" w:rsidRDefault="00AB2A08" w:rsidP="00AB2A08">
      <w:pPr>
        <w:pStyle w:val="NormalWeb"/>
        <w:jc w:val="both"/>
      </w:pPr>
      <w:r>
        <w:t>A typical natural language classifier consists of two parts: (a) Training (b) Prediction as shown in image below. Firstly the text input is processes and features are created. The machine learning models then learn these features and is used for predicting against the new text.</w:t>
      </w:r>
    </w:p>
    <w:p w:rsidR="00094C51" w:rsidRPr="00094C51" w:rsidRDefault="00094C51" w:rsidP="00AB2A08">
      <w:pPr>
        <w:pStyle w:val="NormalWeb"/>
        <w:jc w:val="both"/>
        <w:rPr>
          <w14:textOutline w14:w="9525" w14:cap="rnd" w14:cmpd="sng" w14:algn="ctr">
            <w14:no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rsidR="00094C51" w:rsidRDefault="00094C51" w:rsidP="00AB2A08">
      <w:pPr>
        <w:pStyle w:val="NormalWeb"/>
        <w:jc w:val="both"/>
      </w:pPr>
      <w:r>
        <w:rPr>
          <w:noProof/>
        </w:rPr>
        <w:lastRenderedPageBreak/>
        <w:drawing>
          <wp:inline distT="0" distB="0" distL="0" distR="0" wp14:anchorId="6332DC63" wp14:editId="5ACBAAB9">
            <wp:extent cx="50673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7300" cy="2600325"/>
                    </a:xfrm>
                    <a:prstGeom prst="rect">
                      <a:avLst/>
                    </a:prstGeom>
                  </pic:spPr>
                </pic:pic>
              </a:graphicData>
            </a:graphic>
          </wp:inline>
        </w:drawing>
      </w:r>
    </w:p>
    <w:p w:rsidR="00547AAC" w:rsidRDefault="00547AAC" w:rsidP="00547AAC"/>
    <w:p w:rsidR="00547AAC" w:rsidRDefault="00547AAC" w:rsidP="00547AAC"/>
    <w:p w:rsidR="00547AAC" w:rsidRDefault="00547AAC" w:rsidP="00547AAC"/>
    <w:tbl>
      <w:tblPr>
        <w:tblStyle w:val="TableGrid"/>
        <w:tblW w:w="0" w:type="auto"/>
        <w:tblLook w:val="04A0" w:firstRow="1" w:lastRow="0" w:firstColumn="1" w:lastColumn="0" w:noHBand="0" w:noVBand="1"/>
      </w:tblPr>
      <w:tblGrid>
        <w:gridCol w:w="9350"/>
      </w:tblGrid>
      <w:tr w:rsidR="00094C51" w:rsidTr="00094C51">
        <w:tc>
          <w:tcPr>
            <w:tcW w:w="9350" w:type="dxa"/>
          </w:tcPr>
          <w:p w:rsidR="00094C51" w:rsidRDefault="00094C51" w:rsidP="00094C51">
            <w:pPr>
              <w:pStyle w:val="NormalWeb"/>
            </w:pPr>
            <w:r>
              <w:t>#</w:t>
            </w:r>
            <w:r>
              <w:t>Here is a code that uses naive bayes classifier using text blob library (built on top of nltk).</w:t>
            </w:r>
          </w:p>
          <w:p w:rsidR="00094C51" w:rsidRDefault="00094C51" w:rsidP="00094C51">
            <w:pPr>
              <w:pStyle w:val="HTMLPreformatted"/>
            </w:pPr>
            <w:r>
              <w:t>```</w:t>
            </w:r>
          </w:p>
          <w:p w:rsidR="00094C51" w:rsidRDefault="00094C51" w:rsidP="00094C51">
            <w:pPr>
              <w:pStyle w:val="HTMLPreformatted"/>
            </w:pPr>
            <w:r>
              <w:t>from textblob.classifiers import NaiveBayesClassifier as NBC</w:t>
            </w:r>
          </w:p>
          <w:p w:rsidR="00094C51" w:rsidRDefault="00094C51" w:rsidP="00094C51">
            <w:pPr>
              <w:pStyle w:val="HTMLPreformatted"/>
            </w:pPr>
            <w:r>
              <w:t>from textblob import TextBlob</w:t>
            </w:r>
          </w:p>
          <w:p w:rsidR="00094C51" w:rsidRDefault="00094C51" w:rsidP="00094C51">
            <w:pPr>
              <w:pStyle w:val="HTMLPreformatted"/>
            </w:pPr>
            <w:r>
              <w:t>training_corpus = [</w:t>
            </w:r>
          </w:p>
          <w:p w:rsidR="00094C51" w:rsidRDefault="00094C51" w:rsidP="00094C51">
            <w:pPr>
              <w:pStyle w:val="HTMLPreformatted"/>
            </w:pPr>
            <w:r>
              <w:t xml:space="preserve">                   ('I am exhausted of this work.', 'Class_B'),</w:t>
            </w:r>
          </w:p>
          <w:p w:rsidR="00094C51" w:rsidRDefault="00094C51" w:rsidP="00094C51">
            <w:pPr>
              <w:pStyle w:val="HTMLPreformatted"/>
            </w:pPr>
            <w:r>
              <w:t xml:space="preserve">                   ("I can't cooperate with this", 'Class_B'),</w:t>
            </w:r>
          </w:p>
          <w:p w:rsidR="00094C51" w:rsidRDefault="00094C51" w:rsidP="00094C51">
            <w:pPr>
              <w:pStyle w:val="HTMLPreformatted"/>
            </w:pPr>
            <w:r>
              <w:t xml:space="preserve">                   ('He is my badest enemy!', 'Class_B'),</w:t>
            </w:r>
          </w:p>
          <w:p w:rsidR="00094C51" w:rsidRDefault="00094C51" w:rsidP="00094C51">
            <w:pPr>
              <w:pStyle w:val="HTMLPreformatted"/>
            </w:pPr>
            <w:r>
              <w:t xml:space="preserve">                   ('My management is poor.', 'Class_B'),</w:t>
            </w:r>
          </w:p>
          <w:p w:rsidR="00094C51" w:rsidRDefault="00094C51" w:rsidP="00094C51">
            <w:pPr>
              <w:pStyle w:val="HTMLPreformatted"/>
            </w:pPr>
            <w:r>
              <w:t xml:space="preserve">                   ('I love this burger.', 'Class_A'),</w:t>
            </w:r>
          </w:p>
          <w:p w:rsidR="00094C51" w:rsidRDefault="00094C51" w:rsidP="00094C51">
            <w:pPr>
              <w:pStyle w:val="HTMLPreformatted"/>
            </w:pPr>
            <w:r>
              <w:t xml:space="preserve">                   ('This is an brilliant place!', 'Class_A'),</w:t>
            </w:r>
          </w:p>
          <w:p w:rsidR="00094C51" w:rsidRDefault="00094C51" w:rsidP="00094C51">
            <w:pPr>
              <w:pStyle w:val="HTMLPreformatted"/>
            </w:pPr>
            <w:r>
              <w:t xml:space="preserve">                   ('I feel very good about these dates.', 'Class_A'),</w:t>
            </w:r>
          </w:p>
          <w:p w:rsidR="00094C51" w:rsidRDefault="00094C51" w:rsidP="00094C51">
            <w:pPr>
              <w:pStyle w:val="HTMLPreformatted"/>
            </w:pPr>
            <w:r>
              <w:t xml:space="preserve">                   ('This is my best work.', 'Class_A'),</w:t>
            </w:r>
          </w:p>
          <w:p w:rsidR="00094C51" w:rsidRDefault="00094C51" w:rsidP="00094C51">
            <w:pPr>
              <w:pStyle w:val="HTMLPreformatted"/>
            </w:pPr>
            <w:r>
              <w:t xml:space="preserve">                   ("What an awesome view", 'Class_A'),</w:t>
            </w:r>
          </w:p>
          <w:p w:rsidR="00094C51" w:rsidRDefault="00094C51" w:rsidP="00094C51">
            <w:pPr>
              <w:pStyle w:val="HTMLPreformatted"/>
            </w:pPr>
            <w:r>
              <w:t xml:space="preserve">                   ('I do not like this dish', 'Class_B')]</w:t>
            </w:r>
          </w:p>
          <w:p w:rsidR="00094C51" w:rsidRDefault="00094C51" w:rsidP="00094C51">
            <w:pPr>
              <w:pStyle w:val="HTMLPreformatted"/>
            </w:pPr>
            <w:r>
              <w:t>test_corpus = [</w:t>
            </w:r>
          </w:p>
          <w:p w:rsidR="00094C51" w:rsidRDefault="00094C51" w:rsidP="00094C51">
            <w:pPr>
              <w:pStyle w:val="HTMLPreformatted"/>
            </w:pPr>
            <w:r>
              <w:t xml:space="preserve">                ("I am not feeling well today.", 'Class_B'), </w:t>
            </w:r>
          </w:p>
          <w:p w:rsidR="00094C51" w:rsidRDefault="00094C51" w:rsidP="00094C51">
            <w:pPr>
              <w:pStyle w:val="HTMLPreformatted"/>
            </w:pPr>
            <w:r>
              <w:t xml:space="preserve">                ("I feel brilliant!", 'Class_A'), </w:t>
            </w:r>
          </w:p>
          <w:p w:rsidR="00094C51" w:rsidRDefault="00094C51" w:rsidP="00094C51">
            <w:pPr>
              <w:pStyle w:val="HTMLPreformatted"/>
            </w:pPr>
            <w:r>
              <w:t xml:space="preserve">                ('Gary is a friend of mine.', 'Class_A'), </w:t>
            </w:r>
          </w:p>
          <w:p w:rsidR="00094C51" w:rsidRDefault="00094C51" w:rsidP="00094C51">
            <w:pPr>
              <w:pStyle w:val="HTMLPreformatted"/>
            </w:pPr>
            <w:r>
              <w:t xml:space="preserve">                ("I can't believe I'm doing this.", 'Class_B'), </w:t>
            </w:r>
          </w:p>
          <w:p w:rsidR="00094C51" w:rsidRDefault="00094C51" w:rsidP="00094C51">
            <w:pPr>
              <w:pStyle w:val="HTMLPreformatted"/>
            </w:pPr>
            <w:r>
              <w:t xml:space="preserve">                ('The date was good.', 'Class_A'), ('I do not enjoy my job', 'Class_B')]</w:t>
            </w:r>
          </w:p>
          <w:p w:rsidR="00094C51" w:rsidRDefault="00094C51" w:rsidP="00094C51">
            <w:pPr>
              <w:pStyle w:val="HTMLPreformatted"/>
            </w:pPr>
          </w:p>
          <w:p w:rsidR="00094C51" w:rsidRDefault="00094C51" w:rsidP="00094C51">
            <w:pPr>
              <w:pStyle w:val="HTMLPreformatted"/>
            </w:pPr>
            <w:r>
              <w:t xml:space="preserve">model = NBC(training_corpus) </w:t>
            </w:r>
          </w:p>
          <w:p w:rsidR="00094C51" w:rsidRDefault="00094C51" w:rsidP="00094C51">
            <w:pPr>
              <w:pStyle w:val="HTMLPreformatted"/>
            </w:pPr>
            <w:r>
              <w:t>print(model.classify("Their codes are amazing."))</w:t>
            </w:r>
          </w:p>
          <w:p w:rsidR="00094C51" w:rsidRDefault="00094C51" w:rsidP="00094C51">
            <w:pPr>
              <w:pStyle w:val="HTMLPreformatted"/>
            </w:pPr>
            <w:r>
              <w:t xml:space="preserve">&gt;&gt;&gt; "Class_A" </w:t>
            </w:r>
          </w:p>
          <w:p w:rsidR="00094C51" w:rsidRDefault="00094C51" w:rsidP="00094C51">
            <w:pPr>
              <w:pStyle w:val="HTMLPreformatted"/>
            </w:pPr>
            <w:r>
              <w:t>print(model.classify("I don't like their computer."))</w:t>
            </w:r>
          </w:p>
          <w:p w:rsidR="00094C51" w:rsidRDefault="00094C51" w:rsidP="00094C51">
            <w:pPr>
              <w:pStyle w:val="HTMLPreformatted"/>
            </w:pPr>
            <w:r>
              <w:t>&gt;&gt;&gt; "Class_B"</w:t>
            </w:r>
          </w:p>
          <w:p w:rsidR="00094C51" w:rsidRDefault="00094C51" w:rsidP="00094C51">
            <w:pPr>
              <w:pStyle w:val="HTMLPreformatted"/>
            </w:pPr>
            <w:r>
              <w:t>print(model.accuracy(test_corpus))</w:t>
            </w:r>
          </w:p>
          <w:p w:rsidR="00094C51" w:rsidRDefault="00094C51" w:rsidP="00094C51">
            <w:pPr>
              <w:pStyle w:val="HTMLPreformatted"/>
            </w:pPr>
            <w:r>
              <w:t xml:space="preserve">&gt;&gt;&gt; 0.83 </w:t>
            </w:r>
          </w:p>
          <w:p w:rsidR="00094C51" w:rsidRDefault="00094C51" w:rsidP="00094C51">
            <w:pPr>
              <w:pStyle w:val="HTMLPreformatted"/>
            </w:pPr>
            <w:r>
              <w:lastRenderedPageBreak/>
              <w:t>```</w:t>
            </w:r>
          </w:p>
          <w:p w:rsidR="00094C51" w:rsidRDefault="00094C51" w:rsidP="00547AAC"/>
        </w:tc>
      </w:tr>
    </w:tbl>
    <w:p w:rsidR="00547AAC" w:rsidRDefault="00547AAC" w:rsidP="00547AAC"/>
    <w:p w:rsidR="007F3653" w:rsidRDefault="007F3653" w:rsidP="00547AAC">
      <w:r>
        <w:t>Scikit.Learn also provides a pipeline framework for text classification:</w:t>
      </w:r>
    </w:p>
    <w:tbl>
      <w:tblPr>
        <w:tblStyle w:val="TableGrid"/>
        <w:tblW w:w="0" w:type="auto"/>
        <w:tblLook w:val="04A0" w:firstRow="1" w:lastRow="0" w:firstColumn="1" w:lastColumn="0" w:noHBand="0" w:noVBand="1"/>
      </w:tblPr>
      <w:tblGrid>
        <w:gridCol w:w="9350"/>
      </w:tblGrid>
      <w:tr w:rsidR="008252C3" w:rsidTr="008252C3">
        <w:tc>
          <w:tcPr>
            <w:tcW w:w="9350" w:type="dxa"/>
          </w:tcPr>
          <w:p w:rsidR="008252C3" w:rsidRDefault="008252C3" w:rsidP="008252C3">
            <w:pPr>
              <w:pStyle w:val="HTMLPreformatted"/>
            </w:pPr>
            <w:r>
              <w:t xml:space="preserve">``` </w:t>
            </w:r>
          </w:p>
          <w:p w:rsidR="008252C3" w:rsidRDefault="008252C3" w:rsidP="008252C3">
            <w:pPr>
              <w:pStyle w:val="HTMLPreformatted"/>
            </w:pPr>
            <w:r>
              <w:t>from sklearn.feature_extraction.text</w:t>
            </w:r>
          </w:p>
          <w:p w:rsidR="008252C3" w:rsidRDefault="008252C3" w:rsidP="008252C3">
            <w:pPr>
              <w:pStyle w:val="HTMLPreformatted"/>
            </w:pPr>
            <w:r>
              <w:t>import TfidfVectorizer from sklearn.metrics</w:t>
            </w:r>
          </w:p>
          <w:p w:rsidR="008252C3" w:rsidRDefault="008252C3" w:rsidP="008252C3">
            <w:pPr>
              <w:pStyle w:val="HTMLPreformatted"/>
            </w:pPr>
            <w:r>
              <w:t>import classification_report</w:t>
            </w:r>
          </w:p>
          <w:p w:rsidR="008252C3" w:rsidRDefault="008252C3" w:rsidP="008252C3">
            <w:pPr>
              <w:pStyle w:val="HTMLPreformatted"/>
            </w:pPr>
            <w:r>
              <w:t xml:space="preserve">from sklearn import svm </w:t>
            </w:r>
          </w:p>
          <w:p w:rsidR="008252C3" w:rsidRDefault="008252C3" w:rsidP="008252C3">
            <w:pPr>
              <w:pStyle w:val="HTMLPreformatted"/>
            </w:pPr>
          </w:p>
          <w:p w:rsidR="008252C3" w:rsidRDefault="008252C3" w:rsidP="008252C3">
            <w:pPr>
              <w:pStyle w:val="HTMLPreformatted"/>
            </w:pPr>
            <w:r>
              <w:t># preparing data for SVM model (using the same training_corpus, test_corpus from naive bayes example)</w:t>
            </w:r>
          </w:p>
          <w:p w:rsidR="008252C3" w:rsidRDefault="008252C3" w:rsidP="008252C3">
            <w:pPr>
              <w:pStyle w:val="HTMLPreformatted"/>
            </w:pPr>
            <w:r>
              <w:t>train_data = []</w:t>
            </w:r>
          </w:p>
          <w:p w:rsidR="008252C3" w:rsidRDefault="008252C3" w:rsidP="008252C3">
            <w:pPr>
              <w:pStyle w:val="HTMLPreformatted"/>
            </w:pPr>
            <w:r>
              <w:t>train_labels = []</w:t>
            </w:r>
          </w:p>
          <w:p w:rsidR="008252C3" w:rsidRDefault="008252C3" w:rsidP="008252C3">
            <w:pPr>
              <w:pStyle w:val="HTMLPreformatted"/>
            </w:pPr>
            <w:r>
              <w:t>for row in training_corpus:</w:t>
            </w:r>
          </w:p>
          <w:p w:rsidR="008252C3" w:rsidRDefault="008252C3" w:rsidP="008252C3">
            <w:pPr>
              <w:pStyle w:val="HTMLPreformatted"/>
            </w:pPr>
            <w:r>
              <w:t xml:space="preserve">    train_data.append(row[0])</w:t>
            </w:r>
          </w:p>
          <w:p w:rsidR="008252C3" w:rsidRDefault="008252C3" w:rsidP="008252C3">
            <w:pPr>
              <w:pStyle w:val="HTMLPreformatted"/>
            </w:pPr>
            <w:r>
              <w:t xml:space="preserve">    train_labels.append(row[1])</w:t>
            </w:r>
          </w:p>
          <w:p w:rsidR="008252C3" w:rsidRDefault="008252C3" w:rsidP="008252C3">
            <w:pPr>
              <w:pStyle w:val="HTMLPreformatted"/>
            </w:pPr>
          </w:p>
          <w:p w:rsidR="008252C3" w:rsidRDefault="008252C3" w:rsidP="008252C3">
            <w:pPr>
              <w:pStyle w:val="HTMLPreformatted"/>
            </w:pPr>
            <w:r>
              <w:t xml:space="preserve">test_data = [] </w:t>
            </w:r>
          </w:p>
          <w:p w:rsidR="008252C3" w:rsidRDefault="008252C3" w:rsidP="008252C3">
            <w:pPr>
              <w:pStyle w:val="HTMLPreformatted"/>
            </w:pPr>
            <w:r>
              <w:t xml:space="preserve">test_labels = [] </w:t>
            </w:r>
          </w:p>
          <w:p w:rsidR="008252C3" w:rsidRDefault="008252C3" w:rsidP="008252C3">
            <w:pPr>
              <w:pStyle w:val="HTMLPreformatted"/>
            </w:pPr>
            <w:r>
              <w:t>for row in test_corpus:</w:t>
            </w:r>
          </w:p>
          <w:p w:rsidR="008252C3" w:rsidRDefault="008252C3" w:rsidP="008252C3">
            <w:pPr>
              <w:pStyle w:val="HTMLPreformatted"/>
            </w:pPr>
            <w:r>
              <w:t xml:space="preserve">    test_data.append(row[0]) </w:t>
            </w:r>
          </w:p>
          <w:p w:rsidR="008252C3" w:rsidRDefault="008252C3" w:rsidP="008252C3">
            <w:pPr>
              <w:pStyle w:val="HTMLPreformatted"/>
            </w:pPr>
            <w:r>
              <w:t xml:space="preserve">    test_labels.append(row[1])</w:t>
            </w:r>
          </w:p>
          <w:p w:rsidR="008252C3" w:rsidRDefault="008252C3" w:rsidP="008252C3">
            <w:pPr>
              <w:pStyle w:val="HTMLPreformatted"/>
            </w:pPr>
          </w:p>
          <w:p w:rsidR="008252C3" w:rsidRDefault="008252C3" w:rsidP="008252C3">
            <w:pPr>
              <w:pStyle w:val="HTMLPreformatted"/>
            </w:pPr>
            <w:r>
              <w:t xml:space="preserve"># Create feature vectors </w:t>
            </w:r>
          </w:p>
          <w:p w:rsidR="008252C3" w:rsidRDefault="008252C3" w:rsidP="008252C3">
            <w:pPr>
              <w:pStyle w:val="HTMLPreformatted"/>
            </w:pPr>
            <w:r>
              <w:t>vectorizer = TfidfVectorizer(min_df=4, max_df=0.9)</w:t>
            </w:r>
          </w:p>
          <w:p w:rsidR="008252C3" w:rsidRDefault="008252C3" w:rsidP="008252C3">
            <w:pPr>
              <w:pStyle w:val="HTMLPreformatted"/>
            </w:pPr>
            <w:r>
              <w:t># Train the feature vectors</w:t>
            </w:r>
          </w:p>
          <w:p w:rsidR="008252C3" w:rsidRDefault="008252C3" w:rsidP="008252C3">
            <w:pPr>
              <w:pStyle w:val="HTMLPreformatted"/>
            </w:pPr>
            <w:r>
              <w:t>train_vectors = vectorizer.fit_transform(train_data)</w:t>
            </w:r>
          </w:p>
          <w:p w:rsidR="008252C3" w:rsidRDefault="008252C3" w:rsidP="008252C3">
            <w:pPr>
              <w:pStyle w:val="HTMLPreformatted"/>
            </w:pPr>
            <w:r>
              <w:t xml:space="preserve"># Apply model on test data </w:t>
            </w:r>
          </w:p>
          <w:p w:rsidR="008252C3" w:rsidRDefault="008252C3" w:rsidP="008252C3">
            <w:pPr>
              <w:pStyle w:val="HTMLPreformatted"/>
            </w:pPr>
            <w:r>
              <w:t>test_vectors = vectorizer.transform(test_data)</w:t>
            </w:r>
          </w:p>
          <w:p w:rsidR="008252C3" w:rsidRDefault="008252C3" w:rsidP="008252C3">
            <w:pPr>
              <w:pStyle w:val="HTMLPreformatted"/>
            </w:pPr>
          </w:p>
          <w:p w:rsidR="008252C3" w:rsidRDefault="008252C3" w:rsidP="008252C3">
            <w:pPr>
              <w:pStyle w:val="HTMLPreformatted"/>
            </w:pPr>
            <w:r>
              <w:t xml:space="preserve"># Perform classification with SVM, kernel=linear </w:t>
            </w:r>
          </w:p>
          <w:p w:rsidR="008252C3" w:rsidRDefault="008252C3" w:rsidP="008252C3">
            <w:pPr>
              <w:pStyle w:val="HTMLPreformatted"/>
            </w:pPr>
            <w:r>
              <w:t xml:space="preserve">model = svm.SVC(kernel='linear') </w:t>
            </w:r>
          </w:p>
          <w:p w:rsidR="008252C3" w:rsidRDefault="008252C3" w:rsidP="008252C3">
            <w:pPr>
              <w:pStyle w:val="HTMLPreformatted"/>
            </w:pPr>
            <w:r>
              <w:t xml:space="preserve">model.fit(train_vectors, train_labels) </w:t>
            </w:r>
          </w:p>
          <w:p w:rsidR="008252C3" w:rsidRDefault="008252C3" w:rsidP="008252C3">
            <w:pPr>
              <w:pStyle w:val="HTMLPreformatted"/>
            </w:pPr>
            <w:r>
              <w:t>prediction = model.predict(test_vectors)</w:t>
            </w:r>
          </w:p>
          <w:p w:rsidR="008252C3" w:rsidRDefault="008252C3" w:rsidP="008252C3">
            <w:pPr>
              <w:pStyle w:val="HTMLPreformatted"/>
            </w:pPr>
            <w:r>
              <w:t>&gt;&gt;&gt; ['Class_A' 'Class_A' 'Class_B' 'Class_B' 'Class_A' 'Class_A']</w:t>
            </w:r>
          </w:p>
          <w:p w:rsidR="008252C3" w:rsidRDefault="008252C3" w:rsidP="008252C3">
            <w:pPr>
              <w:pStyle w:val="HTMLPreformatted"/>
            </w:pPr>
          </w:p>
          <w:p w:rsidR="008252C3" w:rsidRDefault="008252C3" w:rsidP="008252C3">
            <w:pPr>
              <w:pStyle w:val="HTMLPreformatted"/>
            </w:pPr>
            <w:r>
              <w:t>print (classification_report(test_labels, prediction))</w:t>
            </w:r>
          </w:p>
          <w:p w:rsidR="008252C3" w:rsidRDefault="008252C3" w:rsidP="00547AAC"/>
        </w:tc>
      </w:tr>
    </w:tbl>
    <w:p w:rsidR="00547AAC" w:rsidRDefault="00547AAC" w:rsidP="00547AAC"/>
    <w:p w:rsidR="00942B89" w:rsidRDefault="00CD34C7" w:rsidP="00547AAC">
      <w:r>
        <w:t>The text classification model are heavily dependent upon the quality and quantity of features, while applying any machine learning model it is always a good practice to include more and more training data. H ere are some tips that I wrote about improving the text classification accuracy in one of my previous article.</w:t>
      </w:r>
    </w:p>
    <w:p w:rsidR="00E87FCD" w:rsidRDefault="00E87FCD" w:rsidP="00547AAC"/>
    <w:p w:rsidR="00E87FCD" w:rsidRDefault="00E87FCD" w:rsidP="0057104D">
      <w:pPr>
        <w:pStyle w:val="Heading2"/>
      </w:pPr>
      <w:bookmarkStart w:id="37" w:name="_Toc510979783"/>
      <w:r>
        <w:t>Text Matching / Similarity</w:t>
      </w:r>
      <w:bookmarkEnd w:id="37"/>
    </w:p>
    <w:p w:rsidR="0057104D" w:rsidRDefault="0057104D" w:rsidP="0057104D"/>
    <w:p w:rsidR="0057104D" w:rsidRDefault="0057104D" w:rsidP="0057104D">
      <w:r>
        <w:t>One of the main areas of NLP to find  the matching text object to find similarities.</w:t>
      </w:r>
    </w:p>
    <w:p w:rsidR="0057104D" w:rsidRPr="0057104D" w:rsidRDefault="0057104D" w:rsidP="0057104D">
      <w:pPr>
        <w:pStyle w:val="Heading3"/>
        <w:rPr>
          <w:b/>
        </w:rPr>
      </w:pPr>
      <w:bookmarkStart w:id="38" w:name="_Toc510979784"/>
      <w:r w:rsidRPr="0057104D">
        <w:rPr>
          <w:b/>
        </w:rPr>
        <w:lastRenderedPageBreak/>
        <w:t>Important applications of text matching includes</w:t>
      </w:r>
      <w:bookmarkEnd w:id="38"/>
      <w:r w:rsidRPr="0057104D">
        <w:rPr>
          <w:b/>
        </w:rPr>
        <w:t xml:space="preserve"> </w:t>
      </w:r>
    </w:p>
    <w:p w:rsidR="0057104D" w:rsidRDefault="0057104D" w:rsidP="0057104D">
      <w:pPr>
        <w:pStyle w:val="ListParagraph"/>
        <w:numPr>
          <w:ilvl w:val="0"/>
          <w:numId w:val="19"/>
        </w:numPr>
      </w:pPr>
      <w:r>
        <w:t>automatic spelling correction</w:t>
      </w:r>
    </w:p>
    <w:p w:rsidR="0057104D" w:rsidRDefault="0057104D" w:rsidP="0057104D">
      <w:pPr>
        <w:pStyle w:val="ListParagraph"/>
        <w:numPr>
          <w:ilvl w:val="0"/>
          <w:numId w:val="19"/>
        </w:numPr>
      </w:pPr>
      <w:r>
        <w:t xml:space="preserve">data de-duplication </w:t>
      </w:r>
    </w:p>
    <w:p w:rsidR="0057104D" w:rsidRDefault="0057104D" w:rsidP="0057104D">
      <w:pPr>
        <w:pStyle w:val="ListParagraph"/>
        <w:numPr>
          <w:ilvl w:val="0"/>
          <w:numId w:val="19"/>
        </w:numPr>
      </w:pPr>
      <w:r>
        <w:t>genome analysis etc.</w:t>
      </w:r>
    </w:p>
    <w:p w:rsidR="0057104D" w:rsidRDefault="0057104D" w:rsidP="0057104D">
      <w:pPr>
        <w:pStyle w:val="Heading3"/>
        <w:rPr>
          <w:rStyle w:val="Strong"/>
        </w:rPr>
      </w:pPr>
      <w:bookmarkStart w:id="39" w:name="_Toc510979785"/>
      <w:r>
        <w:rPr>
          <w:rStyle w:val="Strong"/>
        </w:rPr>
        <w:t>Levenshtein Distance</w:t>
      </w:r>
      <w:bookmarkEnd w:id="39"/>
    </w:p>
    <w:p w:rsidR="0057104D" w:rsidRPr="0057104D" w:rsidRDefault="0057104D" w:rsidP="0057104D"/>
    <w:p w:rsidR="0057104D" w:rsidRPr="0057104D" w:rsidRDefault="0057104D" w:rsidP="0057104D">
      <w:pPr>
        <w:rPr>
          <w:rStyle w:val="Strong"/>
          <w:b w:val="0"/>
        </w:rPr>
      </w:pPr>
      <w:r w:rsidRPr="0057104D">
        <w:rPr>
          <w:rStyle w:val="Strong"/>
          <w:b w:val="0"/>
        </w:rPr>
        <w:t>Levenshtein Distance</w:t>
      </w:r>
      <w:r w:rsidRPr="0057104D">
        <w:rPr>
          <w:rStyle w:val="Strong"/>
          <w:b w:val="0"/>
        </w:rPr>
        <w:t xml:space="preserve"> of two strings is defined as the minimum number of edit required to transform one string to another</w:t>
      </w:r>
      <w:r>
        <w:rPr>
          <w:rStyle w:val="Strong"/>
          <w:b w:val="0"/>
        </w:rPr>
        <w:t xml:space="preserve"> </w:t>
      </w:r>
      <w:r>
        <w:t xml:space="preserve">with the allowable edit operations being </w:t>
      </w:r>
      <w:r w:rsidRPr="0057104D">
        <w:rPr>
          <w:b/>
        </w:rPr>
        <w:t>insertion, deletion, or substitution of a single character</w:t>
      </w:r>
    </w:p>
    <w:p w:rsidR="00682C94" w:rsidRDefault="00682C94" w:rsidP="00682C94">
      <w:pPr>
        <w:pStyle w:val="NormalWeb"/>
      </w:pPr>
      <w:r>
        <w:t>First, install the following:</w:t>
      </w:r>
    </w:p>
    <w:p w:rsidR="00682C94" w:rsidRDefault="00682C94" w:rsidP="00682C94">
      <w:pPr>
        <w:pStyle w:val="HTMLPreformatted"/>
      </w:pPr>
    </w:p>
    <w:tbl>
      <w:tblPr>
        <w:tblStyle w:val="TableGrid"/>
        <w:tblW w:w="0" w:type="auto"/>
        <w:tblLook w:val="04A0" w:firstRow="1" w:lastRow="0" w:firstColumn="1" w:lastColumn="0" w:noHBand="0" w:noVBand="1"/>
      </w:tblPr>
      <w:tblGrid>
        <w:gridCol w:w="9350"/>
      </w:tblGrid>
      <w:tr w:rsidR="00682C94" w:rsidTr="00682C94">
        <w:tc>
          <w:tcPr>
            <w:tcW w:w="9350" w:type="dxa"/>
          </w:tcPr>
          <w:p w:rsidR="00682C94" w:rsidRDefault="00682C94" w:rsidP="00682C94">
            <w:pPr>
              <w:rPr>
                <w:rStyle w:val="pln"/>
              </w:rPr>
            </w:pPr>
            <w:r>
              <w:rPr>
                <w:rStyle w:val="pln"/>
              </w:rPr>
              <w:t>pip install editdistance</w:t>
            </w:r>
          </w:p>
          <w:p w:rsidR="00682C94" w:rsidRDefault="00682C94" w:rsidP="00682C94">
            <w:pPr>
              <w:rPr>
                <w:rStyle w:val="pln"/>
              </w:rPr>
            </w:pPr>
            <w:r>
              <w:rPr>
                <w:rStyle w:val="kwd"/>
              </w:rPr>
              <w:t>import</w:t>
            </w:r>
            <w:r>
              <w:rPr>
                <w:rStyle w:val="pln"/>
              </w:rPr>
              <w:t xml:space="preserve"> editdistance</w:t>
            </w:r>
          </w:p>
          <w:p w:rsidR="00682C94" w:rsidRDefault="00682C94" w:rsidP="00682C94">
            <w:r>
              <w:rPr>
                <w:rStyle w:val="pln"/>
              </w:rPr>
              <w:t>editdistance</w:t>
            </w:r>
            <w:r>
              <w:rPr>
                <w:rStyle w:val="pun"/>
              </w:rPr>
              <w:t>.</w:t>
            </w:r>
            <w:r>
              <w:rPr>
                <w:rStyle w:val="pln"/>
              </w:rPr>
              <w:t>eval</w:t>
            </w:r>
            <w:r>
              <w:rPr>
                <w:rStyle w:val="pun"/>
              </w:rPr>
              <w:t>(</w:t>
            </w:r>
            <w:r>
              <w:rPr>
                <w:rStyle w:val="pln"/>
              </w:rPr>
              <w:t>list1</w:t>
            </w:r>
            <w:r>
              <w:rPr>
                <w:rStyle w:val="pun"/>
              </w:rPr>
              <w:t>,</w:t>
            </w:r>
            <w:r>
              <w:rPr>
                <w:rStyle w:val="pln"/>
              </w:rPr>
              <w:t xml:space="preserve"> list2</w:t>
            </w:r>
            <w:r>
              <w:rPr>
                <w:rStyle w:val="pun"/>
              </w:rPr>
              <w:t>)</w:t>
            </w:r>
          </w:p>
        </w:tc>
      </w:tr>
      <w:tr w:rsidR="00682C94" w:rsidTr="00682C94">
        <w:tc>
          <w:tcPr>
            <w:tcW w:w="9350" w:type="dxa"/>
          </w:tcPr>
          <w:p w:rsidR="00682C94" w:rsidRDefault="00682C94" w:rsidP="00682C94">
            <w:pPr>
              <w:pStyle w:val="HTMLPreformatted"/>
            </w:pPr>
            <w:r>
              <w:rPr>
                <w:rStyle w:val="pln"/>
              </w:rPr>
              <w:t>nltk</w:t>
            </w:r>
            <w:r>
              <w:rPr>
                <w:rStyle w:val="pun"/>
              </w:rPr>
              <w:t>.</w:t>
            </w:r>
            <w:r>
              <w:rPr>
                <w:rStyle w:val="pln"/>
              </w:rPr>
              <w:t>edit_distance</w:t>
            </w:r>
            <w:r>
              <w:rPr>
                <w:rStyle w:val="pun"/>
              </w:rPr>
              <w:t>(</w:t>
            </w:r>
            <w:r>
              <w:rPr>
                <w:rStyle w:val="str"/>
              </w:rPr>
              <w:t>"aa bbbb cc"</w:t>
            </w:r>
            <w:r>
              <w:rPr>
                <w:rStyle w:val="pun"/>
              </w:rPr>
              <w:t>,</w:t>
            </w:r>
            <w:r>
              <w:rPr>
                <w:rStyle w:val="pln"/>
              </w:rPr>
              <w:t xml:space="preserve"> </w:t>
            </w:r>
            <w:r>
              <w:rPr>
                <w:rStyle w:val="str"/>
              </w:rPr>
              <w:t>"aa b cc"</w:t>
            </w:r>
            <w:r>
              <w:rPr>
                <w:rStyle w:val="pun"/>
              </w:rPr>
              <w:t>)</w:t>
            </w:r>
          </w:p>
          <w:p w:rsidR="00682C94" w:rsidRDefault="00682C94" w:rsidP="00682C94">
            <w:pPr>
              <w:pStyle w:val="NormalWeb"/>
            </w:pPr>
          </w:p>
        </w:tc>
      </w:tr>
      <w:tr w:rsidR="00682C94" w:rsidTr="00682C94">
        <w:tc>
          <w:tcPr>
            <w:tcW w:w="9350" w:type="dxa"/>
          </w:tcPr>
          <w:p w:rsidR="00682C94" w:rsidRDefault="00682C94" w:rsidP="00682C94">
            <w:pPr>
              <w:pStyle w:val="HTMLPreformatted"/>
            </w:pPr>
            <w:r>
              <w:t xml:space="preserve">def levenshtein(s1,s2): </w:t>
            </w:r>
          </w:p>
          <w:p w:rsidR="00682C94" w:rsidRDefault="00682C94" w:rsidP="00682C94">
            <w:pPr>
              <w:pStyle w:val="HTMLPreformatted"/>
            </w:pPr>
            <w:r>
              <w:t xml:space="preserve">    if len(s1) &gt; len(s2):</w:t>
            </w:r>
          </w:p>
          <w:p w:rsidR="00682C94" w:rsidRDefault="00682C94" w:rsidP="00682C94">
            <w:pPr>
              <w:pStyle w:val="HTMLPreformatted"/>
            </w:pPr>
            <w:r>
              <w:t xml:space="preserve">        s1,s2 = s2,s1 </w:t>
            </w:r>
          </w:p>
          <w:p w:rsidR="00682C94" w:rsidRDefault="00682C94" w:rsidP="00682C94">
            <w:pPr>
              <w:pStyle w:val="HTMLPreformatted"/>
            </w:pPr>
            <w:r>
              <w:t xml:space="preserve">    distances = range(len(s1) + 1) </w:t>
            </w:r>
          </w:p>
          <w:p w:rsidR="00682C94" w:rsidRDefault="00682C94" w:rsidP="00682C94">
            <w:pPr>
              <w:pStyle w:val="HTMLPreformatted"/>
            </w:pPr>
            <w:r>
              <w:t xml:space="preserve">    for index2,char2 in enumerate(s2):</w:t>
            </w:r>
          </w:p>
          <w:p w:rsidR="00682C94" w:rsidRDefault="00682C94" w:rsidP="00682C94">
            <w:pPr>
              <w:pStyle w:val="HTMLPreformatted"/>
            </w:pPr>
            <w:r>
              <w:t xml:space="preserve">        newDistances = [index2+1]</w:t>
            </w:r>
          </w:p>
          <w:p w:rsidR="00682C94" w:rsidRDefault="00682C94" w:rsidP="00682C94">
            <w:pPr>
              <w:pStyle w:val="HTMLPreformatted"/>
            </w:pPr>
            <w:r>
              <w:t xml:space="preserve">        for index1,char1 in enumerate(s1):</w:t>
            </w:r>
          </w:p>
          <w:p w:rsidR="00682C94" w:rsidRDefault="00682C94" w:rsidP="00682C94">
            <w:pPr>
              <w:pStyle w:val="HTMLPreformatted"/>
            </w:pPr>
            <w:r>
              <w:t xml:space="preserve">            if char1 == char2:</w:t>
            </w:r>
          </w:p>
          <w:p w:rsidR="00682C94" w:rsidRDefault="00682C94" w:rsidP="00682C94">
            <w:pPr>
              <w:pStyle w:val="HTMLPreformatted"/>
            </w:pPr>
            <w:r>
              <w:t xml:space="preserve">                newDistances.append(distances[index1]) </w:t>
            </w:r>
          </w:p>
          <w:p w:rsidR="00682C94" w:rsidRDefault="00682C94" w:rsidP="00682C94">
            <w:pPr>
              <w:pStyle w:val="HTMLPreformatted"/>
            </w:pPr>
            <w:r>
              <w:t xml:space="preserve">            else:</w:t>
            </w:r>
          </w:p>
          <w:p w:rsidR="00682C94" w:rsidRDefault="00682C94" w:rsidP="00682C94">
            <w:pPr>
              <w:pStyle w:val="HTMLPreformatted"/>
            </w:pPr>
            <w:r>
              <w:t xml:space="preserve">                 newDistances.append(1 + min((distances[index1], distances[index1+1], newDistances[-1]))) </w:t>
            </w:r>
          </w:p>
          <w:p w:rsidR="00682C94" w:rsidRDefault="00682C94" w:rsidP="00682C94">
            <w:pPr>
              <w:pStyle w:val="HTMLPreformatted"/>
            </w:pPr>
            <w:r>
              <w:t xml:space="preserve">        distances = newDistances </w:t>
            </w:r>
          </w:p>
          <w:p w:rsidR="00682C94" w:rsidRDefault="00682C94" w:rsidP="00682C94">
            <w:pPr>
              <w:pStyle w:val="HTMLPreformatted"/>
            </w:pPr>
            <w:r>
              <w:t xml:space="preserve">    return distances[-1]</w:t>
            </w:r>
          </w:p>
          <w:p w:rsidR="00682C94" w:rsidRDefault="00682C94" w:rsidP="00682C94">
            <w:pPr>
              <w:pStyle w:val="HTMLPreformatted"/>
            </w:pPr>
          </w:p>
          <w:p w:rsidR="00682C94" w:rsidRDefault="00682C94" w:rsidP="00682C94">
            <w:pPr>
              <w:pStyle w:val="HTMLPreformatted"/>
            </w:pPr>
            <w:r>
              <w:t>print(levenshtein("analyze","analyse"))</w:t>
            </w:r>
          </w:p>
          <w:p w:rsidR="00682C94" w:rsidRDefault="00682C94" w:rsidP="00682C94">
            <w:pPr>
              <w:pStyle w:val="NormalWeb"/>
            </w:pPr>
          </w:p>
        </w:tc>
      </w:tr>
    </w:tbl>
    <w:p w:rsidR="00A335A3" w:rsidRDefault="00A335A3" w:rsidP="00682C94">
      <w:pPr>
        <w:pStyle w:val="NormalWeb"/>
      </w:pPr>
    </w:p>
    <w:p w:rsidR="00A335A3" w:rsidRDefault="00A335A3" w:rsidP="00A335A3">
      <w:pPr>
        <w:pStyle w:val="Heading2"/>
      </w:pPr>
      <w:bookmarkStart w:id="40" w:name="_Toc510979786"/>
      <w:r>
        <w:rPr>
          <w:rStyle w:val="Strong"/>
        </w:rPr>
        <w:t>Phonetic Matching</w:t>
      </w:r>
      <w:bookmarkEnd w:id="40"/>
    </w:p>
    <w:p w:rsidR="00682C94" w:rsidRDefault="00A335A3" w:rsidP="00682C94">
      <w:pPr>
        <w:pStyle w:val="NormalWeb"/>
      </w:pPr>
      <w:r>
        <w:t>A Phonetic matching algorithm takes a keyword as input (person’s name, location name etc) and produces a character string that identifies a set of words that are (roughly) phonetically similar</w:t>
      </w:r>
    </w:p>
    <w:p w:rsidR="00682C94" w:rsidRDefault="00682C94" w:rsidP="00682C94">
      <w:pPr>
        <w:pStyle w:val="HTMLPreformatted"/>
        <w:rPr>
          <w:rStyle w:val="pun"/>
        </w:rPr>
      </w:pPr>
    </w:p>
    <w:p w:rsidR="00682C94" w:rsidRDefault="00682C94" w:rsidP="00682C94">
      <w:pPr>
        <w:pStyle w:val="HTMLPreformatted"/>
      </w:pPr>
    </w:p>
    <w:p w:rsidR="0057104D" w:rsidRPr="0057104D" w:rsidRDefault="0057104D" w:rsidP="0057104D">
      <w:pPr>
        <w:rPr>
          <w:b/>
        </w:rPr>
      </w:pPr>
    </w:p>
    <w:p w:rsidR="0057104D" w:rsidRDefault="00A335A3" w:rsidP="0057104D">
      <w:r>
        <w:lastRenderedPageBreak/>
        <w:t>Soundex and Metaphone are two main phonetic algorithms used for this purpose. Python’s module Fuzzy is used to compute soundex strings for different words, for example –</w:t>
      </w:r>
    </w:p>
    <w:tbl>
      <w:tblPr>
        <w:tblStyle w:val="TableGrid"/>
        <w:tblW w:w="0" w:type="auto"/>
        <w:tblLook w:val="04A0" w:firstRow="1" w:lastRow="0" w:firstColumn="1" w:lastColumn="0" w:noHBand="0" w:noVBand="1"/>
      </w:tblPr>
      <w:tblGrid>
        <w:gridCol w:w="9350"/>
      </w:tblGrid>
      <w:tr w:rsidR="00A335A3" w:rsidTr="00A335A3">
        <w:tc>
          <w:tcPr>
            <w:tcW w:w="9350" w:type="dxa"/>
          </w:tcPr>
          <w:p w:rsidR="00A335A3" w:rsidRDefault="00A335A3" w:rsidP="00A335A3">
            <w:pPr>
              <w:pStyle w:val="HTMLPreformatted"/>
            </w:pPr>
            <w:r>
              <w:t xml:space="preserve">``` </w:t>
            </w:r>
          </w:p>
          <w:p w:rsidR="00A335A3" w:rsidRDefault="00A335A3" w:rsidP="00A335A3">
            <w:pPr>
              <w:pStyle w:val="HTMLPreformatted"/>
            </w:pPr>
            <w:r>
              <w:t xml:space="preserve">import fuzzy </w:t>
            </w:r>
          </w:p>
          <w:p w:rsidR="00A335A3" w:rsidRDefault="00A335A3" w:rsidP="00A335A3">
            <w:pPr>
              <w:pStyle w:val="HTMLPreformatted"/>
            </w:pPr>
            <w:r>
              <w:t xml:space="preserve">soundex = fuzzy.Soundex(4) </w:t>
            </w:r>
          </w:p>
          <w:p w:rsidR="00A335A3" w:rsidRDefault="00A335A3" w:rsidP="00A335A3">
            <w:pPr>
              <w:pStyle w:val="HTMLPreformatted"/>
            </w:pPr>
            <w:r>
              <w:t>print soundex('ankit')</w:t>
            </w:r>
          </w:p>
          <w:p w:rsidR="00A335A3" w:rsidRDefault="00A335A3" w:rsidP="00A335A3">
            <w:pPr>
              <w:pStyle w:val="HTMLPreformatted"/>
            </w:pPr>
            <w:r>
              <w:t>&gt;&gt;&gt; “A523”</w:t>
            </w:r>
          </w:p>
          <w:p w:rsidR="00A335A3" w:rsidRDefault="00A335A3" w:rsidP="00A335A3">
            <w:pPr>
              <w:pStyle w:val="HTMLPreformatted"/>
            </w:pPr>
            <w:r>
              <w:t>print soundex('aunkit')</w:t>
            </w:r>
          </w:p>
          <w:p w:rsidR="00A335A3" w:rsidRDefault="00A335A3" w:rsidP="00A335A3">
            <w:pPr>
              <w:pStyle w:val="HTMLPreformatted"/>
            </w:pPr>
            <w:r>
              <w:t xml:space="preserve">&gt;&gt;&gt; “A523” </w:t>
            </w:r>
          </w:p>
          <w:p w:rsidR="00A335A3" w:rsidRDefault="00A335A3" w:rsidP="00A335A3">
            <w:pPr>
              <w:pStyle w:val="HTMLPreformatted"/>
            </w:pPr>
            <w:r>
              <w:t>```</w:t>
            </w:r>
          </w:p>
          <w:p w:rsidR="00A335A3" w:rsidRDefault="00A335A3" w:rsidP="0057104D"/>
        </w:tc>
      </w:tr>
    </w:tbl>
    <w:p w:rsidR="00564798" w:rsidRDefault="00564798" w:rsidP="0057104D">
      <w:bookmarkStart w:id="41" w:name="_Toc510979787"/>
      <w:r w:rsidRPr="00564798">
        <w:rPr>
          <w:rStyle w:val="Heading2Char"/>
        </w:rPr>
        <w:t>Flexible String Matching</w:t>
      </w:r>
      <w:bookmarkEnd w:id="41"/>
      <w:r>
        <w:t xml:space="preserve"> :</w:t>
      </w:r>
    </w:p>
    <w:p w:rsidR="00F745E7" w:rsidRDefault="00564798" w:rsidP="00F745E7">
      <w:pPr>
        <w:pStyle w:val="ListParagraph"/>
        <w:numPr>
          <w:ilvl w:val="0"/>
          <w:numId w:val="20"/>
        </w:numPr>
      </w:pPr>
      <w:r>
        <w:t xml:space="preserve">A complete text matching system includes different algorithms pipelined together to compute variety of text variations. </w:t>
      </w:r>
    </w:p>
    <w:p w:rsidR="00F745E7" w:rsidRDefault="00564798" w:rsidP="00F745E7">
      <w:pPr>
        <w:pStyle w:val="ListParagraph"/>
        <w:numPr>
          <w:ilvl w:val="0"/>
          <w:numId w:val="20"/>
        </w:numPr>
      </w:pPr>
      <w:r>
        <w:t xml:space="preserve">Regular expressions are really helpful for this purposes as well. Another common techniques include – </w:t>
      </w:r>
    </w:p>
    <w:p w:rsidR="00F745E7" w:rsidRDefault="00564798" w:rsidP="00F745E7">
      <w:pPr>
        <w:pStyle w:val="ListParagraph"/>
        <w:numPr>
          <w:ilvl w:val="1"/>
          <w:numId w:val="20"/>
        </w:numPr>
      </w:pPr>
      <w:r>
        <w:t xml:space="preserve">exact string matching, </w:t>
      </w:r>
    </w:p>
    <w:p w:rsidR="00F745E7" w:rsidRDefault="00564798" w:rsidP="00F745E7">
      <w:pPr>
        <w:pStyle w:val="ListParagraph"/>
        <w:numPr>
          <w:ilvl w:val="1"/>
          <w:numId w:val="20"/>
        </w:numPr>
      </w:pPr>
      <w:r>
        <w:t xml:space="preserve">lemmatized matching, </w:t>
      </w:r>
    </w:p>
    <w:p w:rsidR="00A335A3" w:rsidRDefault="00564798" w:rsidP="00F745E7">
      <w:pPr>
        <w:pStyle w:val="ListParagraph"/>
        <w:numPr>
          <w:ilvl w:val="1"/>
          <w:numId w:val="20"/>
        </w:numPr>
      </w:pPr>
      <w:r>
        <w:t>compact matching (takes care of spaces, punctuation’s, slangs etc).</w:t>
      </w:r>
    </w:p>
    <w:p w:rsidR="00A40E35" w:rsidRDefault="00A40E35" w:rsidP="00A40E35">
      <w:bookmarkStart w:id="42" w:name="_Toc510979788"/>
      <w:r w:rsidRPr="00A40E35">
        <w:rPr>
          <w:rStyle w:val="Heading2Char"/>
        </w:rPr>
        <w:t>Cosine Similarity</w:t>
      </w:r>
      <w:bookmarkEnd w:id="42"/>
      <w:r>
        <w:t xml:space="preserve"> </w:t>
      </w:r>
    </w:p>
    <w:p w:rsidR="00A40E35" w:rsidRDefault="00A40E35" w:rsidP="00A40E35">
      <w:pPr>
        <w:pStyle w:val="ListParagraph"/>
        <w:numPr>
          <w:ilvl w:val="0"/>
          <w:numId w:val="21"/>
        </w:numPr>
      </w:pPr>
      <w:r>
        <w:t>W</w:t>
      </w:r>
      <w:r>
        <w:t xml:space="preserve">hen the text is represented as vector notation, a general cosine similarity can also be applied in order to measure vectorized similarity. </w:t>
      </w:r>
    </w:p>
    <w:p w:rsidR="00A40E35" w:rsidRDefault="00A40E35" w:rsidP="00A40E35">
      <w:pPr>
        <w:pStyle w:val="ListParagraph"/>
        <w:numPr>
          <w:ilvl w:val="0"/>
          <w:numId w:val="21"/>
        </w:numPr>
      </w:pPr>
      <w:r>
        <w:t>Following code converts a text to vectors (using term frequency) and applies cosine similarity to provide closeness among two text.</w:t>
      </w:r>
    </w:p>
    <w:tbl>
      <w:tblPr>
        <w:tblStyle w:val="TableGrid"/>
        <w:tblW w:w="0" w:type="auto"/>
        <w:tblLook w:val="04A0" w:firstRow="1" w:lastRow="0" w:firstColumn="1" w:lastColumn="0" w:noHBand="0" w:noVBand="1"/>
      </w:tblPr>
      <w:tblGrid>
        <w:gridCol w:w="9350"/>
      </w:tblGrid>
      <w:tr w:rsidR="008750F5" w:rsidTr="008750F5">
        <w:tc>
          <w:tcPr>
            <w:tcW w:w="9350" w:type="dxa"/>
          </w:tcPr>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import math</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from collections import Counter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def get_cosine(vec1, vec2):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common = set(vec1.keys()) &amp; set(vec2.keys())</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numerator = sum([vec1[x] * vec2[x] for x in common])</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sum1 = sum([vec1[x]**2 for x in vec1.keys()])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sum2 = sum([vec2[x]**2 for x in vec2.keys()])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denominator = math.sqrt(sum1) * math.sqrt(sum2)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if not denominator: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0.0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else:</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float(numerator) / denominator</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def text_to_vector(text):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words = text.split()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    return Counter(words)</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text1 = 'This is an article on analytics vidhya'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text2 = 'article on analytics vidhya is about natural language processing'</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vector1 = text_to_vector(text1)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vector2 = text_to_vector(text2)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lastRenderedPageBreak/>
              <w:t>cosine = get_cosine(vector1, vector2)</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 xml:space="preserve">&gt;&gt;&gt; 0.62 </w:t>
            </w:r>
          </w:p>
          <w:p w:rsidR="008750F5" w:rsidRPr="008750F5" w:rsidRDefault="008750F5" w:rsidP="0087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50F5">
              <w:rPr>
                <w:rFonts w:ascii="Courier New" w:eastAsia="Times New Roman" w:hAnsi="Courier New" w:cs="Courier New"/>
                <w:sz w:val="20"/>
                <w:szCs w:val="20"/>
              </w:rPr>
              <w:t>```</w:t>
            </w:r>
          </w:p>
          <w:p w:rsidR="008750F5" w:rsidRDefault="008750F5" w:rsidP="008750F5"/>
        </w:tc>
      </w:tr>
    </w:tbl>
    <w:p w:rsidR="008750F5" w:rsidRPr="0057104D" w:rsidRDefault="008750F5" w:rsidP="008750F5"/>
    <w:p w:rsidR="008750F5" w:rsidRDefault="008750F5" w:rsidP="008750F5">
      <w:pPr>
        <w:pStyle w:val="Heading2"/>
      </w:pPr>
      <w:bookmarkStart w:id="43" w:name="_Toc510979789"/>
      <w:r>
        <w:t>Coreference Resolution</w:t>
      </w:r>
      <w:bookmarkEnd w:id="43"/>
    </w:p>
    <w:p w:rsidR="008750F5" w:rsidRDefault="008750F5" w:rsidP="008750F5"/>
    <w:p w:rsidR="008750F5" w:rsidRDefault="008750F5" w:rsidP="008750F5">
      <w:pPr>
        <w:pStyle w:val="NormalWeb"/>
        <w:jc w:val="both"/>
      </w:pPr>
      <w:r>
        <w:t xml:space="preserve">Coreference Resolution is a process of finding relational links among the words (or phrases) within the sentences. Consider an example sentence: ” </w:t>
      </w:r>
      <w:r>
        <w:rPr>
          <w:u w:val="single"/>
        </w:rPr>
        <w:t>Donald went to John’s office to see the new table. He looked at it for an hour.</w:t>
      </w:r>
      <w:r>
        <w:t>“</w:t>
      </w:r>
    </w:p>
    <w:p w:rsidR="008750F5" w:rsidRDefault="008750F5" w:rsidP="008750F5">
      <w:pPr>
        <w:pStyle w:val="NormalWeb"/>
        <w:jc w:val="both"/>
      </w:pPr>
      <w:r>
        <w:t xml:space="preserve">Humans can quickly figure out that “he” denotes Donald (and not John), and that “it” denotes the table (and not John’s office). Coreference Resolution is the component of NLP that does this job automatically. It is used in document summarization, question answering, and information extraction. Stanford CoreNLP provides a python </w:t>
      </w:r>
      <w:hyperlink r:id="rId28" w:tgtFrame="_blank" w:history="1">
        <w:r>
          <w:rPr>
            <w:rStyle w:val="Hyperlink"/>
          </w:rPr>
          <w:t>wrapper</w:t>
        </w:r>
      </w:hyperlink>
      <w:r>
        <w:t xml:space="preserve"> for commercial purposes.</w:t>
      </w:r>
    </w:p>
    <w:p w:rsidR="00E1621E" w:rsidRDefault="00E1621E" w:rsidP="00E1621E">
      <w:pPr>
        <w:pStyle w:val="Heading2"/>
      </w:pPr>
      <w:bookmarkStart w:id="44" w:name="_Toc510979790"/>
      <w:r>
        <w:t>Other NLP problems / tasks</w:t>
      </w:r>
      <w:bookmarkEnd w:id="44"/>
    </w:p>
    <w:p w:rsidR="00E1621E" w:rsidRDefault="00E1621E" w:rsidP="00E1621E">
      <w:pPr>
        <w:numPr>
          <w:ilvl w:val="0"/>
          <w:numId w:val="22"/>
        </w:numPr>
        <w:spacing w:before="100" w:beforeAutospacing="1" w:after="100" w:afterAutospacing="1" w:line="240" w:lineRule="auto"/>
        <w:jc w:val="both"/>
      </w:pPr>
      <w:r>
        <w:rPr>
          <w:rStyle w:val="Strong"/>
        </w:rPr>
        <w:t>Text Summarization</w:t>
      </w:r>
      <w:r>
        <w:t xml:space="preserve"> – Given a text article or paragraph, summarize it automatically to produce most important and relevant sentences in order.</w:t>
      </w:r>
    </w:p>
    <w:p w:rsidR="00E1621E" w:rsidRDefault="00E1621E" w:rsidP="00E1621E">
      <w:pPr>
        <w:numPr>
          <w:ilvl w:val="0"/>
          <w:numId w:val="22"/>
        </w:numPr>
        <w:spacing w:before="100" w:beforeAutospacing="1" w:after="100" w:afterAutospacing="1" w:line="240" w:lineRule="auto"/>
        <w:jc w:val="both"/>
      </w:pPr>
      <w:r>
        <w:rPr>
          <w:rStyle w:val="Strong"/>
        </w:rPr>
        <w:t>Machine Translation</w:t>
      </w:r>
      <w:r>
        <w:t xml:space="preserve"> – Automatically translate text from one human language to another by taking care of grammar, semantics and information about the real world, etc.</w:t>
      </w:r>
    </w:p>
    <w:p w:rsidR="00E1621E" w:rsidRDefault="00E1621E" w:rsidP="00E1621E">
      <w:pPr>
        <w:numPr>
          <w:ilvl w:val="0"/>
          <w:numId w:val="22"/>
        </w:numPr>
        <w:spacing w:before="100" w:beforeAutospacing="1" w:after="100" w:afterAutospacing="1" w:line="240" w:lineRule="auto"/>
        <w:jc w:val="both"/>
      </w:pPr>
      <w:r>
        <w:rPr>
          <w:rStyle w:val="Strong"/>
        </w:rPr>
        <w:t>Natural Language Generation and Understanding</w:t>
      </w:r>
      <w:r>
        <w:t xml:space="preserve"> – Convert information from computer databases or semantic intents into readable human language is called language generation. Converting chunks of text into more logical structures that are easier for computer programs to manipulate is called language understanding.</w:t>
      </w:r>
    </w:p>
    <w:p w:rsidR="00E1621E" w:rsidRDefault="00E1621E" w:rsidP="00E1621E">
      <w:pPr>
        <w:numPr>
          <w:ilvl w:val="0"/>
          <w:numId w:val="22"/>
        </w:numPr>
        <w:spacing w:before="100" w:beforeAutospacing="1" w:after="100" w:afterAutospacing="1" w:line="240" w:lineRule="auto"/>
      </w:pPr>
      <w:r>
        <w:rPr>
          <w:rStyle w:val="Strong"/>
        </w:rPr>
        <w:t>Optical Character Recognition</w:t>
      </w:r>
      <w:r>
        <w:t xml:space="preserve"> – Given an image representing printed text, determine the corresponding text.</w:t>
      </w:r>
    </w:p>
    <w:p w:rsidR="00E1621E" w:rsidRDefault="00E1621E" w:rsidP="00E1621E">
      <w:pPr>
        <w:numPr>
          <w:ilvl w:val="0"/>
          <w:numId w:val="22"/>
        </w:numPr>
        <w:spacing w:before="100" w:beforeAutospacing="1" w:after="100" w:afterAutospacing="1" w:line="240" w:lineRule="auto"/>
        <w:jc w:val="both"/>
      </w:pPr>
      <w:r>
        <w:rPr>
          <w:rStyle w:val="Strong"/>
        </w:rPr>
        <w:t>Document to Information</w:t>
      </w:r>
      <w:r>
        <w:t xml:space="preserve"> – This involves parsing of textual data present in documents (websites, files, pdfs and images) to analyzable and clean format.</w:t>
      </w:r>
    </w:p>
    <w:p w:rsidR="00E1621E" w:rsidRDefault="00E1621E" w:rsidP="00E1621E">
      <w:pPr>
        <w:pStyle w:val="Heading2"/>
      </w:pPr>
      <w:bookmarkStart w:id="45" w:name="_Toc510979791"/>
      <w:r>
        <w:t>Important Libraries for NLP (python)</w:t>
      </w:r>
      <w:bookmarkEnd w:id="45"/>
    </w:p>
    <w:p w:rsidR="00E1621E" w:rsidRDefault="00E1621E" w:rsidP="00E1621E">
      <w:pPr>
        <w:numPr>
          <w:ilvl w:val="0"/>
          <w:numId w:val="23"/>
        </w:numPr>
        <w:spacing w:before="100" w:beforeAutospacing="1" w:after="100" w:afterAutospacing="1" w:line="240" w:lineRule="auto"/>
      </w:pPr>
      <w:r>
        <w:t>Scikit-learn: Machine learning in Python</w:t>
      </w:r>
    </w:p>
    <w:p w:rsidR="00E1621E" w:rsidRDefault="00E1621E" w:rsidP="00E1621E">
      <w:pPr>
        <w:numPr>
          <w:ilvl w:val="0"/>
          <w:numId w:val="23"/>
        </w:numPr>
        <w:spacing w:before="100" w:beforeAutospacing="1" w:after="100" w:afterAutospacing="1" w:line="240" w:lineRule="auto"/>
      </w:pPr>
      <w:r>
        <w:t>Natural Language Toolkit (NLTK): The complete toolkit for all NLP techniques.</w:t>
      </w:r>
    </w:p>
    <w:p w:rsidR="00E1621E" w:rsidRDefault="00E1621E" w:rsidP="00E1621E">
      <w:pPr>
        <w:numPr>
          <w:ilvl w:val="0"/>
          <w:numId w:val="23"/>
        </w:numPr>
        <w:spacing w:before="100" w:beforeAutospacing="1" w:after="100" w:afterAutospacing="1" w:line="240" w:lineRule="auto"/>
      </w:pPr>
      <w:r>
        <w:t>Pattern – A web mining module for the with tools for NLP and machine learning.</w:t>
      </w:r>
    </w:p>
    <w:p w:rsidR="00E1621E" w:rsidRDefault="00E1621E" w:rsidP="00E1621E">
      <w:pPr>
        <w:numPr>
          <w:ilvl w:val="0"/>
          <w:numId w:val="23"/>
        </w:numPr>
        <w:spacing w:before="100" w:beforeAutospacing="1" w:after="100" w:afterAutospacing="1" w:line="240" w:lineRule="auto"/>
      </w:pPr>
      <w:r>
        <w:t>TextBlob – Easy to use nl p tools API, built on top of NLTK and Pattern.</w:t>
      </w:r>
    </w:p>
    <w:p w:rsidR="00E1621E" w:rsidRDefault="00E1621E" w:rsidP="00E1621E">
      <w:pPr>
        <w:numPr>
          <w:ilvl w:val="0"/>
          <w:numId w:val="23"/>
        </w:numPr>
        <w:spacing w:before="100" w:beforeAutospacing="1" w:after="100" w:afterAutospacing="1" w:line="240" w:lineRule="auto"/>
      </w:pPr>
      <w:r>
        <w:t>spaCy – Industrial strength N LP with Python and Cython.</w:t>
      </w:r>
    </w:p>
    <w:p w:rsidR="00E1621E" w:rsidRDefault="00E1621E" w:rsidP="00E1621E">
      <w:pPr>
        <w:numPr>
          <w:ilvl w:val="0"/>
          <w:numId w:val="23"/>
        </w:numPr>
        <w:spacing w:before="100" w:beforeAutospacing="1" w:after="100" w:afterAutospacing="1" w:line="240" w:lineRule="auto"/>
      </w:pPr>
      <w:r>
        <w:t>Gensim – Topic Modelling for Humans</w:t>
      </w:r>
    </w:p>
    <w:p w:rsidR="00E1621E" w:rsidRDefault="00E1621E" w:rsidP="00E1621E">
      <w:pPr>
        <w:numPr>
          <w:ilvl w:val="0"/>
          <w:numId w:val="23"/>
        </w:numPr>
        <w:spacing w:before="100" w:beforeAutospacing="1" w:after="100" w:afterAutospacing="1" w:line="240" w:lineRule="auto"/>
      </w:pPr>
      <w:r>
        <w:t>Stanford Core NLP – NLP services and packages by Stanford NLP Group.</w:t>
      </w:r>
    </w:p>
    <w:p w:rsidR="00E1621E" w:rsidRPr="00E1621E" w:rsidRDefault="00E1621E" w:rsidP="00E1621E">
      <w:pPr>
        <w:spacing w:before="100" w:beforeAutospacing="1" w:after="100" w:afterAutospacing="1" w:line="240" w:lineRule="auto"/>
        <w:jc w:val="both"/>
        <w:rPr>
          <w:b/>
        </w:rPr>
      </w:pPr>
      <w:bookmarkStart w:id="46" w:name="_GoBack"/>
      <w:bookmarkEnd w:id="46"/>
    </w:p>
    <w:p w:rsidR="00E1621E" w:rsidRDefault="00E1621E" w:rsidP="00E1621E">
      <w:pPr>
        <w:pStyle w:val="NormalWeb"/>
      </w:pPr>
      <w:r>
        <w:t> </w:t>
      </w:r>
    </w:p>
    <w:p w:rsidR="00E1621E" w:rsidRDefault="00E1621E" w:rsidP="008750F5">
      <w:pPr>
        <w:pStyle w:val="NormalWeb"/>
        <w:jc w:val="both"/>
      </w:pPr>
    </w:p>
    <w:p w:rsidR="008750F5" w:rsidRPr="008750F5" w:rsidRDefault="008750F5" w:rsidP="008750F5"/>
    <w:p w:rsidR="00E87FCD" w:rsidRPr="00547AAC" w:rsidRDefault="00E87FCD" w:rsidP="00547AAC"/>
    <w:sectPr w:rsidR="00E87FCD" w:rsidRPr="00547AAC" w:rsidSect="00904AA2">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A60" w:rsidRDefault="00656A60" w:rsidP="00547AAC">
      <w:pPr>
        <w:spacing w:after="0" w:line="240" w:lineRule="auto"/>
      </w:pPr>
      <w:r>
        <w:separator/>
      </w:r>
    </w:p>
  </w:endnote>
  <w:endnote w:type="continuationSeparator" w:id="0">
    <w:p w:rsidR="00656A60" w:rsidRDefault="00656A60" w:rsidP="0054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A60" w:rsidRDefault="00656A60" w:rsidP="00547AAC">
      <w:pPr>
        <w:spacing w:after="0" w:line="240" w:lineRule="auto"/>
      </w:pPr>
      <w:r>
        <w:separator/>
      </w:r>
    </w:p>
  </w:footnote>
  <w:footnote w:type="continuationSeparator" w:id="0">
    <w:p w:rsidR="00656A60" w:rsidRDefault="00656A60" w:rsidP="00547A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46B4"/>
    <w:multiLevelType w:val="hybridMultilevel"/>
    <w:tmpl w:val="62362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4714B"/>
    <w:multiLevelType w:val="hybridMultilevel"/>
    <w:tmpl w:val="465ED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966B6"/>
    <w:multiLevelType w:val="hybridMultilevel"/>
    <w:tmpl w:val="4484E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D5B2B"/>
    <w:multiLevelType w:val="multilevel"/>
    <w:tmpl w:val="706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A7642"/>
    <w:multiLevelType w:val="hybridMultilevel"/>
    <w:tmpl w:val="408A6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67F3E"/>
    <w:multiLevelType w:val="multilevel"/>
    <w:tmpl w:val="8F7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B0BC3"/>
    <w:multiLevelType w:val="hybridMultilevel"/>
    <w:tmpl w:val="DEC27D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F2377"/>
    <w:multiLevelType w:val="hybridMultilevel"/>
    <w:tmpl w:val="95C885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3FA4746"/>
    <w:multiLevelType w:val="hybridMultilevel"/>
    <w:tmpl w:val="16A4C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833A4"/>
    <w:multiLevelType w:val="hybridMultilevel"/>
    <w:tmpl w:val="BCF0F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85CC2"/>
    <w:multiLevelType w:val="hybridMultilevel"/>
    <w:tmpl w:val="7A1E5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34B49"/>
    <w:multiLevelType w:val="hybridMultilevel"/>
    <w:tmpl w:val="F0544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42379A"/>
    <w:multiLevelType w:val="hybridMultilevel"/>
    <w:tmpl w:val="9F0C2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A235FB"/>
    <w:multiLevelType w:val="hybridMultilevel"/>
    <w:tmpl w:val="BF303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0267B4"/>
    <w:multiLevelType w:val="multilevel"/>
    <w:tmpl w:val="830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D75F9C"/>
    <w:multiLevelType w:val="hybridMultilevel"/>
    <w:tmpl w:val="43CE9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607E45"/>
    <w:multiLevelType w:val="hybridMultilevel"/>
    <w:tmpl w:val="42C29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97847"/>
    <w:multiLevelType w:val="hybridMultilevel"/>
    <w:tmpl w:val="37A06328"/>
    <w:lvl w:ilvl="0" w:tplc="8648E1E4">
      <w:start w:val="1"/>
      <w:numFmt w:val="bullet"/>
      <w:lvlText w:val="•"/>
      <w:lvlJc w:val="left"/>
      <w:pPr>
        <w:tabs>
          <w:tab w:val="num" w:pos="720"/>
        </w:tabs>
        <w:ind w:left="720" w:hanging="360"/>
      </w:pPr>
      <w:rPr>
        <w:rFonts w:ascii="Times New Roman" w:hAnsi="Times New Roman" w:hint="default"/>
      </w:rPr>
    </w:lvl>
    <w:lvl w:ilvl="1" w:tplc="AC0CF658" w:tentative="1">
      <w:start w:val="1"/>
      <w:numFmt w:val="bullet"/>
      <w:lvlText w:val="•"/>
      <w:lvlJc w:val="left"/>
      <w:pPr>
        <w:tabs>
          <w:tab w:val="num" w:pos="1440"/>
        </w:tabs>
        <w:ind w:left="1440" w:hanging="360"/>
      </w:pPr>
      <w:rPr>
        <w:rFonts w:ascii="Times New Roman" w:hAnsi="Times New Roman" w:hint="default"/>
      </w:rPr>
    </w:lvl>
    <w:lvl w:ilvl="2" w:tplc="20E8F0C8" w:tentative="1">
      <w:start w:val="1"/>
      <w:numFmt w:val="bullet"/>
      <w:lvlText w:val="•"/>
      <w:lvlJc w:val="left"/>
      <w:pPr>
        <w:tabs>
          <w:tab w:val="num" w:pos="2160"/>
        </w:tabs>
        <w:ind w:left="2160" w:hanging="360"/>
      </w:pPr>
      <w:rPr>
        <w:rFonts w:ascii="Times New Roman" w:hAnsi="Times New Roman" w:hint="default"/>
      </w:rPr>
    </w:lvl>
    <w:lvl w:ilvl="3" w:tplc="C1E86BC8" w:tentative="1">
      <w:start w:val="1"/>
      <w:numFmt w:val="bullet"/>
      <w:lvlText w:val="•"/>
      <w:lvlJc w:val="left"/>
      <w:pPr>
        <w:tabs>
          <w:tab w:val="num" w:pos="2880"/>
        </w:tabs>
        <w:ind w:left="2880" w:hanging="360"/>
      </w:pPr>
      <w:rPr>
        <w:rFonts w:ascii="Times New Roman" w:hAnsi="Times New Roman" w:hint="default"/>
      </w:rPr>
    </w:lvl>
    <w:lvl w:ilvl="4" w:tplc="6C5EB2FC" w:tentative="1">
      <w:start w:val="1"/>
      <w:numFmt w:val="bullet"/>
      <w:lvlText w:val="•"/>
      <w:lvlJc w:val="left"/>
      <w:pPr>
        <w:tabs>
          <w:tab w:val="num" w:pos="3600"/>
        </w:tabs>
        <w:ind w:left="3600" w:hanging="360"/>
      </w:pPr>
      <w:rPr>
        <w:rFonts w:ascii="Times New Roman" w:hAnsi="Times New Roman" w:hint="default"/>
      </w:rPr>
    </w:lvl>
    <w:lvl w:ilvl="5" w:tplc="14AA23E4" w:tentative="1">
      <w:start w:val="1"/>
      <w:numFmt w:val="bullet"/>
      <w:lvlText w:val="•"/>
      <w:lvlJc w:val="left"/>
      <w:pPr>
        <w:tabs>
          <w:tab w:val="num" w:pos="4320"/>
        </w:tabs>
        <w:ind w:left="4320" w:hanging="360"/>
      </w:pPr>
      <w:rPr>
        <w:rFonts w:ascii="Times New Roman" w:hAnsi="Times New Roman" w:hint="default"/>
      </w:rPr>
    </w:lvl>
    <w:lvl w:ilvl="6" w:tplc="4A7E248A" w:tentative="1">
      <w:start w:val="1"/>
      <w:numFmt w:val="bullet"/>
      <w:lvlText w:val="•"/>
      <w:lvlJc w:val="left"/>
      <w:pPr>
        <w:tabs>
          <w:tab w:val="num" w:pos="5040"/>
        </w:tabs>
        <w:ind w:left="5040" w:hanging="360"/>
      </w:pPr>
      <w:rPr>
        <w:rFonts w:ascii="Times New Roman" w:hAnsi="Times New Roman" w:hint="default"/>
      </w:rPr>
    </w:lvl>
    <w:lvl w:ilvl="7" w:tplc="4F68DE1C" w:tentative="1">
      <w:start w:val="1"/>
      <w:numFmt w:val="bullet"/>
      <w:lvlText w:val="•"/>
      <w:lvlJc w:val="left"/>
      <w:pPr>
        <w:tabs>
          <w:tab w:val="num" w:pos="5760"/>
        </w:tabs>
        <w:ind w:left="5760" w:hanging="360"/>
      </w:pPr>
      <w:rPr>
        <w:rFonts w:ascii="Times New Roman" w:hAnsi="Times New Roman" w:hint="default"/>
      </w:rPr>
    </w:lvl>
    <w:lvl w:ilvl="8" w:tplc="8FE8638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7415182"/>
    <w:multiLevelType w:val="hybridMultilevel"/>
    <w:tmpl w:val="60A03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93269C"/>
    <w:multiLevelType w:val="hybridMultilevel"/>
    <w:tmpl w:val="E5FEF9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B04B4"/>
    <w:multiLevelType w:val="hybridMultilevel"/>
    <w:tmpl w:val="2CA651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E830F9"/>
    <w:multiLevelType w:val="hybridMultilevel"/>
    <w:tmpl w:val="15DC16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E265737"/>
    <w:multiLevelType w:val="hybridMultilevel"/>
    <w:tmpl w:val="6658BF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4"/>
  </w:num>
  <w:num w:numId="3">
    <w:abstractNumId w:val="17"/>
  </w:num>
  <w:num w:numId="4">
    <w:abstractNumId w:val="9"/>
  </w:num>
  <w:num w:numId="5">
    <w:abstractNumId w:val="16"/>
  </w:num>
  <w:num w:numId="6">
    <w:abstractNumId w:val="11"/>
  </w:num>
  <w:num w:numId="7">
    <w:abstractNumId w:val="6"/>
  </w:num>
  <w:num w:numId="8">
    <w:abstractNumId w:val="0"/>
  </w:num>
  <w:num w:numId="9">
    <w:abstractNumId w:val="2"/>
  </w:num>
  <w:num w:numId="10">
    <w:abstractNumId w:val="20"/>
  </w:num>
  <w:num w:numId="11">
    <w:abstractNumId w:val="1"/>
  </w:num>
  <w:num w:numId="12">
    <w:abstractNumId w:val="15"/>
  </w:num>
  <w:num w:numId="13">
    <w:abstractNumId w:val="12"/>
  </w:num>
  <w:num w:numId="14">
    <w:abstractNumId w:val="22"/>
  </w:num>
  <w:num w:numId="15">
    <w:abstractNumId w:val="21"/>
  </w:num>
  <w:num w:numId="16">
    <w:abstractNumId w:val="7"/>
  </w:num>
  <w:num w:numId="17">
    <w:abstractNumId w:val="18"/>
  </w:num>
  <w:num w:numId="18">
    <w:abstractNumId w:val="13"/>
  </w:num>
  <w:num w:numId="19">
    <w:abstractNumId w:val="4"/>
  </w:num>
  <w:num w:numId="20">
    <w:abstractNumId w:val="19"/>
  </w:num>
  <w:num w:numId="21">
    <w:abstractNumId w:val="10"/>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D3"/>
    <w:rsid w:val="00023D30"/>
    <w:rsid w:val="00094C51"/>
    <w:rsid w:val="001532D9"/>
    <w:rsid w:val="00353E5F"/>
    <w:rsid w:val="00384411"/>
    <w:rsid w:val="003D27F1"/>
    <w:rsid w:val="00480001"/>
    <w:rsid w:val="004F4F02"/>
    <w:rsid w:val="00547AAC"/>
    <w:rsid w:val="00564798"/>
    <w:rsid w:val="0057104D"/>
    <w:rsid w:val="00656A60"/>
    <w:rsid w:val="00682878"/>
    <w:rsid w:val="00682C94"/>
    <w:rsid w:val="006D77B4"/>
    <w:rsid w:val="006F7429"/>
    <w:rsid w:val="00784D03"/>
    <w:rsid w:val="007C4230"/>
    <w:rsid w:val="007D0990"/>
    <w:rsid w:val="007F3473"/>
    <w:rsid w:val="007F3653"/>
    <w:rsid w:val="0082329C"/>
    <w:rsid w:val="008252C3"/>
    <w:rsid w:val="008750F5"/>
    <w:rsid w:val="00881071"/>
    <w:rsid w:val="00904AA2"/>
    <w:rsid w:val="00942B89"/>
    <w:rsid w:val="009D21FA"/>
    <w:rsid w:val="00A335A3"/>
    <w:rsid w:val="00A40E35"/>
    <w:rsid w:val="00A664BC"/>
    <w:rsid w:val="00A87F81"/>
    <w:rsid w:val="00AB2A08"/>
    <w:rsid w:val="00AC3B8D"/>
    <w:rsid w:val="00AC79C0"/>
    <w:rsid w:val="00B8028F"/>
    <w:rsid w:val="00BC5995"/>
    <w:rsid w:val="00CD34C7"/>
    <w:rsid w:val="00DA4B81"/>
    <w:rsid w:val="00E1621E"/>
    <w:rsid w:val="00E87FCD"/>
    <w:rsid w:val="00EB64D3"/>
    <w:rsid w:val="00F74246"/>
    <w:rsid w:val="00F745E7"/>
    <w:rsid w:val="00FF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34FB1-3198-40A4-822E-D44D20A6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3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42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64D3"/>
    <w:pPr>
      <w:outlineLvl w:val="9"/>
    </w:pPr>
  </w:style>
  <w:style w:type="paragraph" w:styleId="TOC2">
    <w:name w:val="toc 2"/>
    <w:basedOn w:val="Normal"/>
    <w:next w:val="Normal"/>
    <w:autoRedefine/>
    <w:uiPriority w:val="39"/>
    <w:unhideWhenUsed/>
    <w:rsid w:val="00EB64D3"/>
    <w:pPr>
      <w:spacing w:after="100"/>
      <w:ind w:left="220"/>
    </w:pPr>
    <w:rPr>
      <w:rFonts w:eastAsiaTheme="minorEastAsia" w:cs="Times New Roman"/>
    </w:rPr>
  </w:style>
  <w:style w:type="paragraph" w:styleId="TOC1">
    <w:name w:val="toc 1"/>
    <w:basedOn w:val="Normal"/>
    <w:next w:val="Normal"/>
    <w:autoRedefine/>
    <w:uiPriority w:val="39"/>
    <w:unhideWhenUsed/>
    <w:rsid w:val="00EB64D3"/>
    <w:pPr>
      <w:spacing w:after="100"/>
    </w:pPr>
    <w:rPr>
      <w:rFonts w:eastAsiaTheme="minorEastAsia" w:cs="Times New Roman"/>
    </w:rPr>
  </w:style>
  <w:style w:type="paragraph" w:styleId="TOC3">
    <w:name w:val="toc 3"/>
    <w:basedOn w:val="Normal"/>
    <w:next w:val="Normal"/>
    <w:autoRedefine/>
    <w:uiPriority w:val="39"/>
    <w:unhideWhenUsed/>
    <w:rsid w:val="00EB64D3"/>
    <w:pPr>
      <w:spacing w:after="100"/>
      <w:ind w:left="440"/>
    </w:pPr>
    <w:rPr>
      <w:rFonts w:eastAsiaTheme="minorEastAsia" w:cs="Times New Roman"/>
    </w:rPr>
  </w:style>
  <w:style w:type="paragraph" w:styleId="NormalWeb">
    <w:name w:val="Normal (Web)"/>
    <w:basedOn w:val="Normal"/>
    <w:uiPriority w:val="99"/>
    <w:unhideWhenUsed/>
    <w:rsid w:val="00942B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2B89"/>
    <w:rPr>
      <w:color w:val="0563C1" w:themeColor="hyperlink"/>
      <w:u w:val="single"/>
    </w:rPr>
  </w:style>
  <w:style w:type="table" w:styleId="TableGrid">
    <w:name w:val="Table Grid"/>
    <w:basedOn w:val="TableNormal"/>
    <w:uiPriority w:val="39"/>
    <w:rsid w:val="0054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4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AAC"/>
    <w:rPr>
      <w:rFonts w:ascii="Courier New" w:eastAsia="Times New Roman" w:hAnsi="Courier New" w:cs="Courier New"/>
      <w:sz w:val="20"/>
      <w:szCs w:val="20"/>
    </w:rPr>
  </w:style>
  <w:style w:type="paragraph" w:styleId="Header">
    <w:name w:val="header"/>
    <w:basedOn w:val="Normal"/>
    <w:link w:val="HeaderChar"/>
    <w:uiPriority w:val="99"/>
    <w:unhideWhenUsed/>
    <w:rsid w:val="0054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AC"/>
  </w:style>
  <w:style w:type="paragraph" w:styleId="Footer">
    <w:name w:val="footer"/>
    <w:basedOn w:val="Normal"/>
    <w:link w:val="FooterChar"/>
    <w:uiPriority w:val="99"/>
    <w:unhideWhenUsed/>
    <w:rsid w:val="0054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AC"/>
  </w:style>
  <w:style w:type="paragraph" w:styleId="NoSpacing">
    <w:name w:val="No Spacing"/>
    <w:uiPriority w:val="1"/>
    <w:qFormat/>
    <w:rsid w:val="00547AAC"/>
    <w:pPr>
      <w:spacing w:after="0" w:line="240" w:lineRule="auto"/>
    </w:pPr>
  </w:style>
  <w:style w:type="character" w:customStyle="1" w:styleId="Heading2Char">
    <w:name w:val="Heading 2 Char"/>
    <w:basedOn w:val="DefaultParagraphFont"/>
    <w:link w:val="Heading2"/>
    <w:uiPriority w:val="9"/>
    <w:rsid w:val="003D27F1"/>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BC59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5995"/>
    <w:rPr>
      <w:sz w:val="20"/>
      <w:szCs w:val="20"/>
    </w:rPr>
  </w:style>
  <w:style w:type="character" w:styleId="EndnoteReference">
    <w:name w:val="endnote reference"/>
    <w:basedOn w:val="DefaultParagraphFont"/>
    <w:uiPriority w:val="99"/>
    <w:semiHidden/>
    <w:unhideWhenUsed/>
    <w:rsid w:val="00BC5995"/>
    <w:rPr>
      <w:vertAlign w:val="superscript"/>
    </w:rPr>
  </w:style>
  <w:style w:type="paragraph" w:styleId="ListParagraph">
    <w:name w:val="List Paragraph"/>
    <w:basedOn w:val="Normal"/>
    <w:uiPriority w:val="34"/>
    <w:qFormat/>
    <w:rsid w:val="00AC3B8D"/>
    <w:pPr>
      <w:ind w:left="720"/>
      <w:contextualSpacing/>
    </w:pPr>
  </w:style>
  <w:style w:type="character" w:styleId="Strong">
    <w:name w:val="Strong"/>
    <w:basedOn w:val="DefaultParagraphFont"/>
    <w:uiPriority w:val="22"/>
    <w:qFormat/>
    <w:rsid w:val="00AC3B8D"/>
    <w:rPr>
      <w:b/>
      <w:bCs/>
    </w:rPr>
  </w:style>
  <w:style w:type="character" w:customStyle="1" w:styleId="Heading3Char">
    <w:name w:val="Heading 3 Char"/>
    <w:basedOn w:val="DefaultParagraphFont"/>
    <w:link w:val="Heading3"/>
    <w:uiPriority w:val="9"/>
    <w:rsid w:val="00AC3B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4246"/>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F74246"/>
    <w:rPr>
      <w:smallCaps/>
      <w:color w:val="5A5A5A" w:themeColor="text1" w:themeTint="A5"/>
    </w:rPr>
  </w:style>
  <w:style w:type="character" w:styleId="Emphasis">
    <w:name w:val="Emphasis"/>
    <w:basedOn w:val="DefaultParagraphFont"/>
    <w:uiPriority w:val="20"/>
    <w:qFormat/>
    <w:rsid w:val="00A664BC"/>
    <w:rPr>
      <w:i/>
      <w:iCs/>
    </w:rPr>
  </w:style>
  <w:style w:type="character" w:customStyle="1" w:styleId="pln">
    <w:name w:val="pln"/>
    <w:basedOn w:val="DefaultParagraphFont"/>
    <w:rsid w:val="00682C94"/>
  </w:style>
  <w:style w:type="character" w:customStyle="1" w:styleId="kwd">
    <w:name w:val="kwd"/>
    <w:basedOn w:val="DefaultParagraphFont"/>
    <w:rsid w:val="00682C94"/>
  </w:style>
  <w:style w:type="character" w:customStyle="1" w:styleId="pun">
    <w:name w:val="pun"/>
    <w:basedOn w:val="DefaultParagraphFont"/>
    <w:rsid w:val="00682C94"/>
  </w:style>
  <w:style w:type="character" w:customStyle="1" w:styleId="str">
    <w:name w:val="str"/>
    <w:basedOn w:val="DefaultParagraphFont"/>
    <w:rsid w:val="00682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6316">
      <w:bodyDiv w:val="1"/>
      <w:marLeft w:val="0"/>
      <w:marRight w:val="0"/>
      <w:marTop w:val="0"/>
      <w:marBottom w:val="0"/>
      <w:divBdr>
        <w:top w:val="none" w:sz="0" w:space="0" w:color="auto"/>
        <w:left w:val="none" w:sz="0" w:space="0" w:color="auto"/>
        <w:bottom w:val="none" w:sz="0" w:space="0" w:color="auto"/>
        <w:right w:val="none" w:sz="0" w:space="0" w:color="auto"/>
      </w:divBdr>
    </w:div>
    <w:div w:id="88166318">
      <w:bodyDiv w:val="1"/>
      <w:marLeft w:val="0"/>
      <w:marRight w:val="0"/>
      <w:marTop w:val="0"/>
      <w:marBottom w:val="0"/>
      <w:divBdr>
        <w:top w:val="none" w:sz="0" w:space="0" w:color="auto"/>
        <w:left w:val="none" w:sz="0" w:space="0" w:color="auto"/>
        <w:bottom w:val="none" w:sz="0" w:space="0" w:color="auto"/>
        <w:right w:val="none" w:sz="0" w:space="0" w:color="auto"/>
      </w:divBdr>
    </w:div>
    <w:div w:id="117073381">
      <w:bodyDiv w:val="1"/>
      <w:marLeft w:val="0"/>
      <w:marRight w:val="0"/>
      <w:marTop w:val="0"/>
      <w:marBottom w:val="0"/>
      <w:divBdr>
        <w:top w:val="none" w:sz="0" w:space="0" w:color="auto"/>
        <w:left w:val="none" w:sz="0" w:space="0" w:color="auto"/>
        <w:bottom w:val="none" w:sz="0" w:space="0" w:color="auto"/>
        <w:right w:val="none" w:sz="0" w:space="0" w:color="auto"/>
      </w:divBdr>
    </w:div>
    <w:div w:id="141966873">
      <w:bodyDiv w:val="1"/>
      <w:marLeft w:val="0"/>
      <w:marRight w:val="0"/>
      <w:marTop w:val="0"/>
      <w:marBottom w:val="0"/>
      <w:divBdr>
        <w:top w:val="none" w:sz="0" w:space="0" w:color="auto"/>
        <w:left w:val="none" w:sz="0" w:space="0" w:color="auto"/>
        <w:bottom w:val="none" w:sz="0" w:space="0" w:color="auto"/>
        <w:right w:val="none" w:sz="0" w:space="0" w:color="auto"/>
      </w:divBdr>
    </w:div>
    <w:div w:id="162477825">
      <w:bodyDiv w:val="1"/>
      <w:marLeft w:val="0"/>
      <w:marRight w:val="0"/>
      <w:marTop w:val="0"/>
      <w:marBottom w:val="0"/>
      <w:divBdr>
        <w:top w:val="none" w:sz="0" w:space="0" w:color="auto"/>
        <w:left w:val="none" w:sz="0" w:space="0" w:color="auto"/>
        <w:bottom w:val="none" w:sz="0" w:space="0" w:color="auto"/>
        <w:right w:val="none" w:sz="0" w:space="0" w:color="auto"/>
      </w:divBdr>
    </w:div>
    <w:div w:id="241767110">
      <w:bodyDiv w:val="1"/>
      <w:marLeft w:val="0"/>
      <w:marRight w:val="0"/>
      <w:marTop w:val="0"/>
      <w:marBottom w:val="0"/>
      <w:divBdr>
        <w:top w:val="none" w:sz="0" w:space="0" w:color="auto"/>
        <w:left w:val="none" w:sz="0" w:space="0" w:color="auto"/>
        <w:bottom w:val="none" w:sz="0" w:space="0" w:color="auto"/>
        <w:right w:val="none" w:sz="0" w:space="0" w:color="auto"/>
      </w:divBdr>
    </w:div>
    <w:div w:id="283780711">
      <w:bodyDiv w:val="1"/>
      <w:marLeft w:val="0"/>
      <w:marRight w:val="0"/>
      <w:marTop w:val="0"/>
      <w:marBottom w:val="0"/>
      <w:divBdr>
        <w:top w:val="none" w:sz="0" w:space="0" w:color="auto"/>
        <w:left w:val="none" w:sz="0" w:space="0" w:color="auto"/>
        <w:bottom w:val="none" w:sz="0" w:space="0" w:color="auto"/>
        <w:right w:val="none" w:sz="0" w:space="0" w:color="auto"/>
      </w:divBdr>
    </w:div>
    <w:div w:id="314769829">
      <w:bodyDiv w:val="1"/>
      <w:marLeft w:val="0"/>
      <w:marRight w:val="0"/>
      <w:marTop w:val="0"/>
      <w:marBottom w:val="0"/>
      <w:divBdr>
        <w:top w:val="none" w:sz="0" w:space="0" w:color="auto"/>
        <w:left w:val="none" w:sz="0" w:space="0" w:color="auto"/>
        <w:bottom w:val="none" w:sz="0" w:space="0" w:color="auto"/>
        <w:right w:val="none" w:sz="0" w:space="0" w:color="auto"/>
      </w:divBdr>
    </w:div>
    <w:div w:id="387194837">
      <w:bodyDiv w:val="1"/>
      <w:marLeft w:val="0"/>
      <w:marRight w:val="0"/>
      <w:marTop w:val="0"/>
      <w:marBottom w:val="0"/>
      <w:divBdr>
        <w:top w:val="none" w:sz="0" w:space="0" w:color="auto"/>
        <w:left w:val="none" w:sz="0" w:space="0" w:color="auto"/>
        <w:bottom w:val="none" w:sz="0" w:space="0" w:color="auto"/>
        <w:right w:val="none" w:sz="0" w:space="0" w:color="auto"/>
      </w:divBdr>
    </w:div>
    <w:div w:id="406851069">
      <w:bodyDiv w:val="1"/>
      <w:marLeft w:val="0"/>
      <w:marRight w:val="0"/>
      <w:marTop w:val="0"/>
      <w:marBottom w:val="0"/>
      <w:divBdr>
        <w:top w:val="none" w:sz="0" w:space="0" w:color="auto"/>
        <w:left w:val="none" w:sz="0" w:space="0" w:color="auto"/>
        <w:bottom w:val="none" w:sz="0" w:space="0" w:color="auto"/>
        <w:right w:val="none" w:sz="0" w:space="0" w:color="auto"/>
      </w:divBdr>
    </w:div>
    <w:div w:id="483014417">
      <w:bodyDiv w:val="1"/>
      <w:marLeft w:val="0"/>
      <w:marRight w:val="0"/>
      <w:marTop w:val="0"/>
      <w:marBottom w:val="0"/>
      <w:divBdr>
        <w:top w:val="none" w:sz="0" w:space="0" w:color="auto"/>
        <w:left w:val="none" w:sz="0" w:space="0" w:color="auto"/>
        <w:bottom w:val="none" w:sz="0" w:space="0" w:color="auto"/>
        <w:right w:val="none" w:sz="0" w:space="0" w:color="auto"/>
      </w:divBdr>
    </w:div>
    <w:div w:id="528371167">
      <w:bodyDiv w:val="1"/>
      <w:marLeft w:val="0"/>
      <w:marRight w:val="0"/>
      <w:marTop w:val="0"/>
      <w:marBottom w:val="0"/>
      <w:divBdr>
        <w:top w:val="none" w:sz="0" w:space="0" w:color="auto"/>
        <w:left w:val="none" w:sz="0" w:space="0" w:color="auto"/>
        <w:bottom w:val="none" w:sz="0" w:space="0" w:color="auto"/>
        <w:right w:val="none" w:sz="0" w:space="0" w:color="auto"/>
      </w:divBdr>
    </w:div>
    <w:div w:id="536352103">
      <w:bodyDiv w:val="1"/>
      <w:marLeft w:val="0"/>
      <w:marRight w:val="0"/>
      <w:marTop w:val="0"/>
      <w:marBottom w:val="0"/>
      <w:divBdr>
        <w:top w:val="none" w:sz="0" w:space="0" w:color="auto"/>
        <w:left w:val="none" w:sz="0" w:space="0" w:color="auto"/>
        <w:bottom w:val="none" w:sz="0" w:space="0" w:color="auto"/>
        <w:right w:val="none" w:sz="0" w:space="0" w:color="auto"/>
      </w:divBdr>
    </w:div>
    <w:div w:id="678967512">
      <w:bodyDiv w:val="1"/>
      <w:marLeft w:val="0"/>
      <w:marRight w:val="0"/>
      <w:marTop w:val="0"/>
      <w:marBottom w:val="0"/>
      <w:divBdr>
        <w:top w:val="none" w:sz="0" w:space="0" w:color="auto"/>
        <w:left w:val="none" w:sz="0" w:space="0" w:color="auto"/>
        <w:bottom w:val="none" w:sz="0" w:space="0" w:color="auto"/>
        <w:right w:val="none" w:sz="0" w:space="0" w:color="auto"/>
      </w:divBdr>
    </w:div>
    <w:div w:id="682056414">
      <w:bodyDiv w:val="1"/>
      <w:marLeft w:val="0"/>
      <w:marRight w:val="0"/>
      <w:marTop w:val="0"/>
      <w:marBottom w:val="0"/>
      <w:divBdr>
        <w:top w:val="none" w:sz="0" w:space="0" w:color="auto"/>
        <w:left w:val="none" w:sz="0" w:space="0" w:color="auto"/>
        <w:bottom w:val="none" w:sz="0" w:space="0" w:color="auto"/>
        <w:right w:val="none" w:sz="0" w:space="0" w:color="auto"/>
      </w:divBdr>
    </w:div>
    <w:div w:id="682632031">
      <w:bodyDiv w:val="1"/>
      <w:marLeft w:val="0"/>
      <w:marRight w:val="0"/>
      <w:marTop w:val="0"/>
      <w:marBottom w:val="0"/>
      <w:divBdr>
        <w:top w:val="none" w:sz="0" w:space="0" w:color="auto"/>
        <w:left w:val="none" w:sz="0" w:space="0" w:color="auto"/>
        <w:bottom w:val="none" w:sz="0" w:space="0" w:color="auto"/>
        <w:right w:val="none" w:sz="0" w:space="0" w:color="auto"/>
      </w:divBdr>
    </w:div>
    <w:div w:id="732852811">
      <w:bodyDiv w:val="1"/>
      <w:marLeft w:val="0"/>
      <w:marRight w:val="0"/>
      <w:marTop w:val="0"/>
      <w:marBottom w:val="0"/>
      <w:divBdr>
        <w:top w:val="none" w:sz="0" w:space="0" w:color="auto"/>
        <w:left w:val="none" w:sz="0" w:space="0" w:color="auto"/>
        <w:bottom w:val="none" w:sz="0" w:space="0" w:color="auto"/>
        <w:right w:val="none" w:sz="0" w:space="0" w:color="auto"/>
      </w:divBdr>
    </w:div>
    <w:div w:id="734084263">
      <w:bodyDiv w:val="1"/>
      <w:marLeft w:val="0"/>
      <w:marRight w:val="0"/>
      <w:marTop w:val="0"/>
      <w:marBottom w:val="0"/>
      <w:divBdr>
        <w:top w:val="none" w:sz="0" w:space="0" w:color="auto"/>
        <w:left w:val="none" w:sz="0" w:space="0" w:color="auto"/>
        <w:bottom w:val="none" w:sz="0" w:space="0" w:color="auto"/>
        <w:right w:val="none" w:sz="0" w:space="0" w:color="auto"/>
      </w:divBdr>
    </w:div>
    <w:div w:id="742264026">
      <w:bodyDiv w:val="1"/>
      <w:marLeft w:val="0"/>
      <w:marRight w:val="0"/>
      <w:marTop w:val="0"/>
      <w:marBottom w:val="0"/>
      <w:divBdr>
        <w:top w:val="none" w:sz="0" w:space="0" w:color="auto"/>
        <w:left w:val="none" w:sz="0" w:space="0" w:color="auto"/>
        <w:bottom w:val="none" w:sz="0" w:space="0" w:color="auto"/>
        <w:right w:val="none" w:sz="0" w:space="0" w:color="auto"/>
      </w:divBdr>
    </w:div>
    <w:div w:id="765155236">
      <w:bodyDiv w:val="1"/>
      <w:marLeft w:val="0"/>
      <w:marRight w:val="0"/>
      <w:marTop w:val="0"/>
      <w:marBottom w:val="0"/>
      <w:divBdr>
        <w:top w:val="none" w:sz="0" w:space="0" w:color="auto"/>
        <w:left w:val="none" w:sz="0" w:space="0" w:color="auto"/>
        <w:bottom w:val="none" w:sz="0" w:space="0" w:color="auto"/>
        <w:right w:val="none" w:sz="0" w:space="0" w:color="auto"/>
      </w:divBdr>
    </w:div>
    <w:div w:id="782193079">
      <w:bodyDiv w:val="1"/>
      <w:marLeft w:val="0"/>
      <w:marRight w:val="0"/>
      <w:marTop w:val="0"/>
      <w:marBottom w:val="0"/>
      <w:divBdr>
        <w:top w:val="none" w:sz="0" w:space="0" w:color="auto"/>
        <w:left w:val="none" w:sz="0" w:space="0" w:color="auto"/>
        <w:bottom w:val="none" w:sz="0" w:space="0" w:color="auto"/>
        <w:right w:val="none" w:sz="0" w:space="0" w:color="auto"/>
      </w:divBdr>
    </w:div>
    <w:div w:id="842744132">
      <w:bodyDiv w:val="1"/>
      <w:marLeft w:val="0"/>
      <w:marRight w:val="0"/>
      <w:marTop w:val="0"/>
      <w:marBottom w:val="0"/>
      <w:divBdr>
        <w:top w:val="none" w:sz="0" w:space="0" w:color="auto"/>
        <w:left w:val="none" w:sz="0" w:space="0" w:color="auto"/>
        <w:bottom w:val="none" w:sz="0" w:space="0" w:color="auto"/>
        <w:right w:val="none" w:sz="0" w:space="0" w:color="auto"/>
      </w:divBdr>
    </w:div>
    <w:div w:id="891228863">
      <w:bodyDiv w:val="1"/>
      <w:marLeft w:val="0"/>
      <w:marRight w:val="0"/>
      <w:marTop w:val="0"/>
      <w:marBottom w:val="0"/>
      <w:divBdr>
        <w:top w:val="none" w:sz="0" w:space="0" w:color="auto"/>
        <w:left w:val="none" w:sz="0" w:space="0" w:color="auto"/>
        <w:bottom w:val="none" w:sz="0" w:space="0" w:color="auto"/>
        <w:right w:val="none" w:sz="0" w:space="0" w:color="auto"/>
      </w:divBdr>
    </w:div>
    <w:div w:id="1004942255">
      <w:bodyDiv w:val="1"/>
      <w:marLeft w:val="0"/>
      <w:marRight w:val="0"/>
      <w:marTop w:val="0"/>
      <w:marBottom w:val="0"/>
      <w:divBdr>
        <w:top w:val="none" w:sz="0" w:space="0" w:color="auto"/>
        <w:left w:val="none" w:sz="0" w:space="0" w:color="auto"/>
        <w:bottom w:val="none" w:sz="0" w:space="0" w:color="auto"/>
        <w:right w:val="none" w:sz="0" w:space="0" w:color="auto"/>
      </w:divBdr>
    </w:div>
    <w:div w:id="1054505439">
      <w:bodyDiv w:val="1"/>
      <w:marLeft w:val="0"/>
      <w:marRight w:val="0"/>
      <w:marTop w:val="0"/>
      <w:marBottom w:val="0"/>
      <w:divBdr>
        <w:top w:val="none" w:sz="0" w:space="0" w:color="auto"/>
        <w:left w:val="none" w:sz="0" w:space="0" w:color="auto"/>
        <w:bottom w:val="none" w:sz="0" w:space="0" w:color="auto"/>
        <w:right w:val="none" w:sz="0" w:space="0" w:color="auto"/>
      </w:divBdr>
    </w:div>
    <w:div w:id="1065838715">
      <w:bodyDiv w:val="1"/>
      <w:marLeft w:val="0"/>
      <w:marRight w:val="0"/>
      <w:marTop w:val="0"/>
      <w:marBottom w:val="0"/>
      <w:divBdr>
        <w:top w:val="none" w:sz="0" w:space="0" w:color="auto"/>
        <w:left w:val="none" w:sz="0" w:space="0" w:color="auto"/>
        <w:bottom w:val="none" w:sz="0" w:space="0" w:color="auto"/>
        <w:right w:val="none" w:sz="0" w:space="0" w:color="auto"/>
      </w:divBdr>
    </w:div>
    <w:div w:id="1070885461">
      <w:bodyDiv w:val="1"/>
      <w:marLeft w:val="0"/>
      <w:marRight w:val="0"/>
      <w:marTop w:val="0"/>
      <w:marBottom w:val="0"/>
      <w:divBdr>
        <w:top w:val="none" w:sz="0" w:space="0" w:color="auto"/>
        <w:left w:val="none" w:sz="0" w:space="0" w:color="auto"/>
        <w:bottom w:val="none" w:sz="0" w:space="0" w:color="auto"/>
        <w:right w:val="none" w:sz="0" w:space="0" w:color="auto"/>
      </w:divBdr>
    </w:div>
    <w:div w:id="1111707434">
      <w:bodyDiv w:val="1"/>
      <w:marLeft w:val="0"/>
      <w:marRight w:val="0"/>
      <w:marTop w:val="0"/>
      <w:marBottom w:val="0"/>
      <w:divBdr>
        <w:top w:val="none" w:sz="0" w:space="0" w:color="auto"/>
        <w:left w:val="none" w:sz="0" w:space="0" w:color="auto"/>
        <w:bottom w:val="none" w:sz="0" w:space="0" w:color="auto"/>
        <w:right w:val="none" w:sz="0" w:space="0" w:color="auto"/>
      </w:divBdr>
    </w:div>
    <w:div w:id="1223712183">
      <w:bodyDiv w:val="1"/>
      <w:marLeft w:val="0"/>
      <w:marRight w:val="0"/>
      <w:marTop w:val="0"/>
      <w:marBottom w:val="0"/>
      <w:divBdr>
        <w:top w:val="none" w:sz="0" w:space="0" w:color="auto"/>
        <w:left w:val="none" w:sz="0" w:space="0" w:color="auto"/>
        <w:bottom w:val="none" w:sz="0" w:space="0" w:color="auto"/>
        <w:right w:val="none" w:sz="0" w:space="0" w:color="auto"/>
      </w:divBdr>
    </w:div>
    <w:div w:id="1293516181">
      <w:bodyDiv w:val="1"/>
      <w:marLeft w:val="0"/>
      <w:marRight w:val="0"/>
      <w:marTop w:val="0"/>
      <w:marBottom w:val="0"/>
      <w:divBdr>
        <w:top w:val="none" w:sz="0" w:space="0" w:color="auto"/>
        <w:left w:val="none" w:sz="0" w:space="0" w:color="auto"/>
        <w:bottom w:val="none" w:sz="0" w:space="0" w:color="auto"/>
        <w:right w:val="none" w:sz="0" w:space="0" w:color="auto"/>
      </w:divBdr>
    </w:div>
    <w:div w:id="1301308524">
      <w:bodyDiv w:val="1"/>
      <w:marLeft w:val="0"/>
      <w:marRight w:val="0"/>
      <w:marTop w:val="0"/>
      <w:marBottom w:val="0"/>
      <w:divBdr>
        <w:top w:val="none" w:sz="0" w:space="0" w:color="auto"/>
        <w:left w:val="none" w:sz="0" w:space="0" w:color="auto"/>
        <w:bottom w:val="none" w:sz="0" w:space="0" w:color="auto"/>
        <w:right w:val="none" w:sz="0" w:space="0" w:color="auto"/>
      </w:divBdr>
    </w:div>
    <w:div w:id="1421952085">
      <w:bodyDiv w:val="1"/>
      <w:marLeft w:val="0"/>
      <w:marRight w:val="0"/>
      <w:marTop w:val="0"/>
      <w:marBottom w:val="0"/>
      <w:divBdr>
        <w:top w:val="none" w:sz="0" w:space="0" w:color="auto"/>
        <w:left w:val="none" w:sz="0" w:space="0" w:color="auto"/>
        <w:bottom w:val="none" w:sz="0" w:space="0" w:color="auto"/>
        <w:right w:val="none" w:sz="0" w:space="0" w:color="auto"/>
      </w:divBdr>
    </w:div>
    <w:div w:id="1423529240">
      <w:bodyDiv w:val="1"/>
      <w:marLeft w:val="0"/>
      <w:marRight w:val="0"/>
      <w:marTop w:val="0"/>
      <w:marBottom w:val="0"/>
      <w:divBdr>
        <w:top w:val="none" w:sz="0" w:space="0" w:color="auto"/>
        <w:left w:val="none" w:sz="0" w:space="0" w:color="auto"/>
        <w:bottom w:val="none" w:sz="0" w:space="0" w:color="auto"/>
        <w:right w:val="none" w:sz="0" w:space="0" w:color="auto"/>
      </w:divBdr>
    </w:div>
    <w:div w:id="1459371675">
      <w:bodyDiv w:val="1"/>
      <w:marLeft w:val="0"/>
      <w:marRight w:val="0"/>
      <w:marTop w:val="0"/>
      <w:marBottom w:val="0"/>
      <w:divBdr>
        <w:top w:val="none" w:sz="0" w:space="0" w:color="auto"/>
        <w:left w:val="none" w:sz="0" w:space="0" w:color="auto"/>
        <w:bottom w:val="none" w:sz="0" w:space="0" w:color="auto"/>
        <w:right w:val="none" w:sz="0" w:space="0" w:color="auto"/>
      </w:divBdr>
    </w:div>
    <w:div w:id="1493839918">
      <w:bodyDiv w:val="1"/>
      <w:marLeft w:val="0"/>
      <w:marRight w:val="0"/>
      <w:marTop w:val="0"/>
      <w:marBottom w:val="0"/>
      <w:divBdr>
        <w:top w:val="none" w:sz="0" w:space="0" w:color="auto"/>
        <w:left w:val="none" w:sz="0" w:space="0" w:color="auto"/>
        <w:bottom w:val="none" w:sz="0" w:space="0" w:color="auto"/>
        <w:right w:val="none" w:sz="0" w:space="0" w:color="auto"/>
      </w:divBdr>
    </w:div>
    <w:div w:id="1574974411">
      <w:bodyDiv w:val="1"/>
      <w:marLeft w:val="0"/>
      <w:marRight w:val="0"/>
      <w:marTop w:val="0"/>
      <w:marBottom w:val="0"/>
      <w:divBdr>
        <w:top w:val="none" w:sz="0" w:space="0" w:color="auto"/>
        <w:left w:val="none" w:sz="0" w:space="0" w:color="auto"/>
        <w:bottom w:val="none" w:sz="0" w:space="0" w:color="auto"/>
        <w:right w:val="none" w:sz="0" w:space="0" w:color="auto"/>
      </w:divBdr>
    </w:div>
    <w:div w:id="1589190269">
      <w:bodyDiv w:val="1"/>
      <w:marLeft w:val="0"/>
      <w:marRight w:val="0"/>
      <w:marTop w:val="0"/>
      <w:marBottom w:val="0"/>
      <w:divBdr>
        <w:top w:val="none" w:sz="0" w:space="0" w:color="auto"/>
        <w:left w:val="none" w:sz="0" w:space="0" w:color="auto"/>
        <w:bottom w:val="none" w:sz="0" w:space="0" w:color="auto"/>
        <w:right w:val="none" w:sz="0" w:space="0" w:color="auto"/>
      </w:divBdr>
      <w:divsChild>
        <w:div w:id="568809197">
          <w:marLeft w:val="547"/>
          <w:marRight w:val="0"/>
          <w:marTop w:val="0"/>
          <w:marBottom w:val="0"/>
          <w:divBdr>
            <w:top w:val="none" w:sz="0" w:space="0" w:color="auto"/>
            <w:left w:val="none" w:sz="0" w:space="0" w:color="auto"/>
            <w:bottom w:val="none" w:sz="0" w:space="0" w:color="auto"/>
            <w:right w:val="none" w:sz="0" w:space="0" w:color="auto"/>
          </w:divBdr>
        </w:div>
      </w:divsChild>
    </w:div>
    <w:div w:id="1613125711">
      <w:bodyDiv w:val="1"/>
      <w:marLeft w:val="0"/>
      <w:marRight w:val="0"/>
      <w:marTop w:val="0"/>
      <w:marBottom w:val="0"/>
      <w:divBdr>
        <w:top w:val="none" w:sz="0" w:space="0" w:color="auto"/>
        <w:left w:val="none" w:sz="0" w:space="0" w:color="auto"/>
        <w:bottom w:val="none" w:sz="0" w:space="0" w:color="auto"/>
        <w:right w:val="none" w:sz="0" w:space="0" w:color="auto"/>
      </w:divBdr>
    </w:div>
    <w:div w:id="1620911585">
      <w:bodyDiv w:val="1"/>
      <w:marLeft w:val="0"/>
      <w:marRight w:val="0"/>
      <w:marTop w:val="0"/>
      <w:marBottom w:val="0"/>
      <w:divBdr>
        <w:top w:val="none" w:sz="0" w:space="0" w:color="auto"/>
        <w:left w:val="none" w:sz="0" w:space="0" w:color="auto"/>
        <w:bottom w:val="none" w:sz="0" w:space="0" w:color="auto"/>
        <w:right w:val="none" w:sz="0" w:space="0" w:color="auto"/>
      </w:divBdr>
    </w:div>
    <w:div w:id="1695810501">
      <w:bodyDiv w:val="1"/>
      <w:marLeft w:val="0"/>
      <w:marRight w:val="0"/>
      <w:marTop w:val="0"/>
      <w:marBottom w:val="0"/>
      <w:divBdr>
        <w:top w:val="none" w:sz="0" w:space="0" w:color="auto"/>
        <w:left w:val="none" w:sz="0" w:space="0" w:color="auto"/>
        <w:bottom w:val="none" w:sz="0" w:space="0" w:color="auto"/>
        <w:right w:val="none" w:sz="0" w:space="0" w:color="auto"/>
      </w:divBdr>
    </w:div>
    <w:div w:id="1732919476">
      <w:bodyDiv w:val="1"/>
      <w:marLeft w:val="0"/>
      <w:marRight w:val="0"/>
      <w:marTop w:val="0"/>
      <w:marBottom w:val="0"/>
      <w:divBdr>
        <w:top w:val="none" w:sz="0" w:space="0" w:color="auto"/>
        <w:left w:val="none" w:sz="0" w:space="0" w:color="auto"/>
        <w:bottom w:val="none" w:sz="0" w:space="0" w:color="auto"/>
        <w:right w:val="none" w:sz="0" w:space="0" w:color="auto"/>
      </w:divBdr>
    </w:div>
    <w:div w:id="1790928758">
      <w:bodyDiv w:val="1"/>
      <w:marLeft w:val="0"/>
      <w:marRight w:val="0"/>
      <w:marTop w:val="0"/>
      <w:marBottom w:val="0"/>
      <w:divBdr>
        <w:top w:val="none" w:sz="0" w:space="0" w:color="auto"/>
        <w:left w:val="none" w:sz="0" w:space="0" w:color="auto"/>
        <w:bottom w:val="none" w:sz="0" w:space="0" w:color="auto"/>
        <w:right w:val="none" w:sz="0" w:space="0" w:color="auto"/>
      </w:divBdr>
    </w:div>
    <w:div w:id="1889417207">
      <w:bodyDiv w:val="1"/>
      <w:marLeft w:val="0"/>
      <w:marRight w:val="0"/>
      <w:marTop w:val="0"/>
      <w:marBottom w:val="0"/>
      <w:divBdr>
        <w:top w:val="none" w:sz="0" w:space="0" w:color="auto"/>
        <w:left w:val="none" w:sz="0" w:space="0" w:color="auto"/>
        <w:bottom w:val="none" w:sz="0" w:space="0" w:color="auto"/>
        <w:right w:val="none" w:sz="0" w:space="0" w:color="auto"/>
      </w:divBdr>
    </w:div>
    <w:div w:id="1912420508">
      <w:bodyDiv w:val="1"/>
      <w:marLeft w:val="0"/>
      <w:marRight w:val="0"/>
      <w:marTop w:val="0"/>
      <w:marBottom w:val="0"/>
      <w:divBdr>
        <w:top w:val="none" w:sz="0" w:space="0" w:color="auto"/>
        <w:left w:val="none" w:sz="0" w:space="0" w:color="auto"/>
        <w:bottom w:val="none" w:sz="0" w:space="0" w:color="auto"/>
        <w:right w:val="none" w:sz="0" w:space="0" w:color="auto"/>
      </w:divBdr>
    </w:div>
    <w:div w:id="1912736730">
      <w:bodyDiv w:val="1"/>
      <w:marLeft w:val="0"/>
      <w:marRight w:val="0"/>
      <w:marTop w:val="0"/>
      <w:marBottom w:val="0"/>
      <w:divBdr>
        <w:top w:val="none" w:sz="0" w:space="0" w:color="auto"/>
        <w:left w:val="none" w:sz="0" w:space="0" w:color="auto"/>
        <w:bottom w:val="none" w:sz="0" w:space="0" w:color="auto"/>
        <w:right w:val="none" w:sz="0" w:space="0" w:color="auto"/>
      </w:divBdr>
    </w:div>
    <w:div w:id="1948196523">
      <w:bodyDiv w:val="1"/>
      <w:marLeft w:val="0"/>
      <w:marRight w:val="0"/>
      <w:marTop w:val="0"/>
      <w:marBottom w:val="0"/>
      <w:divBdr>
        <w:top w:val="none" w:sz="0" w:space="0" w:color="auto"/>
        <w:left w:val="none" w:sz="0" w:space="0" w:color="auto"/>
        <w:bottom w:val="none" w:sz="0" w:space="0" w:color="auto"/>
        <w:right w:val="none" w:sz="0" w:space="0" w:color="auto"/>
      </w:divBdr>
    </w:div>
    <w:div w:id="1952128209">
      <w:bodyDiv w:val="1"/>
      <w:marLeft w:val="0"/>
      <w:marRight w:val="0"/>
      <w:marTop w:val="0"/>
      <w:marBottom w:val="0"/>
      <w:divBdr>
        <w:top w:val="none" w:sz="0" w:space="0" w:color="auto"/>
        <w:left w:val="none" w:sz="0" w:space="0" w:color="auto"/>
        <w:bottom w:val="none" w:sz="0" w:space="0" w:color="auto"/>
        <w:right w:val="none" w:sz="0" w:space="0" w:color="auto"/>
      </w:divBdr>
    </w:div>
    <w:div w:id="2026907053">
      <w:bodyDiv w:val="1"/>
      <w:marLeft w:val="0"/>
      <w:marRight w:val="0"/>
      <w:marTop w:val="0"/>
      <w:marBottom w:val="0"/>
      <w:divBdr>
        <w:top w:val="none" w:sz="0" w:space="0" w:color="auto"/>
        <w:left w:val="none" w:sz="0" w:space="0" w:color="auto"/>
        <w:bottom w:val="none" w:sz="0" w:space="0" w:color="auto"/>
        <w:right w:val="none" w:sz="0" w:space="0" w:color="auto"/>
      </w:divBdr>
    </w:div>
    <w:div w:id="2058048409">
      <w:bodyDiv w:val="1"/>
      <w:marLeft w:val="0"/>
      <w:marRight w:val="0"/>
      <w:marTop w:val="0"/>
      <w:marBottom w:val="0"/>
      <w:divBdr>
        <w:top w:val="none" w:sz="0" w:space="0" w:color="auto"/>
        <w:left w:val="none" w:sz="0" w:space="0" w:color="auto"/>
        <w:bottom w:val="none" w:sz="0" w:space="0" w:color="auto"/>
        <w:right w:val="none" w:sz="0" w:space="0" w:color="auto"/>
      </w:divBdr>
    </w:div>
    <w:div w:id="2109308790">
      <w:bodyDiv w:val="1"/>
      <w:marLeft w:val="0"/>
      <w:marRight w:val="0"/>
      <w:marTop w:val="0"/>
      <w:marBottom w:val="0"/>
      <w:divBdr>
        <w:top w:val="none" w:sz="0" w:space="0" w:color="auto"/>
        <w:left w:val="none" w:sz="0" w:space="0" w:color="auto"/>
        <w:bottom w:val="none" w:sz="0" w:space="0" w:color="auto"/>
        <w:right w:val="none" w:sz="0" w:space="0" w:color="auto"/>
      </w:divBdr>
    </w:div>
    <w:div w:id="212573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hyperlink" Target="http://nlp.stanford.edu/projects/glove/"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openxmlformats.org/officeDocument/2006/relationships/hyperlink" Target="https://code.google.com/archive/p/word2vec/" TargetMode="Externa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shivam5992/textstat" TargetMode="External"/><Relationship Id="rId5" Type="http://schemas.openxmlformats.org/officeDocument/2006/relationships/webSettings" Target="webSettings.xml"/><Relationship Id="rId15" Type="http://schemas.openxmlformats.org/officeDocument/2006/relationships/hyperlink" Target="https://en.wikipedia.org/wiki/Lesk_algorithm" TargetMode="External"/><Relationship Id="rId23" Type="http://schemas.openxmlformats.org/officeDocument/2006/relationships/image" Target="media/image3.png"/><Relationship Id="rId28" Type="http://schemas.openxmlformats.org/officeDocument/2006/relationships/hyperlink" Target="https://github.com/Wordseer/stanford-corenlp-python" TargetMode="External"/><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tanfordnlp.github.io/CoreNLP/" TargetMode="External"/><Relationship Id="rId22" Type="http://schemas.openxmlformats.org/officeDocument/2006/relationships/hyperlink" Target="https://www.analyticsvidhya.com/blog/2016/08/beginners-guide-to-topic-modeling-in-python/" TargetMode="External"/><Relationship Id="rId27" Type="http://schemas.openxmlformats.org/officeDocument/2006/relationships/image" Target="media/image4.png"/><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7E4F8A-4F28-41B0-816F-28A96E5E713B}"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en-US"/>
        </a:p>
      </dgm:t>
    </dgm:pt>
    <dgm:pt modelId="{40ECA972-96EE-4947-9B8D-142DEB93986E}">
      <dgm:prSet phldrT="[Text]"/>
      <dgm:spPr/>
      <dgm:t>
        <a:bodyPr/>
        <a:lstStyle/>
        <a:p>
          <a:r>
            <a:rPr lang="en-US"/>
            <a:t>Syntactic parsing</a:t>
          </a:r>
        </a:p>
      </dgm:t>
    </dgm:pt>
    <dgm:pt modelId="{116DC390-44DE-499D-99FB-4B68F272CDA5}" type="parTrans" cxnId="{3295965F-5B75-4A52-9D5E-404863BD519E}">
      <dgm:prSet/>
      <dgm:spPr/>
      <dgm:t>
        <a:bodyPr/>
        <a:lstStyle/>
        <a:p>
          <a:endParaRPr lang="en-US"/>
        </a:p>
      </dgm:t>
    </dgm:pt>
    <dgm:pt modelId="{AAD4F4EE-9BE6-45E6-8941-7B933DE4E57F}" type="sibTrans" cxnId="{3295965F-5B75-4A52-9D5E-404863BD519E}">
      <dgm:prSet/>
      <dgm:spPr/>
      <dgm:t>
        <a:bodyPr/>
        <a:lstStyle/>
        <a:p>
          <a:endParaRPr lang="en-US"/>
        </a:p>
      </dgm:t>
    </dgm:pt>
    <dgm:pt modelId="{A3E44007-C943-4940-9CC5-F5E76B1703AD}">
      <dgm:prSet phldrT="[Text]"/>
      <dgm:spPr/>
      <dgm:t>
        <a:bodyPr/>
        <a:lstStyle/>
        <a:p>
          <a:r>
            <a:rPr lang="en-US"/>
            <a:t>Dependency trees</a:t>
          </a:r>
        </a:p>
      </dgm:t>
    </dgm:pt>
    <dgm:pt modelId="{07553E73-6C36-46B9-B6A0-90B34ACDD01B}" type="parTrans" cxnId="{67D57D51-67D0-4BF8-9FE1-AB694A15EC4E}">
      <dgm:prSet/>
      <dgm:spPr/>
      <dgm:t>
        <a:bodyPr/>
        <a:lstStyle/>
        <a:p>
          <a:endParaRPr lang="en-US"/>
        </a:p>
      </dgm:t>
    </dgm:pt>
    <dgm:pt modelId="{A9A3CE54-D5F5-48B4-B8B0-10F2655F8F8A}" type="sibTrans" cxnId="{67D57D51-67D0-4BF8-9FE1-AB694A15EC4E}">
      <dgm:prSet/>
      <dgm:spPr/>
      <dgm:t>
        <a:bodyPr/>
        <a:lstStyle/>
        <a:p>
          <a:endParaRPr lang="en-US"/>
        </a:p>
      </dgm:t>
    </dgm:pt>
    <dgm:pt modelId="{367858D5-4D2E-4E91-AC3F-C30C3A59EBC8}">
      <dgm:prSet phldrT="[Text]"/>
      <dgm:spPr/>
      <dgm:t>
        <a:bodyPr/>
        <a:lstStyle/>
        <a:p>
          <a:r>
            <a:rPr lang="en-US" b="0"/>
            <a:t>Word sense disambiguatio</a:t>
          </a:r>
        </a:p>
        <a:p>
          <a:endParaRPr lang="en-US" b="0"/>
        </a:p>
      </dgm:t>
    </dgm:pt>
    <dgm:pt modelId="{9759B09D-7B1B-41A4-A5E9-A8D03ECFA7E9}" type="parTrans" cxnId="{77958584-EC2B-4BA9-9F29-CAAD8A8C539D}">
      <dgm:prSet/>
      <dgm:spPr/>
      <dgm:t>
        <a:bodyPr/>
        <a:lstStyle/>
        <a:p>
          <a:endParaRPr lang="en-US"/>
        </a:p>
      </dgm:t>
    </dgm:pt>
    <dgm:pt modelId="{94593383-F898-4F92-BE4C-256BED92542B}" type="sibTrans" cxnId="{77958584-EC2B-4BA9-9F29-CAAD8A8C539D}">
      <dgm:prSet/>
      <dgm:spPr/>
      <dgm:t>
        <a:bodyPr/>
        <a:lstStyle/>
        <a:p>
          <a:endParaRPr lang="en-US"/>
        </a:p>
      </dgm:t>
    </dgm:pt>
    <dgm:pt modelId="{5D1EE89A-82D2-4928-975D-46C373E57DAD}">
      <dgm:prSet/>
      <dgm:spPr/>
      <dgm:t>
        <a:bodyPr/>
        <a:lstStyle/>
        <a:p>
          <a:r>
            <a:rPr lang="en-US" b="0"/>
            <a:t>Improving word-based features:</a:t>
          </a:r>
        </a:p>
        <a:p>
          <a:endParaRPr lang="en-US" b="0"/>
        </a:p>
      </dgm:t>
    </dgm:pt>
    <dgm:pt modelId="{BB5172AF-7FB4-4833-8633-5EDE9F490F2F}" type="parTrans" cxnId="{B4ED6A4E-3A84-4C9E-BA6C-E0EBF9943FAD}">
      <dgm:prSet/>
      <dgm:spPr/>
      <dgm:t>
        <a:bodyPr/>
        <a:lstStyle/>
        <a:p>
          <a:endParaRPr lang="en-US"/>
        </a:p>
      </dgm:t>
    </dgm:pt>
    <dgm:pt modelId="{1BB52C59-306E-48A8-B8B3-116C998FD832}" type="sibTrans" cxnId="{B4ED6A4E-3A84-4C9E-BA6C-E0EBF9943FAD}">
      <dgm:prSet/>
      <dgm:spPr/>
      <dgm:t>
        <a:bodyPr/>
        <a:lstStyle/>
        <a:p>
          <a:endParaRPr lang="en-US"/>
        </a:p>
      </dgm:t>
    </dgm:pt>
    <dgm:pt modelId="{0D936341-DC4B-4625-BA2C-0CB156BCB877}">
      <dgm:prSet/>
      <dgm:spPr/>
      <dgm:t>
        <a:bodyPr/>
        <a:lstStyle/>
        <a:p>
          <a:r>
            <a:rPr lang="en-US" b="0"/>
            <a:t>Normalization and Lemmatization</a:t>
          </a:r>
        </a:p>
      </dgm:t>
    </dgm:pt>
    <dgm:pt modelId="{32AE638A-313E-44E8-B8D7-A44CE96BB94A}" type="parTrans" cxnId="{0041C82B-FE41-400A-9CEA-4BDACE659055}">
      <dgm:prSet/>
      <dgm:spPr/>
      <dgm:t>
        <a:bodyPr/>
        <a:lstStyle/>
        <a:p>
          <a:endParaRPr lang="en-US"/>
        </a:p>
      </dgm:t>
    </dgm:pt>
    <dgm:pt modelId="{0E7406D8-7DE3-48A5-A58F-44D79FCCB983}" type="sibTrans" cxnId="{0041C82B-FE41-400A-9CEA-4BDACE659055}">
      <dgm:prSet/>
      <dgm:spPr/>
      <dgm:t>
        <a:bodyPr/>
        <a:lstStyle/>
        <a:p>
          <a:endParaRPr lang="en-US"/>
        </a:p>
      </dgm:t>
    </dgm:pt>
    <dgm:pt modelId="{1BC198F1-F3D0-465A-9EC9-006D2A3C53D4}">
      <dgm:prSet/>
      <dgm:spPr/>
      <dgm:t>
        <a:bodyPr/>
        <a:lstStyle/>
        <a:p>
          <a:r>
            <a:rPr lang="en-US" b="0"/>
            <a:t>Efficient stopword removal</a:t>
          </a:r>
        </a:p>
      </dgm:t>
    </dgm:pt>
    <dgm:pt modelId="{A16D1E67-952A-4319-8C31-303EA81CF3A0}" type="parTrans" cxnId="{2789BF64-4FA2-4AB0-A396-A11A6B2648E3}">
      <dgm:prSet/>
      <dgm:spPr/>
      <dgm:t>
        <a:bodyPr/>
        <a:lstStyle/>
        <a:p>
          <a:endParaRPr lang="en-US"/>
        </a:p>
      </dgm:t>
    </dgm:pt>
    <dgm:pt modelId="{C17A60DC-6C26-43DB-8F2D-CF12FCEE629A}" type="sibTrans" cxnId="{2789BF64-4FA2-4AB0-A396-A11A6B2648E3}">
      <dgm:prSet/>
      <dgm:spPr/>
      <dgm:t>
        <a:bodyPr/>
        <a:lstStyle/>
        <a:p>
          <a:endParaRPr lang="en-US"/>
        </a:p>
      </dgm:t>
    </dgm:pt>
    <dgm:pt modelId="{2056EDD8-A326-48CE-B303-C809379D7F55}">
      <dgm:prSet phldrT="[Text]"/>
      <dgm:spPr/>
      <dgm:t>
        <a:bodyPr/>
        <a:lstStyle/>
        <a:p>
          <a:r>
            <a:rPr lang="en-US"/>
            <a:t>Part of speech Tag</a:t>
          </a:r>
        </a:p>
      </dgm:t>
    </dgm:pt>
    <dgm:pt modelId="{2B6BD812-1F06-40C7-AEE1-E89943404FCA}" type="sibTrans" cxnId="{2BB596DB-6198-4560-8D11-E2093B50C404}">
      <dgm:prSet/>
      <dgm:spPr/>
      <dgm:t>
        <a:bodyPr/>
        <a:lstStyle/>
        <a:p>
          <a:endParaRPr lang="en-US"/>
        </a:p>
      </dgm:t>
    </dgm:pt>
    <dgm:pt modelId="{06E22708-E4F6-4E2D-8363-41FB1C45BA60}" type="parTrans" cxnId="{2BB596DB-6198-4560-8D11-E2093B50C404}">
      <dgm:prSet/>
      <dgm:spPr/>
      <dgm:t>
        <a:bodyPr/>
        <a:lstStyle/>
        <a:p>
          <a:endParaRPr lang="en-US"/>
        </a:p>
      </dgm:t>
    </dgm:pt>
    <dgm:pt modelId="{46A569C4-D388-4C4D-B9F5-675167049C51}">
      <dgm:prSet phldrT="[Text]" phldr="1"/>
      <dgm:spPr/>
      <dgm:t>
        <a:bodyPr/>
        <a:lstStyle/>
        <a:p>
          <a:endParaRPr lang="en-US"/>
        </a:p>
      </dgm:t>
    </dgm:pt>
    <dgm:pt modelId="{D8865B80-E823-44BE-B7AC-CB9552E199D7}" type="sibTrans" cxnId="{0BB3C3EF-84D1-417B-AE0B-077D8AEC4364}">
      <dgm:prSet/>
      <dgm:spPr/>
      <dgm:t>
        <a:bodyPr/>
        <a:lstStyle/>
        <a:p>
          <a:endParaRPr lang="en-US"/>
        </a:p>
      </dgm:t>
    </dgm:pt>
    <dgm:pt modelId="{01E1AD90-9D39-476A-AF54-322A459C8F04}" type="parTrans" cxnId="{0BB3C3EF-84D1-417B-AE0B-077D8AEC4364}">
      <dgm:prSet/>
      <dgm:spPr/>
      <dgm:t>
        <a:bodyPr/>
        <a:lstStyle/>
        <a:p>
          <a:endParaRPr lang="en-US"/>
        </a:p>
      </dgm:t>
    </dgm:pt>
    <dgm:pt modelId="{ABD291D2-91C4-4061-8940-1D7BF0413EC2}">
      <dgm:prSet phldrT="[Text]"/>
      <dgm:spPr/>
      <dgm:t>
        <a:bodyPr/>
        <a:lstStyle/>
        <a:p>
          <a:endParaRPr lang="en-US"/>
        </a:p>
      </dgm:t>
    </dgm:pt>
    <dgm:pt modelId="{67212E0E-E6D1-49BC-90B4-B773EAEE2E52}" type="sibTrans" cxnId="{990D46C1-4D3F-48AE-9119-9AE4DB605DC0}">
      <dgm:prSet/>
      <dgm:spPr/>
      <dgm:t>
        <a:bodyPr/>
        <a:lstStyle/>
        <a:p>
          <a:endParaRPr lang="en-US"/>
        </a:p>
      </dgm:t>
    </dgm:pt>
    <dgm:pt modelId="{2793D119-B98F-4115-9443-EAC476ACBA94}" type="parTrans" cxnId="{990D46C1-4D3F-48AE-9119-9AE4DB605DC0}">
      <dgm:prSet/>
      <dgm:spPr/>
      <dgm:t>
        <a:bodyPr/>
        <a:lstStyle/>
        <a:p>
          <a:endParaRPr lang="en-US"/>
        </a:p>
      </dgm:t>
    </dgm:pt>
    <dgm:pt modelId="{6EB20DA8-678C-4DB2-84AE-395BAB89435F}" type="pres">
      <dgm:prSet presAssocID="{0F7E4F8A-4F28-41B0-816F-28A96E5E713B}" presName="hierChild1" presStyleCnt="0">
        <dgm:presLayoutVars>
          <dgm:chPref val="1"/>
          <dgm:dir/>
          <dgm:animOne val="branch"/>
          <dgm:animLvl val="lvl"/>
          <dgm:resizeHandles/>
        </dgm:presLayoutVars>
      </dgm:prSet>
      <dgm:spPr/>
    </dgm:pt>
    <dgm:pt modelId="{8929BC28-284B-4253-A78C-B8E9E00B337E}" type="pres">
      <dgm:prSet presAssocID="{40ECA972-96EE-4947-9B8D-142DEB93986E}" presName="hierRoot1" presStyleCnt="0"/>
      <dgm:spPr/>
    </dgm:pt>
    <dgm:pt modelId="{D0332491-2DC6-4B95-A98E-698B806CAFD9}" type="pres">
      <dgm:prSet presAssocID="{40ECA972-96EE-4947-9B8D-142DEB93986E}" presName="composite" presStyleCnt="0"/>
      <dgm:spPr/>
    </dgm:pt>
    <dgm:pt modelId="{8B916622-CE6C-4974-B831-0A21234187CE}" type="pres">
      <dgm:prSet presAssocID="{40ECA972-96EE-4947-9B8D-142DEB93986E}" presName="background" presStyleLbl="node0" presStyleIdx="0" presStyleCnt="1"/>
      <dgm:spPr/>
    </dgm:pt>
    <dgm:pt modelId="{1534C91E-E6C1-4763-AE2A-0B74310BCFB0}" type="pres">
      <dgm:prSet presAssocID="{40ECA972-96EE-4947-9B8D-142DEB93986E}" presName="text" presStyleLbl="fgAcc0" presStyleIdx="0" presStyleCnt="1">
        <dgm:presLayoutVars>
          <dgm:chPref val="3"/>
        </dgm:presLayoutVars>
      </dgm:prSet>
      <dgm:spPr/>
    </dgm:pt>
    <dgm:pt modelId="{75F0EAF7-D717-42B8-B9DC-0997E63FCF0E}" type="pres">
      <dgm:prSet presAssocID="{40ECA972-96EE-4947-9B8D-142DEB93986E}" presName="hierChild2" presStyleCnt="0"/>
      <dgm:spPr/>
    </dgm:pt>
    <dgm:pt modelId="{EC706766-0994-40BE-B8F2-612FBC25570A}" type="pres">
      <dgm:prSet presAssocID="{07553E73-6C36-46B9-B6A0-90B34ACDD01B}" presName="Name10" presStyleLbl="parChTrans1D2" presStyleIdx="0" presStyleCnt="2"/>
      <dgm:spPr/>
    </dgm:pt>
    <dgm:pt modelId="{DA761FEF-F082-43F8-A5B2-D18BC8C5E47B}" type="pres">
      <dgm:prSet presAssocID="{A3E44007-C943-4940-9CC5-F5E76B1703AD}" presName="hierRoot2" presStyleCnt="0"/>
      <dgm:spPr/>
    </dgm:pt>
    <dgm:pt modelId="{E343CA2D-FE88-42AE-839D-B835C05B71EA}" type="pres">
      <dgm:prSet presAssocID="{A3E44007-C943-4940-9CC5-F5E76B1703AD}" presName="composite2" presStyleCnt="0"/>
      <dgm:spPr/>
    </dgm:pt>
    <dgm:pt modelId="{9BD6F9DD-489A-47EC-B10A-AE7F86B43D8F}" type="pres">
      <dgm:prSet presAssocID="{A3E44007-C943-4940-9CC5-F5E76B1703AD}" presName="background2" presStyleLbl="node2" presStyleIdx="0" presStyleCnt="2"/>
      <dgm:spPr/>
    </dgm:pt>
    <dgm:pt modelId="{1D24D44E-71E4-4E2D-AEAA-FC613A4E7322}" type="pres">
      <dgm:prSet presAssocID="{A3E44007-C943-4940-9CC5-F5E76B1703AD}" presName="text2" presStyleLbl="fgAcc2" presStyleIdx="0" presStyleCnt="2">
        <dgm:presLayoutVars>
          <dgm:chPref val="3"/>
        </dgm:presLayoutVars>
      </dgm:prSet>
      <dgm:spPr/>
    </dgm:pt>
    <dgm:pt modelId="{75E78EEE-D080-49D0-85E3-62E285D4A253}" type="pres">
      <dgm:prSet presAssocID="{A3E44007-C943-4940-9CC5-F5E76B1703AD}" presName="hierChild3" presStyleCnt="0"/>
      <dgm:spPr/>
    </dgm:pt>
    <dgm:pt modelId="{2BB50168-1DA8-407A-9E94-311F90420BA6}" type="pres">
      <dgm:prSet presAssocID="{2793D119-B98F-4115-9443-EAC476ACBA94}" presName="Name17" presStyleLbl="parChTrans1D3" presStyleIdx="0" presStyleCnt="6"/>
      <dgm:spPr/>
    </dgm:pt>
    <dgm:pt modelId="{7EAAA6B3-BD7B-43AB-A504-ECECB420ECB6}" type="pres">
      <dgm:prSet presAssocID="{ABD291D2-91C4-4061-8940-1D7BF0413EC2}" presName="hierRoot3" presStyleCnt="0"/>
      <dgm:spPr/>
    </dgm:pt>
    <dgm:pt modelId="{7FDF7DCA-F571-4785-AF36-415811E44C6A}" type="pres">
      <dgm:prSet presAssocID="{ABD291D2-91C4-4061-8940-1D7BF0413EC2}" presName="composite3" presStyleCnt="0"/>
      <dgm:spPr/>
    </dgm:pt>
    <dgm:pt modelId="{D35029E3-AC73-4CA9-A96E-C043F13D52E0}" type="pres">
      <dgm:prSet presAssocID="{ABD291D2-91C4-4061-8940-1D7BF0413EC2}" presName="background3" presStyleLbl="node3" presStyleIdx="0" presStyleCnt="6"/>
      <dgm:spPr/>
    </dgm:pt>
    <dgm:pt modelId="{BF4F90C2-1201-4C5C-AFBC-CD2C4B742880}" type="pres">
      <dgm:prSet presAssocID="{ABD291D2-91C4-4061-8940-1D7BF0413EC2}" presName="text3" presStyleLbl="fgAcc3" presStyleIdx="0" presStyleCnt="6">
        <dgm:presLayoutVars>
          <dgm:chPref val="3"/>
        </dgm:presLayoutVars>
      </dgm:prSet>
      <dgm:spPr/>
      <dgm:t>
        <a:bodyPr/>
        <a:lstStyle/>
        <a:p>
          <a:endParaRPr lang="en-US"/>
        </a:p>
      </dgm:t>
    </dgm:pt>
    <dgm:pt modelId="{237D6D9D-032A-4CF7-A409-C1E3C079BEE5}" type="pres">
      <dgm:prSet presAssocID="{ABD291D2-91C4-4061-8940-1D7BF0413EC2}" presName="hierChild4" presStyleCnt="0"/>
      <dgm:spPr/>
    </dgm:pt>
    <dgm:pt modelId="{931BFA97-0836-43A9-A824-073B664C78DF}" type="pres">
      <dgm:prSet presAssocID="{01E1AD90-9D39-476A-AF54-322A459C8F04}" presName="Name17" presStyleLbl="parChTrans1D3" presStyleIdx="1" presStyleCnt="6"/>
      <dgm:spPr/>
    </dgm:pt>
    <dgm:pt modelId="{66F7B259-C4CC-4475-A038-40B15C879B1F}" type="pres">
      <dgm:prSet presAssocID="{46A569C4-D388-4C4D-B9F5-675167049C51}" presName="hierRoot3" presStyleCnt="0"/>
      <dgm:spPr/>
    </dgm:pt>
    <dgm:pt modelId="{90AC1F8A-0A1B-40E9-9EA9-A719822EEDE0}" type="pres">
      <dgm:prSet presAssocID="{46A569C4-D388-4C4D-B9F5-675167049C51}" presName="composite3" presStyleCnt="0"/>
      <dgm:spPr/>
    </dgm:pt>
    <dgm:pt modelId="{9977845A-7215-4C43-922D-A4495CAAB784}" type="pres">
      <dgm:prSet presAssocID="{46A569C4-D388-4C4D-B9F5-675167049C51}" presName="background3" presStyleLbl="node3" presStyleIdx="1" presStyleCnt="6"/>
      <dgm:spPr/>
    </dgm:pt>
    <dgm:pt modelId="{2741B31B-918A-4361-A9E4-1A3960E99271}" type="pres">
      <dgm:prSet presAssocID="{46A569C4-D388-4C4D-B9F5-675167049C51}" presName="text3" presStyleLbl="fgAcc3" presStyleIdx="1" presStyleCnt="6">
        <dgm:presLayoutVars>
          <dgm:chPref val="3"/>
        </dgm:presLayoutVars>
      </dgm:prSet>
      <dgm:spPr/>
      <dgm:t>
        <a:bodyPr/>
        <a:lstStyle/>
        <a:p>
          <a:endParaRPr lang="en-US"/>
        </a:p>
      </dgm:t>
    </dgm:pt>
    <dgm:pt modelId="{3D4F0021-4D3F-46A8-A52B-C99E17AC02C8}" type="pres">
      <dgm:prSet presAssocID="{46A569C4-D388-4C4D-B9F5-675167049C51}" presName="hierChild4" presStyleCnt="0"/>
      <dgm:spPr/>
    </dgm:pt>
    <dgm:pt modelId="{2039EAEB-6365-4483-A89B-5524800577EF}" type="pres">
      <dgm:prSet presAssocID="{06E22708-E4F6-4E2D-8363-41FB1C45BA60}" presName="Name10" presStyleLbl="parChTrans1D2" presStyleIdx="1" presStyleCnt="2"/>
      <dgm:spPr/>
    </dgm:pt>
    <dgm:pt modelId="{EABFB2C1-19BA-40EC-A91E-252C3B3465B2}" type="pres">
      <dgm:prSet presAssocID="{2056EDD8-A326-48CE-B303-C809379D7F55}" presName="hierRoot2" presStyleCnt="0"/>
      <dgm:spPr/>
    </dgm:pt>
    <dgm:pt modelId="{C5EBBA8E-307B-4F89-883B-6DE766925959}" type="pres">
      <dgm:prSet presAssocID="{2056EDD8-A326-48CE-B303-C809379D7F55}" presName="composite2" presStyleCnt="0"/>
      <dgm:spPr/>
    </dgm:pt>
    <dgm:pt modelId="{14B61E51-BCA8-4CF1-8957-ECDDA6907A9C}" type="pres">
      <dgm:prSet presAssocID="{2056EDD8-A326-48CE-B303-C809379D7F55}" presName="background2" presStyleLbl="node2" presStyleIdx="1" presStyleCnt="2"/>
      <dgm:spPr/>
    </dgm:pt>
    <dgm:pt modelId="{CD6F50CC-C13A-41EF-A029-37A8D094D12C}" type="pres">
      <dgm:prSet presAssocID="{2056EDD8-A326-48CE-B303-C809379D7F55}" presName="text2" presStyleLbl="fgAcc2" presStyleIdx="1" presStyleCnt="2">
        <dgm:presLayoutVars>
          <dgm:chPref val="3"/>
        </dgm:presLayoutVars>
      </dgm:prSet>
      <dgm:spPr/>
      <dgm:t>
        <a:bodyPr/>
        <a:lstStyle/>
        <a:p>
          <a:endParaRPr lang="en-US"/>
        </a:p>
      </dgm:t>
    </dgm:pt>
    <dgm:pt modelId="{D38A4534-AB22-417E-8231-EC38852867D4}" type="pres">
      <dgm:prSet presAssocID="{2056EDD8-A326-48CE-B303-C809379D7F55}" presName="hierChild3" presStyleCnt="0"/>
      <dgm:spPr/>
    </dgm:pt>
    <dgm:pt modelId="{B20B3024-770A-48E4-B074-6A1F28735AFA}" type="pres">
      <dgm:prSet presAssocID="{9759B09D-7B1B-41A4-A5E9-A8D03ECFA7E9}" presName="Name17" presStyleLbl="parChTrans1D3" presStyleIdx="2" presStyleCnt="6"/>
      <dgm:spPr/>
    </dgm:pt>
    <dgm:pt modelId="{0B66C60A-5D56-4CB2-AC54-C0238D5002D3}" type="pres">
      <dgm:prSet presAssocID="{367858D5-4D2E-4E91-AC3F-C30C3A59EBC8}" presName="hierRoot3" presStyleCnt="0"/>
      <dgm:spPr/>
    </dgm:pt>
    <dgm:pt modelId="{771D84C0-D472-4D60-BA99-E7E24B373F5A}" type="pres">
      <dgm:prSet presAssocID="{367858D5-4D2E-4E91-AC3F-C30C3A59EBC8}" presName="composite3" presStyleCnt="0"/>
      <dgm:spPr/>
    </dgm:pt>
    <dgm:pt modelId="{386CE21C-9E6A-431A-AA02-5B55D14FDF59}" type="pres">
      <dgm:prSet presAssocID="{367858D5-4D2E-4E91-AC3F-C30C3A59EBC8}" presName="background3" presStyleLbl="node3" presStyleIdx="2" presStyleCnt="6"/>
      <dgm:spPr/>
    </dgm:pt>
    <dgm:pt modelId="{4ADC0E8C-DEB1-4C89-8BE0-B2F9ED4B5B46}" type="pres">
      <dgm:prSet presAssocID="{367858D5-4D2E-4E91-AC3F-C30C3A59EBC8}" presName="text3" presStyleLbl="fgAcc3" presStyleIdx="2" presStyleCnt="6">
        <dgm:presLayoutVars>
          <dgm:chPref val="3"/>
        </dgm:presLayoutVars>
      </dgm:prSet>
      <dgm:spPr/>
    </dgm:pt>
    <dgm:pt modelId="{D1455D05-B120-4D1B-97B1-3C275400595D}" type="pres">
      <dgm:prSet presAssocID="{367858D5-4D2E-4E91-AC3F-C30C3A59EBC8}" presName="hierChild4" presStyleCnt="0"/>
      <dgm:spPr/>
    </dgm:pt>
    <dgm:pt modelId="{EBD127FE-3ECB-4E6B-A09F-3F8AE4498064}" type="pres">
      <dgm:prSet presAssocID="{BB5172AF-7FB4-4833-8633-5EDE9F490F2F}" presName="Name17" presStyleLbl="parChTrans1D3" presStyleIdx="3" presStyleCnt="6"/>
      <dgm:spPr/>
    </dgm:pt>
    <dgm:pt modelId="{D6AE19F6-E6DE-4822-B72D-780BDAED5ACA}" type="pres">
      <dgm:prSet presAssocID="{5D1EE89A-82D2-4928-975D-46C373E57DAD}" presName="hierRoot3" presStyleCnt="0"/>
      <dgm:spPr/>
    </dgm:pt>
    <dgm:pt modelId="{1DA60D08-D131-44B7-87C6-BC22480A2B01}" type="pres">
      <dgm:prSet presAssocID="{5D1EE89A-82D2-4928-975D-46C373E57DAD}" presName="composite3" presStyleCnt="0"/>
      <dgm:spPr/>
    </dgm:pt>
    <dgm:pt modelId="{804E3C59-6F38-4468-8A81-CA465DE73B12}" type="pres">
      <dgm:prSet presAssocID="{5D1EE89A-82D2-4928-975D-46C373E57DAD}" presName="background3" presStyleLbl="node3" presStyleIdx="3" presStyleCnt="6"/>
      <dgm:spPr/>
    </dgm:pt>
    <dgm:pt modelId="{AA1B6D70-A80B-45F6-8CAA-73D959743139}" type="pres">
      <dgm:prSet presAssocID="{5D1EE89A-82D2-4928-975D-46C373E57DAD}" presName="text3" presStyleLbl="fgAcc3" presStyleIdx="3" presStyleCnt="6">
        <dgm:presLayoutVars>
          <dgm:chPref val="3"/>
        </dgm:presLayoutVars>
      </dgm:prSet>
      <dgm:spPr/>
    </dgm:pt>
    <dgm:pt modelId="{9213CE3E-99C1-4103-87D2-C1DA7F127028}" type="pres">
      <dgm:prSet presAssocID="{5D1EE89A-82D2-4928-975D-46C373E57DAD}" presName="hierChild4" presStyleCnt="0"/>
      <dgm:spPr/>
    </dgm:pt>
    <dgm:pt modelId="{C3FB1D8E-835D-4B71-9D1E-A0C2201E921B}" type="pres">
      <dgm:prSet presAssocID="{32AE638A-313E-44E8-B8D7-A44CE96BB94A}" presName="Name17" presStyleLbl="parChTrans1D3" presStyleIdx="4" presStyleCnt="6"/>
      <dgm:spPr/>
    </dgm:pt>
    <dgm:pt modelId="{47ACA488-EBCB-45A4-85C8-70D36EB80609}" type="pres">
      <dgm:prSet presAssocID="{0D936341-DC4B-4625-BA2C-0CB156BCB877}" presName="hierRoot3" presStyleCnt="0"/>
      <dgm:spPr/>
    </dgm:pt>
    <dgm:pt modelId="{0469F67E-7727-4CE8-B910-894562B3F561}" type="pres">
      <dgm:prSet presAssocID="{0D936341-DC4B-4625-BA2C-0CB156BCB877}" presName="composite3" presStyleCnt="0"/>
      <dgm:spPr/>
    </dgm:pt>
    <dgm:pt modelId="{DEE08E23-B9FE-4FE1-8704-DE4EACDFF9EF}" type="pres">
      <dgm:prSet presAssocID="{0D936341-DC4B-4625-BA2C-0CB156BCB877}" presName="background3" presStyleLbl="node3" presStyleIdx="4" presStyleCnt="6"/>
      <dgm:spPr/>
    </dgm:pt>
    <dgm:pt modelId="{77A4B583-1FB4-43AC-B194-A2EE959A979C}" type="pres">
      <dgm:prSet presAssocID="{0D936341-DC4B-4625-BA2C-0CB156BCB877}" presName="text3" presStyleLbl="fgAcc3" presStyleIdx="4" presStyleCnt="6">
        <dgm:presLayoutVars>
          <dgm:chPref val="3"/>
        </dgm:presLayoutVars>
      </dgm:prSet>
      <dgm:spPr/>
    </dgm:pt>
    <dgm:pt modelId="{C242E8E3-4A1B-484D-9CE4-0AE8056BAA8C}" type="pres">
      <dgm:prSet presAssocID="{0D936341-DC4B-4625-BA2C-0CB156BCB877}" presName="hierChild4" presStyleCnt="0"/>
      <dgm:spPr/>
    </dgm:pt>
    <dgm:pt modelId="{5969582E-D37A-450D-A74B-B6ABD8F6BBC3}" type="pres">
      <dgm:prSet presAssocID="{A16D1E67-952A-4319-8C31-303EA81CF3A0}" presName="Name17" presStyleLbl="parChTrans1D3" presStyleIdx="5" presStyleCnt="6"/>
      <dgm:spPr/>
    </dgm:pt>
    <dgm:pt modelId="{40164DE8-78D6-48D7-BDCF-A2F6E4F5F05C}" type="pres">
      <dgm:prSet presAssocID="{1BC198F1-F3D0-465A-9EC9-006D2A3C53D4}" presName="hierRoot3" presStyleCnt="0"/>
      <dgm:spPr/>
    </dgm:pt>
    <dgm:pt modelId="{81957D41-F2B8-4DB2-A264-587F2D633EC1}" type="pres">
      <dgm:prSet presAssocID="{1BC198F1-F3D0-465A-9EC9-006D2A3C53D4}" presName="composite3" presStyleCnt="0"/>
      <dgm:spPr/>
    </dgm:pt>
    <dgm:pt modelId="{26E4B4ED-F61F-4A71-B7E8-27669E88BCC4}" type="pres">
      <dgm:prSet presAssocID="{1BC198F1-F3D0-465A-9EC9-006D2A3C53D4}" presName="background3" presStyleLbl="node3" presStyleIdx="5" presStyleCnt="6"/>
      <dgm:spPr/>
    </dgm:pt>
    <dgm:pt modelId="{8BA86E64-26EE-463A-AE9F-518287721183}" type="pres">
      <dgm:prSet presAssocID="{1BC198F1-F3D0-465A-9EC9-006D2A3C53D4}" presName="text3" presStyleLbl="fgAcc3" presStyleIdx="5" presStyleCnt="6">
        <dgm:presLayoutVars>
          <dgm:chPref val="3"/>
        </dgm:presLayoutVars>
      </dgm:prSet>
      <dgm:spPr/>
    </dgm:pt>
    <dgm:pt modelId="{E3C01AA4-7347-4009-AA61-BED7874937BC}" type="pres">
      <dgm:prSet presAssocID="{1BC198F1-F3D0-465A-9EC9-006D2A3C53D4}" presName="hierChild4" presStyleCnt="0"/>
      <dgm:spPr/>
    </dgm:pt>
  </dgm:ptLst>
  <dgm:cxnLst>
    <dgm:cxn modelId="{6A8E375B-D074-4CE3-84D9-C17FE010ABCB}" type="presOf" srcId="{46A569C4-D388-4C4D-B9F5-675167049C51}" destId="{2741B31B-918A-4361-A9E4-1A3960E99271}" srcOrd="0" destOrd="0" presId="urn:microsoft.com/office/officeart/2005/8/layout/hierarchy1"/>
    <dgm:cxn modelId="{73105DA0-FDEA-4A5F-9574-840437DBA995}" type="presOf" srcId="{5D1EE89A-82D2-4928-975D-46C373E57DAD}" destId="{AA1B6D70-A80B-45F6-8CAA-73D959743139}" srcOrd="0" destOrd="0" presId="urn:microsoft.com/office/officeart/2005/8/layout/hierarchy1"/>
    <dgm:cxn modelId="{2760D982-B5DD-4231-9B0C-662F517CD906}" type="presOf" srcId="{367858D5-4D2E-4E91-AC3F-C30C3A59EBC8}" destId="{4ADC0E8C-DEB1-4C89-8BE0-B2F9ED4B5B46}" srcOrd="0" destOrd="0" presId="urn:microsoft.com/office/officeart/2005/8/layout/hierarchy1"/>
    <dgm:cxn modelId="{33107ECC-4432-4756-B43C-0AF8D440B086}" type="presOf" srcId="{ABD291D2-91C4-4061-8940-1D7BF0413EC2}" destId="{BF4F90C2-1201-4C5C-AFBC-CD2C4B742880}" srcOrd="0" destOrd="0" presId="urn:microsoft.com/office/officeart/2005/8/layout/hierarchy1"/>
    <dgm:cxn modelId="{D6F8558D-ADF5-4D6B-8D1F-B8F5A320B18A}" type="presOf" srcId="{0D936341-DC4B-4625-BA2C-0CB156BCB877}" destId="{77A4B583-1FB4-43AC-B194-A2EE959A979C}" srcOrd="0" destOrd="0" presId="urn:microsoft.com/office/officeart/2005/8/layout/hierarchy1"/>
    <dgm:cxn modelId="{3825DA4A-402C-46CF-B2E0-4F8E54DA9CF7}" type="presOf" srcId="{07553E73-6C36-46B9-B6A0-90B34ACDD01B}" destId="{EC706766-0994-40BE-B8F2-612FBC25570A}" srcOrd="0" destOrd="0" presId="urn:microsoft.com/office/officeart/2005/8/layout/hierarchy1"/>
    <dgm:cxn modelId="{08C0B46D-2B82-45E0-AE9A-E5B210AE047A}" type="presOf" srcId="{0F7E4F8A-4F28-41B0-816F-28A96E5E713B}" destId="{6EB20DA8-678C-4DB2-84AE-395BAB89435F}" srcOrd="0" destOrd="0" presId="urn:microsoft.com/office/officeart/2005/8/layout/hierarchy1"/>
    <dgm:cxn modelId="{0BB3C3EF-84D1-417B-AE0B-077D8AEC4364}" srcId="{A3E44007-C943-4940-9CC5-F5E76B1703AD}" destId="{46A569C4-D388-4C4D-B9F5-675167049C51}" srcOrd="1" destOrd="0" parTransId="{01E1AD90-9D39-476A-AF54-322A459C8F04}" sibTransId="{D8865B80-E823-44BE-B7AC-CB9552E199D7}"/>
    <dgm:cxn modelId="{47FBC695-8CE7-4AC1-AC94-E8C07D2678E1}" type="presOf" srcId="{A16D1E67-952A-4319-8C31-303EA81CF3A0}" destId="{5969582E-D37A-450D-A74B-B6ABD8F6BBC3}" srcOrd="0" destOrd="0" presId="urn:microsoft.com/office/officeart/2005/8/layout/hierarchy1"/>
    <dgm:cxn modelId="{10ED431D-BD55-49E3-98BC-A42C04BEC9BE}" type="presOf" srcId="{A3E44007-C943-4940-9CC5-F5E76B1703AD}" destId="{1D24D44E-71E4-4E2D-AEAA-FC613A4E7322}" srcOrd="0" destOrd="0" presId="urn:microsoft.com/office/officeart/2005/8/layout/hierarchy1"/>
    <dgm:cxn modelId="{85D00120-58B2-4DE0-A14B-B63E7C71B651}" type="presOf" srcId="{9759B09D-7B1B-41A4-A5E9-A8D03ECFA7E9}" destId="{B20B3024-770A-48E4-B074-6A1F28735AFA}" srcOrd="0" destOrd="0" presId="urn:microsoft.com/office/officeart/2005/8/layout/hierarchy1"/>
    <dgm:cxn modelId="{0041C82B-FE41-400A-9CEA-4BDACE659055}" srcId="{2056EDD8-A326-48CE-B303-C809379D7F55}" destId="{0D936341-DC4B-4625-BA2C-0CB156BCB877}" srcOrd="2" destOrd="0" parTransId="{32AE638A-313E-44E8-B8D7-A44CE96BB94A}" sibTransId="{0E7406D8-7DE3-48A5-A58F-44D79FCCB983}"/>
    <dgm:cxn modelId="{990D46C1-4D3F-48AE-9119-9AE4DB605DC0}" srcId="{A3E44007-C943-4940-9CC5-F5E76B1703AD}" destId="{ABD291D2-91C4-4061-8940-1D7BF0413EC2}" srcOrd="0" destOrd="0" parTransId="{2793D119-B98F-4115-9443-EAC476ACBA94}" sibTransId="{67212E0E-E6D1-49BC-90B4-B773EAEE2E52}"/>
    <dgm:cxn modelId="{2789BF64-4FA2-4AB0-A396-A11A6B2648E3}" srcId="{2056EDD8-A326-48CE-B303-C809379D7F55}" destId="{1BC198F1-F3D0-465A-9EC9-006D2A3C53D4}" srcOrd="3" destOrd="0" parTransId="{A16D1E67-952A-4319-8C31-303EA81CF3A0}" sibTransId="{C17A60DC-6C26-43DB-8F2D-CF12FCEE629A}"/>
    <dgm:cxn modelId="{B4ED6A4E-3A84-4C9E-BA6C-E0EBF9943FAD}" srcId="{2056EDD8-A326-48CE-B303-C809379D7F55}" destId="{5D1EE89A-82D2-4928-975D-46C373E57DAD}" srcOrd="1" destOrd="0" parTransId="{BB5172AF-7FB4-4833-8633-5EDE9F490F2F}" sibTransId="{1BB52C59-306E-48A8-B8B3-116C998FD832}"/>
    <dgm:cxn modelId="{829CAE00-6547-492C-A15B-033C3D555DA1}" type="presOf" srcId="{2793D119-B98F-4115-9443-EAC476ACBA94}" destId="{2BB50168-1DA8-407A-9E94-311F90420BA6}" srcOrd="0" destOrd="0" presId="urn:microsoft.com/office/officeart/2005/8/layout/hierarchy1"/>
    <dgm:cxn modelId="{2BB596DB-6198-4560-8D11-E2093B50C404}" srcId="{40ECA972-96EE-4947-9B8D-142DEB93986E}" destId="{2056EDD8-A326-48CE-B303-C809379D7F55}" srcOrd="1" destOrd="0" parTransId="{06E22708-E4F6-4E2D-8363-41FB1C45BA60}" sibTransId="{2B6BD812-1F06-40C7-AEE1-E89943404FCA}"/>
    <dgm:cxn modelId="{92D97225-B598-4508-A382-211C2EDD0555}" type="presOf" srcId="{32AE638A-313E-44E8-B8D7-A44CE96BB94A}" destId="{C3FB1D8E-835D-4B71-9D1E-A0C2201E921B}" srcOrd="0" destOrd="0" presId="urn:microsoft.com/office/officeart/2005/8/layout/hierarchy1"/>
    <dgm:cxn modelId="{67D57D51-67D0-4BF8-9FE1-AB694A15EC4E}" srcId="{40ECA972-96EE-4947-9B8D-142DEB93986E}" destId="{A3E44007-C943-4940-9CC5-F5E76B1703AD}" srcOrd="0" destOrd="0" parTransId="{07553E73-6C36-46B9-B6A0-90B34ACDD01B}" sibTransId="{A9A3CE54-D5F5-48B4-B8B0-10F2655F8F8A}"/>
    <dgm:cxn modelId="{5E37C1A7-F69E-4DD4-8468-5F8268734BC0}" type="presOf" srcId="{40ECA972-96EE-4947-9B8D-142DEB93986E}" destId="{1534C91E-E6C1-4763-AE2A-0B74310BCFB0}" srcOrd="0" destOrd="0" presId="urn:microsoft.com/office/officeart/2005/8/layout/hierarchy1"/>
    <dgm:cxn modelId="{84AA21C7-43E2-4E8C-B613-1A30912FA2A4}" type="presOf" srcId="{06E22708-E4F6-4E2D-8363-41FB1C45BA60}" destId="{2039EAEB-6365-4483-A89B-5524800577EF}" srcOrd="0" destOrd="0" presId="urn:microsoft.com/office/officeart/2005/8/layout/hierarchy1"/>
    <dgm:cxn modelId="{9EB46FB7-94EF-4D64-8F6D-E4090FFACA85}" type="presOf" srcId="{2056EDD8-A326-48CE-B303-C809379D7F55}" destId="{CD6F50CC-C13A-41EF-A029-37A8D094D12C}" srcOrd="0" destOrd="0" presId="urn:microsoft.com/office/officeart/2005/8/layout/hierarchy1"/>
    <dgm:cxn modelId="{3295965F-5B75-4A52-9D5E-404863BD519E}" srcId="{0F7E4F8A-4F28-41B0-816F-28A96E5E713B}" destId="{40ECA972-96EE-4947-9B8D-142DEB93986E}" srcOrd="0" destOrd="0" parTransId="{116DC390-44DE-499D-99FB-4B68F272CDA5}" sibTransId="{AAD4F4EE-9BE6-45E6-8941-7B933DE4E57F}"/>
    <dgm:cxn modelId="{77958584-EC2B-4BA9-9F29-CAAD8A8C539D}" srcId="{2056EDD8-A326-48CE-B303-C809379D7F55}" destId="{367858D5-4D2E-4E91-AC3F-C30C3A59EBC8}" srcOrd="0" destOrd="0" parTransId="{9759B09D-7B1B-41A4-A5E9-A8D03ECFA7E9}" sibTransId="{94593383-F898-4F92-BE4C-256BED92542B}"/>
    <dgm:cxn modelId="{C75EF35F-5652-4A28-8CA3-E01A0D1F89A9}" type="presOf" srcId="{1BC198F1-F3D0-465A-9EC9-006D2A3C53D4}" destId="{8BA86E64-26EE-463A-AE9F-518287721183}" srcOrd="0" destOrd="0" presId="urn:microsoft.com/office/officeart/2005/8/layout/hierarchy1"/>
    <dgm:cxn modelId="{0B061D6C-CDCD-409F-A065-2C070462EB05}" type="presOf" srcId="{01E1AD90-9D39-476A-AF54-322A459C8F04}" destId="{931BFA97-0836-43A9-A824-073B664C78DF}" srcOrd="0" destOrd="0" presId="urn:microsoft.com/office/officeart/2005/8/layout/hierarchy1"/>
    <dgm:cxn modelId="{C9797CBA-34D7-4699-A56C-BD56B92FA3AE}" type="presOf" srcId="{BB5172AF-7FB4-4833-8633-5EDE9F490F2F}" destId="{EBD127FE-3ECB-4E6B-A09F-3F8AE4498064}" srcOrd="0" destOrd="0" presId="urn:microsoft.com/office/officeart/2005/8/layout/hierarchy1"/>
    <dgm:cxn modelId="{3EE085AD-D3A3-4E9B-A32E-551E0B29823D}" type="presParOf" srcId="{6EB20DA8-678C-4DB2-84AE-395BAB89435F}" destId="{8929BC28-284B-4253-A78C-B8E9E00B337E}" srcOrd="0" destOrd="0" presId="urn:microsoft.com/office/officeart/2005/8/layout/hierarchy1"/>
    <dgm:cxn modelId="{81A090B4-6E02-44D5-9172-F3A1D6B9F5BF}" type="presParOf" srcId="{8929BC28-284B-4253-A78C-B8E9E00B337E}" destId="{D0332491-2DC6-4B95-A98E-698B806CAFD9}" srcOrd="0" destOrd="0" presId="urn:microsoft.com/office/officeart/2005/8/layout/hierarchy1"/>
    <dgm:cxn modelId="{FDA220F6-DD50-4768-B8D3-F7446CED619F}" type="presParOf" srcId="{D0332491-2DC6-4B95-A98E-698B806CAFD9}" destId="{8B916622-CE6C-4974-B831-0A21234187CE}" srcOrd="0" destOrd="0" presId="urn:microsoft.com/office/officeart/2005/8/layout/hierarchy1"/>
    <dgm:cxn modelId="{5A7DEC60-F625-4068-B43F-BBCB90A308F6}" type="presParOf" srcId="{D0332491-2DC6-4B95-A98E-698B806CAFD9}" destId="{1534C91E-E6C1-4763-AE2A-0B74310BCFB0}" srcOrd="1" destOrd="0" presId="urn:microsoft.com/office/officeart/2005/8/layout/hierarchy1"/>
    <dgm:cxn modelId="{3DA4DB6A-9C18-42F2-AAD9-8B968700AD27}" type="presParOf" srcId="{8929BC28-284B-4253-A78C-B8E9E00B337E}" destId="{75F0EAF7-D717-42B8-B9DC-0997E63FCF0E}" srcOrd="1" destOrd="0" presId="urn:microsoft.com/office/officeart/2005/8/layout/hierarchy1"/>
    <dgm:cxn modelId="{556E188B-2A57-4968-B63E-157F8BBD7D74}" type="presParOf" srcId="{75F0EAF7-D717-42B8-B9DC-0997E63FCF0E}" destId="{EC706766-0994-40BE-B8F2-612FBC25570A}" srcOrd="0" destOrd="0" presId="urn:microsoft.com/office/officeart/2005/8/layout/hierarchy1"/>
    <dgm:cxn modelId="{6C9EF220-540D-4EB7-ABD4-C0F66B5612FB}" type="presParOf" srcId="{75F0EAF7-D717-42B8-B9DC-0997E63FCF0E}" destId="{DA761FEF-F082-43F8-A5B2-D18BC8C5E47B}" srcOrd="1" destOrd="0" presId="urn:microsoft.com/office/officeart/2005/8/layout/hierarchy1"/>
    <dgm:cxn modelId="{81EAF282-A3FF-491E-866E-EC51FE95D885}" type="presParOf" srcId="{DA761FEF-F082-43F8-A5B2-D18BC8C5E47B}" destId="{E343CA2D-FE88-42AE-839D-B835C05B71EA}" srcOrd="0" destOrd="0" presId="urn:microsoft.com/office/officeart/2005/8/layout/hierarchy1"/>
    <dgm:cxn modelId="{3E8B4442-8530-4D20-8203-FDE8BD1DC9A5}" type="presParOf" srcId="{E343CA2D-FE88-42AE-839D-B835C05B71EA}" destId="{9BD6F9DD-489A-47EC-B10A-AE7F86B43D8F}" srcOrd="0" destOrd="0" presId="urn:microsoft.com/office/officeart/2005/8/layout/hierarchy1"/>
    <dgm:cxn modelId="{2D8BC5A3-5FBE-4D27-ABF8-544281CC8E60}" type="presParOf" srcId="{E343CA2D-FE88-42AE-839D-B835C05B71EA}" destId="{1D24D44E-71E4-4E2D-AEAA-FC613A4E7322}" srcOrd="1" destOrd="0" presId="urn:microsoft.com/office/officeart/2005/8/layout/hierarchy1"/>
    <dgm:cxn modelId="{531CC08E-639F-4643-9F96-C08238E3CDB6}" type="presParOf" srcId="{DA761FEF-F082-43F8-A5B2-D18BC8C5E47B}" destId="{75E78EEE-D080-49D0-85E3-62E285D4A253}" srcOrd="1" destOrd="0" presId="urn:microsoft.com/office/officeart/2005/8/layout/hierarchy1"/>
    <dgm:cxn modelId="{994FCC12-2088-4671-872A-DA2921568C98}" type="presParOf" srcId="{75E78EEE-D080-49D0-85E3-62E285D4A253}" destId="{2BB50168-1DA8-407A-9E94-311F90420BA6}" srcOrd="0" destOrd="0" presId="urn:microsoft.com/office/officeart/2005/8/layout/hierarchy1"/>
    <dgm:cxn modelId="{9B64F233-9F8A-4A60-A7BA-6D8A015D673D}" type="presParOf" srcId="{75E78EEE-D080-49D0-85E3-62E285D4A253}" destId="{7EAAA6B3-BD7B-43AB-A504-ECECB420ECB6}" srcOrd="1" destOrd="0" presId="urn:microsoft.com/office/officeart/2005/8/layout/hierarchy1"/>
    <dgm:cxn modelId="{6086BD0B-5D7F-48E9-BD9C-82F18EF606A9}" type="presParOf" srcId="{7EAAA6B3-BD7B-43AB-A504-ECECB420ECB6}" destId="{7FDF7DCA-F571-4785-AF36-415811E44C6A}" srcOrd="0" destOrd="0" presId="urn:microsoft.com/office/officeart/2005/8/layout/hierarchy1"/>
    <dgm:cxn modelId="{BC4BA0A7-0583-4D01-87DC-FD29184C0D95}" type="presParOf" srcId="{7FDF7DCA-F571-4785-AF36-415811E44C6A}" destId="{D35029E3-AC73-4CA9-A96E-C043F13D52E0}" srcOrd="0" destOrd="0" presId="urn:microsoft.com/office/officeart/2005/8/layout/hierarchy1"/>
    <dgm:cxn modelId="{FD29BCC7-5606-4669-BAFF-FEF948815F94}" type="presParOf" srcId="{7FDF7DCA-F571-4785-AF36-415811E44C6A}" destId="{BF4F90C2-1201-4C5C-AFBC-CD2C4B742880}" srcOrd="1" destOrd="0" presId="urn:microsoft.com/office/officeart/2005/8/layout/hierarchy1"/>
    <dgm:cxn modelId="{F00DC1A5-5DF8-48E3-A870-827117CCCE32}" type="presParOf" srcId="{7EAAA6B3-BD7B-43AB-A504-ECECB420ECB6}" destId="{237D6D9D-032A-4CF7-A409-C1E3C079BEE5}" srcOrd="1" destOrd="0" presId="urn:microsoft.com/office/officeart/2005/8/layout/hierarchy1"/>
    <dgm:cxn modelId="{CC391FBB-F363-4FD3-9FFF-DB457AA8DE5D}" type="presParOf" srcId="{75E78EEE-D080-49D0-85E3-62E285D4A253}" destId="{931BFA97-0836-43A9-A824-073B664C78DF}" srcOrd="2" destOrd="0" presId="urn:microsoft.com/office/officeart/2005/8/layout/hierarchy1"/>
    <dgm:cxn modelId="{A9649714-1EBF-40B1-8A01-8666572EF812}" type="presParOf" srcId="{75E78EEE-D080-49D0-85E3-62E285D4A253}" destId="{66F7B259-C4CC-4475-A038-40B15C879B1F}" srcOrd="3" destOrd="0" presId="urn:microsoft.com/office/officeart/2005/8/layout/hierarchy1"/>
    <dgm:cxn modelId="{1DAA7B5F-42F2-4D0B-8C92-88579F5CBFE4}" type="presParOf" srcId="{66F7B259-C4CC-4475-A038-40B15C879B1F}" destId="{90AC1F8A-0A1B-40E9-9EA9-A719822EEDE0}" srcOrd="0" destOrd="0" presId="urn:microsoft.com/office/officeart/2005/8/layout/hierarchy1"/>
    <dgm:cxn modelId="{229B7428-4282-4BCA-B152-771AEC87393F}" type="presParOf" srcId="{90AC1F8A-0A1B-40E9-9EA9-A719822EEDE0}" destId="{9977845A-7215-4C43-922D-A4495CAAB784}" srcOrd="0" destOrd="0" presId="urn:microsoft.com/office/officeart/2005/8/layout/hierarchy1"/>
    <dgm:cxn modelId="{93704D75-CCA2-4E89-9A2E-CB8E241E2C17}" type="presParOf" srcId="{90AC1F8A-0A1B-40E9-9EA9-A719822EEDE0}" destId="{2741B31B-918A-4361-A9E4-1A3960E99271}" srcOrd="1" destOrd="0" presId="urn:microsoft.com/office/officeart/2005/8/layout/hierarchy1"/>
    <dgm:cxn modelId="{FE576773-1306-4708-9319-E9AF26763AE5}" type="presParOf" srcId="{66F7B259-C4CC-4475-A038-40B15C879B1F}" destId="{3D4F0021-4D3F-46A8-A52B-C99E17AC02C8}" srcOrd="1" destOrd="0" presId="urn:microsoft.com/office/officeart/2005/8/layout/hierarchy1"/>
    <dgm:cxn modelId="{A11AAC59-A3B7-49C4-82D8-EEAA25A0E4E5}" type="presParOf" srcId="{75F0EAF7-D717-42B8-B9DC-0997E63FCF0E}" destId="{2039EAEB-6365-4483-A89B-5524800577EF}" srcOrd="2" destOrd="0" presId="urn:microsoft.com/office/officeart/2005/8/layout/hierarchy1"/>
    <dgm:cxn modelId="{9A7C48D6-1B42-4D77-B8A6-4FF40D387E95}" type="presParOf" srcId="{75F0EAF7-D717-42B8-B9DC-0997E63FCF0E}" destId="{EABFB2C1-19BA-40EC-A91E-252C3B3465B2}" srcOrd="3" destOrd="0" presId="urn:microsoft.com/office/officeart/2005/8/layout/hierarchy1"/>
    <dgm:cxn modelId="{00BF7621-7851-4505-9C4D-EE8887489D52}" type="presParOf" srcId="{EABFB2C1-19BA-40EC-A91E-252C3B3465B2}" destId="{C5EBBA8E-307B-4F89-883B-6DE766925959}" srcOrd="0" destOrd="0" presId="urn:microsoft.com/office/officeart/2005/8/layout/hierarchy1"/>
    <dgm:cxn modelId="{B421E65B-94F8-4806-9DA1-40E68E448052}" type="presParOf" srcId="{C5EBBA8E-307B-4F89-883B-6DE766925959}" destId="{14B61E51-BCA8-4CF1-8957-ECDDA6907A9C}" srcOrd="0" destOrd="0" presId="urn:microsoft.com/office/officeart/2005/8/layout/hierarchy1"/>
    <dgm:cxn modelId="{59A347D0-C12F-442B-AD2F-4B009BD5DFC9}" type="presParOf" srcId="{C5EBBA8E-307B-4F89-883B-6DE766925959}" destId="{CD6F50CC-C13A-41EF-A029-37A8D094D12C}" srcOrd="1" destOrd="0" presId="urn:microsoft.com/office/officeart/2005/8/layout/hierarchy1"/>
    <dgm:cxn modelId="{64BEEFFB-07D3-4383-A58E-54EA06D62076}" type="presParOf" srcId="{EABFB2C1-19BA-40EC-A91E-252C3B3465B2}" destId="{D38A4534-AB22-417E-8231-EC38852867D4}" srcOrd="1" destOrd="0" presId="urn:microsoft.com/office/officeart/2005/8/layout/hierarchy1"/>
    <dgm:cxn modelId="{D2212BCC-992E-4CFF-8298-09A3EEC96F84}" type="presParOf" srcId="{D38A4534-AB22-417E-8231-EC38852867D4}" destId="{B20B3024-770A-48E4-B074-6A1F28735AFA}" srcOrd="0" destOrd="0" presId="urn:microsoft.com/office/officeart/2005/8/layout/hierarchy1"/>
    <dgm:cxn modelId="{C4BF39FC-1561-4E7A-BDE1-5748AB4D7241}" type="presParOf" srcId="{D38A4534-AB22-417E-8231-EC38852867D4}" destId="{0B66C60A-5D56-4CB2-AC54-C0238D5002D3}" srcOrd="1" destOrd="0" presId="urn:microsoft.com/office/officeart/2005/8/layout/hierarchy1"/>
    <dgm:cxn modelId="{638C9E88-CC00-4D43-AB6C-B2684A673F9D}" type="presParOf" srcId="{0B66C60A-5D56-4CB2-AC54-C0238D5002D3}" destId="{771D84C0-D472-4D60-BA99-E7E24B373F5A}" srcOrd="0" destOrd="0" presId="urn:microsoft.com/office/officeart/2005/8/layout/hierarchy1"/>
    <dgm:cxn modelId="{07C10802-1AAA-4199-9670-4BF752E65E63}" type="presParOf" srcId="{771D84C0-D472-4D60-BA99-E7E24B373F5A}" destId="{386CE21C-9E6A-431A-AA02-5B55D14FDF59}" srcOrd="0" destOrd="0" presId="urn:microsoft.com/office/officeart/2005/8/layout/hierarchy1"/>
    <dgm:cxn modelId="{0DC52CE3-3656-4CE1-AD76-16B13DC0F1E3}" type="presParOf" srcId="{771D84C0-D472-4D60-BA99-E7E24B373F5A}" destId="{4ADC0E8C-DEB1-4C89-8BE0-B2F9ED4B5B46}" srcOrd="1" destOrd="0" presId="urn:microsoft.com/office/officeart/2005/8/layout/hierarchy1"/>
    <dgm:cxn modelId="{AD7BB3AA-9709-45B5-A97B-72DD2123F434}" type="presParOf" srcId="{0B66C60A-5D56-4CB2-AC54-C0238D5002D3}" destId="{D1455D05-B120-4D1B-97B1-3C275400595D}" srcOrd="1" destOrd="0" presId="urn:microsoft.com/office/officeart/2005/8/layout/hierarchy1"/>
    <dgm:cxn modelId="{91FA1DCC-7DF1-4EBD-B687-C774224D85D4}" type="presParOf" srcId="{D38A4534-AB22-417E-8231-EC38852867D4}" destId="{EBD127FE-3ECB-4E6B-A09F-3F8AE4498064}" srcOrd="2" destOrd="0" presId="urn:microsoft.com/office/officeart/2005/8/layout/hierarchy1"/>
    <dgm:cxn modelId="{A1FE933C-8B39-4247-B2CB-D2F32D6B4528}" type="presParOf" srcId="{D38A4534-AB22-417E-8231-EC38852867D4}" destId="{D6AE19F6-E6DE-4822-B72D-780BDAED5ACA}" srcOrd="3" destOrd="0" presId="urn:microsoft.com/office/officeart/2005/8/layout/hierarchy1"/>
    <dgm:cxn modelId="{56FF2804-7008-4573-830A-00C677A49FBD}" type="presParOf" srcId="{D6AE19F6-E6DE-4822-B72D-780BDAED5ACA}" destId="{1DA60D08-D131-44B7-87C6-BC22480A2B01}" srcOrd="0" destOrd="0" presId="urn:microsoft.com/office/officeart/2005/8/layout/hierarchy1"/>
    <dgm:cxn modelId="{F8E24867-A894-4EED-B486-456CC64C5D1D}" type="presParOf" srcId="{1DA60D08-D131-44B7-87C6-BC22480A2B01}" destId="{804E3C59-6F38-4468-8A81-CA465DE73B12}" srcOrd="0" destOrd="0" presId="urn:microsoft.com/office/officeart/2005/8/layout/hierarchy1"/>
    <dgm:cxn modelId="{3AEDE9BC-E7B7-4EB5-81E5-C7F333CDA35A}" type="presParOf" srcId="{1DA60D08-D131-44B7-87C6-BC22480A2B01}" destId="{AA1B6D70-A80B-45F6-8CAA-73D959743139}" srcOrd="1" destOrd="0" presId="urn:microsoft.com/office/officeart/2005/8/layout/hierarchy1"/>
    <dgm:cxn modelId="{C63C0D02-82B3-4079-8415-1A61E252890F}" type="presParOf" srcId="{D6AE19F6-E6DE-4822-B72D-780BDAED5ACA}" destId="{9213CE3E-99C1-4103-87D2-C1DA7F127028}" srcOrd="1" destOrd="0" presId="urn:microsoft.com/office/officeart/2005/8/layout/hierarchy1"/>
    <dgm:cxn modelId="{0CDBFC2E-2FC8-4073-823C-C3D53EA7921A}" type="presParOf" srcId="{D38A4534-AB22-417E-8231-EC38852867D4}" destId="{C3FB1D8E-835D-4B71-9D1E-A0C2201E921B}" srcOrd="4" destOrd="0" presId="urn:microsoft.com/office/officeart/2005/8/layout/hierarchy1"/>
    <dgm:cxn modelId="{A674470A-9CBD-4A66-B17A-10333EC71DA2}" type="presParOf" srcId="{D38A4534-AB22-417E-8231-EC38852867D4}" destId="{47ACA488-EBCB-45A4-85C8-70D36EB80609}" srcOrd="5" destOrd="0" presId="urn:microsoft.com/office/officeart/2005/8/layout/hierarchy1"/>
    <dgm:cxn modelId="{C12FD6BA-DD2D-4AF2-AD69-A3FE489F03D4}" type="presParOf" srcId="{47ACA488-EBCB-45A4-85C8-70D36EB80609}" destId="{0469F67E-7727-4CE8-B910-894562B3F561}" srcOrd="0" destOrd="0" presId="urn:microsoft.com/office/officeart/2005/8/layout/hierarchy1"/>
    <dgm:cxn modelId="{560AD312-1C48-476F-A960-BA493AF6E93F}" type="presParOf" srcId="{0469F67E-7727-4CE8-B910-894562B3F561}" destId="{DEE08E23-B9FE-4FE1-8704-DE4EACDFF9EF}" srcOrd="0" destOrd="0" presId="urn:microsoft.com/office/officeart/2005/8/layout/hierarchy1"/>
    <dgm:cxn modelId="{F71BFBE0-6042-4C1B-AD68-0AADE04522F4}" type="presParOf" srcId="{0469F67E-7727-4CE8-B910-894562B3F561}" destId="{77A4B583-1FB4-43AC-B194-A2EE959A979C}" srcOrd="1" destOrd="0" presId="urn:microsoft.com/office/officeart/2005/8/layout/hierarchy1"/>
    <dgm:cxn modelId="{FBF4D814-C0A8-46A9-B323-AC3E31237AD1}" type="presParOf" srcId="{47ACA488-EBCB-45A4-85C8-70D36EB80609}" destId="{C242E8E3-4A1B-484D-9CE4-0AE8056BAA8C}" srcOrd="1" destOrd="0" presId="urn:microsoft.com/office/officeart/2005/8/layout/hierarchy1"/>
    <dgm:cxn modelId="{13263ACB-EEAE-49EB-B215-D059D33B4705}" type="presParOf" srcId="{D38A4534-AB22-417E-8231-EC38852867D4}" destId="{5969582E-D37A-450D-A74B-B6ABD8F6BBC3}" srcOrd="6" destOrd="0" presId="urn:microsoft.com/office/officeart/2005/8/layout/hierarchy1"/>
    <dgm:cxn modelId="{062C3816-43FD-42BD-8012-5BD23DFF9735}" type="presParOf" srcId="{D38A4534-AB22-417E-8231-EC38852867D4}" destId="{40164DE8-78D6-48D7-BDCF-A2F6E4F5F05C}" srcOrd="7" destOrd="0" presId="urn:microsoft.com/office/officeart/2005/8/layout/hierarchy1"/>
    <dgm:cxn modelId="{AB8AFE6B-A2E5-4E28-8B98-9C69F89E69F3}" type="presParOf" srcId="{40164DE8-78D6-48D7-BDCF-A2F6E4F5F05C}" destId="{81957D41-F2B8-4DB2-A264-587F2D633EC1}" srcOrd="0" destOrd="0" presId="urn:microsoft.com/office/officeart/2005/8/layout/hierarchy1"/>
    <dgm:cxn modelId="{B8295BBD-D3FF-40A8-9DF9-9591AADD95AD}" type="presParOf" srcId="{81957D41-F2B8-4DB2-A264-587F2D633EC1}" destId="{26E4B4ED-F61F-4A71-B7E8-27669E88BCC4}" srcOrd="0" destOrd="0" presId="urn:microsoft.com/office/officeart/2005/8/layout/hierarchy1"/>
    <dgm:cxn modelId="{72A6ED9C-99F2-4802-9D96-91463202B43C}" type="presParOf" srcId="{81957D41-F2B8-4DB2-A264-587F2D633EC1}" destId="{8BA86E64-26EE-463A-AE9F-518287721183}" srcOrd="1" destOrd="0" presId="urn:microsoft.com/office/officeart/2005/8/layout/hierarchy1"/>
    <dgm:cxn modelId="{DB9DA007-E679-46A3-914E-20292A0E33B6}" type="presParOf" srcId="{40164DE8-78D6-48D7-BDCF-A2F6E4F5F05C}" destId="{E3C01AA4-7347-4009-AA61-BED7874937BC}"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A00977-17DF-4FAE-A6F4-D84A7F0F8610}" type="doc">
      <dgm:prSet loTypeId="urn:microsoft.com/office/officeart/2005/8/layout/hierarchy5" loCatId="hierarchy" qsTypeId="urn:microsoft.com/office/officeart/2005/8/quickstyle/simple1" qsCatId="simple" csTypeId="urn:microsoft.com/office/officeart/2005/8/colors/colorful5" csCatId="colorful" phldr="1"/>
      <dgm:spPr/>
      <dgm:t>
        <a:bodyPr/>
        <a:lstStyle/>
        <a:p>
          <a:endParaRPr lang="en-US"/>
        </a:p>
      </dgm:t>
    </dgm:pt>
    <dgm:pt modelId="{4CAEF19E-F4CF-4BA0-92AD-B93B9327C2BF}">
      <dgm:prSet phldrT="[Text]"/>
      <dgm:spPr/>
      <dgm:t>
        <a:bodyPr/>
        <a:lstStyle/>
        <a:p>
          <a:r>
            <a:rPr lang="en-US" b="0"/>
            <a:t>Entity Extraction</a:t>
          </a:r>
        </a:p>
      </dgm:t>
    </dgm:pt>
    <dgm:pt modelId="{04E09418-FE20-4E6E-A767-04CC57B313C7}" type="parTrans" cxnId="{97E390DA-0EF1-48AF-B1D3-45AAC0BF2920}">
      <dgm:prSet/>
      <dgm:spPr/>
      <dgm:t>
        <a:bodyPr/>
        <a:lstStyle/>
        <a:p>
          <a:endParaRPr lang="en-US"/>
        </a:p>
      </dgm:t>
    </dgm:pt>
    <dgm:pt modelId="{F01FB4D6-993E-40EA-8447-40F45610208C}" type="sibTrans" cxnId="{97E390DA-0EF1-48AF-B1D3-45AAC0BF2920}">
      <dgm:prSet/>
      <dgm:spPr/>
      <dgm:t>
        <a:bodyPr/>
        <a:lstStyle/>
        <a:p>
          <a:endParaRPr lang="en-US"/>
        </a:p>
      </dgm:t>
    </dgm:pt>
    <dgm:pt modelId="{D1E67AE5-052D-4EAF-9BF8-99D552A3410C}">
      <dgm:prSet phldrT="[Text]"/>
      <dgm:spPr/>
      <dgm:t>
        <a:bodyPr/>
        <a:lstStyle/>
        <a:p>
          <a:r>
            <a:rPr lang="en-US" b="0"/>
            <a:t>Named Entity Recognition (NER)</a:t>
          </a:r>
        </a:p>
      </dgm:t>
    </dgm:pt>
    <dgm:pt modelId="{7CB97360-B069-4F27-83D3-529A25B90F8C}" type="parTrans" cxnId="{8DB01AAF-4E58-4079-B1B0-B20C36932E60}">
      <dgm:prSet/>
      <dgm:spPr/>
      <dgm:t>
        <a:bodyPr/>
        <a:lstStyle/>
        <a:p>
          <a:endParaRPr lang="en-US"/>
        </a:p>
      </dgm:t>
    </dgm:pt>
    <dgm:pt modelId="{E4F9DF5D-D045-41BB-A6AD-558FF337D568}" type="sibTrans" cxnId="{8DB01AAF-4E58-4079-B1B0-B20C36932E60}">
      <dgm:prSet/>
      <dgm:spPr/>
      <dgm:t>
        <a:bodyPr/>
        <a:lstStyle/>
        <a:p>
          <a:endParaRPr lang="en-US"/>
        </a:p>
      </dgm:t>
    </dgm:pt>
    <dgm:pt modelId="{C2B9F847-3BB1-410C-A960-184ADFE3BC2C}">
      <dgm:prSet phldrT="[Text]"/>
      <dgm:spPr/>
      <dgm:t>
        <a:bodyPr/>
        <a:lstStyle/>
        <a:p>
          <a:r>
            <a:rPr lang="en-US"/>
            <a:t>Noun phrase identification</a:t>
          </a:r>
        </a:p>
      </dgm:t>
    </dgm:pt>
    <dgm:pt modelId="{34E4BA1A-2F3D-4889-AE83-EF980412E8D0}" type="parTrans" cxnId="{6347B49F-28AD-4C8F-AA75-E53EC9EC5E6D}">
      <dgm:prSet/>
      <dgm:spPr/>
      <dgm:t>
        <a:bodyPr/>
        <a:lstStyle/>
        <a:p>
          <a:endParaRPr lang="en-US"/>
        </a:p>
      </dgm:t>
    </dgm:pt>
    <dgm:pt modelId="{2AF3BD52-BFA4-42EF-AC1A-4FE80647BBA4}" type="sibTrans" cxnId="{6347B49F-28AD-4C8F-AA75-E53EC9EC5E6D}">
      <dgm:prSet/>
      <dgm:spPr/>
      <dgm:t>
        <a:bodyPr/>
        <a:lstStyle/>
        <a:p>
          <a:endParaRPr lang="en-US"/>
        </a:p>
      </dgm:t>
    </dgm:pt>
    <dgm:pt modelId="{44173D76-2966-4B1A-9D1F-5D55D26B7F31}">
      <dgm:prSet phldrT="[Text]"/>
      <dgm:spPr/>
      <dgm:t>
        <a:bodyPr/>
        <a:lstStyle/>
        <a:p>
          <a:r>
            <a:rPr lang="en-US"/>
            <a:t>Prase classification</a:t>
          </a:r>
        </a:p>
      </dgm:t>
    </dgm:pt>
    <dgm:pt modelId="{02874D10-3956-49A6-BB7B-6C56A0798354}" type="parTrans" cxnId="{147B0D45-E5A6-4CEC-8A04-4EE38643F433}">
      <dgm:prSet/>
      <dgm:spPr/>
      <dgm:t>
        <a:bodyPr/>
        <a:lstStyle/>
        <a:p>
          <a:endParaRPr lang="en-US"/>
        </a:p>
      </dgm:t>
    </dgm:pt>
    <dgm:pt modelId="{C6050F2F-4589-4DA9-A91A-3E61E17E1D44}" type="sibTrans" cxnId="{147B0D45-E5A6-4CEC-8A04-4EE38643F433}">
      <dgm:prSet/>
      <dgm:spPr/>
      <dgm:t>
        <a:bodyPr/>
        <a:lstStyle/>
        <a:p>
          <a:endParaRPr lang="en-US"/>
        </a:p>
      </dgm:t>
    </dgm:pt>
    <dgm:pt modelId="{8A091833-13B0-4BC7-B2AE-25C03E4FD922}">
      <dgm:prSet phldrT="[Text]"/>
      <dgm:spPr/>
      <dgm:t>
        <a:bodyPr/>
        <a:lstStyle/>
        <a:p>
          <a:r>
            <a:rPr lang="en-US" b="0"/>
            <a:t>N-Grams as Features</a:t>
          </a:r>
        </a:p>
      </dgm:t>
    </dgm:pt>
    <dgm:pt modelId="{C5CDF45F-69B9-4AD5-8A63-4C4F294FF3FB}" type="parTrans" cxnId="{643B08B7-825A-4016-BA6D-75261E36212F}">
      <dgm:prSet/>
      <dgm:spPr/>
      <dgm:t>
        <a:bodyPr/>
        <a:lstStyle/>
        <a:p>
          <a:endParaRPr lang="en-US"/>
        </a:p>
      </dgm:t>
    </dgm:pt>
    <dgm:pt modelId="{14D41A28-F0D3-439D-A600-EF308DCB5847}" type="sibTrans" cxnId="{643B08B7-825A-4016-BA6D-75261E36212F}">
      <dgm:prSet/>
      <dgm:spPr/>
      <dgm:t>
        <a:bodyPr/>
        <a:lstStyle/>
        <a:p>
          <a:endParaRPr lang="en-US"/>
        </a:p>
      </dgm:t>
    </dgm:pt>
    <dgm:pt modelId="{282A5BCE-A8D4-4EA3-A535-BA647B9ABA67}">
      <dgm:prSet/>
      <dgm:spPr/>
      <dgm:t>
        <a:bodyPr/>
        <a:lstStyle/>
        <a:p>
          <a:r>
            <a:rPr lang="en-US" b="0"/>
            <a:t>Topic Modeling</a:t>
          </a:r>
        </a:p>
      </dgm:t>
    </dgm:pt>
    <dgm:pt modelId="{87D3E2C9-D777-43C3-B9F8-7ED72855EF41}" type="parTrans" cxnId="{9B1C9D79-B8B9-4BA2-BCA1-8ABD1682BF87}">
      <dgm:prSet/>
      <dgm:spPr/>
      <dgm:t>
        <a:bodyPr/>
        <a:lstStyle/>
        <a:p>
          <a:endParaRPr lang="en-US"/>
        </a:p>
      </dgm:t>
    </dgm:pt>
    <dgm:pt modelId="{4BCFC655-9E80-4797-8584-C1EDADBF5915}" type="sibTrans" cxnId="{9B1C9D79-B8B9-4BA2-BCA1-8ABD1682BF87}">
      <dgm:prSet/>
      <dgm:spPr/>
      <dgm:t>
        <a:bodyPr/>
        <a:lstStyle/>
        <a:p>
          <a:endParaRPr lang="en-US"/>
        </a:p>
      </dgm:t>
    </dgm:pt>
    <dgm:pt modelId="{3F97C23E-071E-4404-AE08-C74A5CC425FC}">
      <dgm:prSet/>
      <dgm:spPr/>
      <dgm:t>
        <a:bodyPr/>
        <a:lstStyle/>
        <a:p>
          <a:r>
            <a:rPr lang="en-US"/>
            <a:t>Entity ambiguation</a:t>
          </a:r>
        </a:p>
      </dgm:t>
    </dgm:pt>
    <dgm:pt modelId="{E7F1DC67-4D19-445A-A5AF-E286A6922E35}" type="parTrans" cxnId="{2CE83076-A8B3-4232-B31C-AB1DAF0AD9EB}">
      <dgm:prSet/>
      <dgm:spPr/>
      <dgm:t>
        <a:bodyPr/>
        <a:lstStyle/>
        <a:p>
          <a:endParaRPr lang="en-US"/>
        </a:p>
      </dgm:t>
    </dgm:pt>
    <dgm:pt modelId="{7ABDE60A-73BB-4948-987C-7FD08EEE488D}" type="sibTrans" cxnId="{2CE83076-A8B3-4232-B31C-AB1DAF0AD9EB}">
      <dgm:prSet/>
      <dgm:spPr/>
      <dgm:t>
        <a:bodyPr/>
        <a:lstStyle/>
        <a:p>
          <a:endParaRPr lang="en-US"/>
        </a:p>
      </dgm:t>
    </dgm:pt>
    <dgm:pt modelId="{C8F1FA68-D490-4139-BFAD-4F9CAD68C4C7}" type="pres">
      <dgm:prSet presAssocID="{15A00977-17DF-4FAE-A6F4-D84A7F0F8610}" presName="mainComposite" presStyleCnt="0">
        <dgm:presLayoutVars>
          <dgm:chPref val="1"/>
          <dgm:dir/>
          <dgm:animOne val="branch"/>
          <dgm:animLvl val="lvl"/>
          <dgm:resizeHandles val="exact"/>
        </dgm:presLayoutVars>
      </dgm:prSet>
      <dgm:spPr/>
    </dgm:pt>
    <dgm:pt modelId="{5164947B-CD78-4431-8F5A-DBB91D8890B0}" type="pres">
      <dgm:prSet presAssocID="{15A00977-17DF-4FAE-A6F4-D84A7F0F8610}" presName="hierFlow" presStyleCnt="0"/>
      <dgm:spPr/>
    </dgm:pt>
    <dgm:pt modelId="{BFF1D609-A56B-45CC-99F7-C095FD877AF1}" type="pres">
      <dgm:prSet presAssocID="{15A00977-17DF-4FAE-A6F4-D84A7F0F8610}" presName="hierChild1" presStyleCnt="0">
        <dgm:presLayoutVars>
          <dgm:chPref val="1"/>
          <dgm:animOne val="branch"/>
          <dgm:animLvl val="lvl"/>
        </dgm:presLayoutVars>
      </dgm:prSet>
      <dgm:spPr/>
    </dgm:pt>
    <dgm:pt modelId="{7A3C01FA-CF70-4DEF-AF42-8C134FF2FFDE}" type="pres">
      <dgm:prSet presAssocID="{4CAEF19E-F4CF-4BA0-92AD-B93B9327C2BF}" presName="Name17" presStyleCnt="0"/>
      <dgm:spPr/>
    </dgm:pt>
    <dgm:pt modelId="{369B25B5-E286-4C7C-892B-BE5959F9DA38}" type="pres">
      <dgm:prSet presAssocID="{4CAEF19E-F4CF-4BA0-92AD-B93B9327C2BF}" presName="level1Shape" presStyleLbl="node0" presStyleIdx="0" presStyleCnt="1" custLinFactNeighborX="-187" custLinFactNeighborY="13710">
        <dgm:presLayoutVars>
          <dgm:chPref val="3"/>
        </dgm:presLayoutVars>
      </dgm:prSet>
      <dgm:spPr/>
      <dgm:t>
        <a:bodyPr/>
        <a:lstStyle/>
        <a:p>
          <a:endParaRPr lang="en-US"/>
        </a:p>
      </dgm:t>
    </dgm:pt>
    <dgm:pt modelId="{E6DADDFF-84E7-488A-A971-8ABF66B3A660}" type="pres">
      <dgm:prSet presAssocID="{4CAEF19E-F4CF-4BA0-92AD-B93B9327C2BF}" presName="hierChild2" presStyleCnt="0"/>
      <dgm:spPr/>
    </dgm:pt>
    <dgm:pt modelId="{76E8B951-6AB9-4F16-99F8-7042DB02DF61}" type="pres">
      <dgm:prSet presAssocID="{87D3E2C9-D777-43C3-B9F8-7ED72855EF41}" presName="Name25" presStyleLbl="parChTrans1D2" presStyleIdx="0" presStyleCnt="3"/>
      <dgm:spPr/>
    </dgm:pt>
    <dgm:pt modelId="{AB387C06-A7F1-4B9C-B47A-3E5867E06F74}" type="pres">
      <dgm:prSet presAssocID="{87D3E2C9-D777-43C3-B9F8-7ED72855EF41}" presName="connTx" presStyleLbl="parChTrans1D2" presStyleIdx="0" presStyleCnt="3"/>
      <dgm:spPr/>
    </dgm:pt>
    <dgm:pt modelId="{43E8B92C-0037-4B44-AE95-6EFF08AE2E9E}" type="pres">
      <dgm:prSet presAssocID="{282A5BCE-A8D4-4EA3-A535-BA647B9ABA67}" presName="Name30" presStyleCnt="0"/>
      <dgm:spPr/>
    </dgm:pt>
    <dgm:pt modelId="{86A26DEA-314C-4221-B154-965F6DA6BA23}" type="pres">
      <dgm:prSet presAssocID="{282A5BCE-A8D4-4EA3-A535-BA647B9ABA67}" presName="level2Shape" presStyleLbl="node2" presStyleIdx="0" presStyleCnt="3"/>
      <dgm:spPr/>
      <dgm:t>
        <a:bodyPr/>
        <a:lstStyle/>
        <a:p>
          <a:endParaRPr lang="en-US"/>
        </a:p>
      </dgm:t>
    </dgm:pt>
    <dgm:pt modelId="{629269D1-B828-4DC2-98D8-C904644A352C}" type="pres">
      <dgm:prSet presAssocID="{282A5BCE-A8D4-4EA3-A535-BA647B9ABA67}" presName="hierChild3" presStyleCnt="0"/>
      <dgm:spPr/>
    </dgm:pt>
    <dgm:pt modelId="{5B68B376-301C-4485-8444-98D2CE7885DA}" type="pres">
      <dgm:prSet presAssocID="{7CB97360-B069-4F27-83D3-529A25B90F8C}" presName="Name25" presStyleLbl="parChTrans1D2" presStyleIdx="1" presStyleCnt="3"/>
      <dgm:spPr/>
    </dgm:pt>
    <dgm:pt modelId="{C8CE2DF3-8F3A-439B-A474-EC12F8D53A8C}" type="pres">
      <dgm:prSet presAssocID="{7CB97360-B069-4F27-83D3-529A25B90F8C}" presName="connTx" presStyleLbl="parChTrans1D2" presStyleIdx="1" presStyleCnt="3"/>
      <dgm:spPr/>
    </dgm:pt>
    <dgm:pt modelId="{A8B0CDFA-3E26-42A5-9CEF-1F6578EFE5A8}" type="pres">
      <dgm:prSet presAssocID="{D1E67AE5-052D-4EAF-9BF8-99D552A3410C}" presName="Name30" presStyleCnt="0"/>
      <dgm:spPr/>
    </dgm:pt>
    <dgm:pt modelId="{247726AE-7416-4335-8359-247A5A9949F6}" type="pres">
      <dgm:prSet presAssocID="{D1E67AE5-052D-4EAF-9BF8-99D552A3410C}" presName="level2Shape" presStyleLbl="node2" presStyleIdx="1" presStyleCnt="3"/>
      <dgm:spPr/>
      <dgm:t>
        <a:bodyPr/>
        <a:lstStyle/>
        <a:p>
          <a:endParaRPr lang="en-US"/>
        </a:p>
      </dgm:t>
    </dgm:pt>
    <dgm:pt modelId="{EE8FFAA9-87D5-46ED-9321-7C2DB2D8BCCB}" type="pres">
      <dgm:prSet presAssocID="{D1E67AE5-052D-4EAF-9BF8-99D552A3410C}" presName="hierChild3" presStyleCnt="0"/>
      <dgm:spPr/>
    </dgm:pt>
    <dgm:pt modelId="{B592B3A0-018A-4F39-A7F2-727A122FAD64}" type="pres">
      <dgm:prSet presAssocID="{34E4BA1A-2F3D-4889-AE83-EF980412E8D0}" presName="Name25" presStyleLbl="parChTrans1D3" presStyleIdx="0" presStyleCnt="3"/>
      <dgm:spPr/>
    </dgm:pt>
    <dgm:pt modelId="{08B9F25C-8373-4A9B-A311-EACD41B32913}" type="pres">
      <dgm:prSet presAssocID="{34E4BA1A-2F3D-4889-AE83-EF980412E8D0}" presName="connTx" presStyleLbl="parChTrans1D3" presStyleIdx="0" presStyleCnt="3"/>
      <dgm:spPr/>
    </dgm:pt>
    <dgm:pt modelId="{89E80B79-673F-4A47-B1EE-F50D30F31DB8}" type="pres">
      <dgm:prSet presAssocID="{C2B9F847-3BB1-410C-A960-184ADFE3BC2C}" presName="Name30" presStyleCnt="0"/>
      <dgm:spPr/>
    </dgm:pt>
    <dgm:pt modelId="{A7938A5F-1426-4C7F-8C26-72F53099C3CE}" type="pres">
      <dgm:prSet presAssocID="{C2B9F847-3BB1-410C-A960-184ADFE3BC2C}" presName="level2Shape" presStyleLbl="node3" presStyleIdx="0" presStyleCnt="3"/>
      <dgm:spPr/>
    </dgm:pt>
    <dgm:pt modelId="{DCE8F639-6DDD-46A7-A7E3-ACD7B132A109}" type="pres">
      <dgm:prSet presAssocID="{C2B9F847-3BB1-410C-A960-184ADFE3BC2C}" presName="hierChild3" presStyleCnt="0"/>
      <dgm:spPr/>
    </dgm:pt>
    <dgm:pt modelId="{D7041653-29A4-43EA-95DA-185FFE201A70}" type="pres">
      <dgm:prSet presAssocID="{02874D10-3956-49A6-BB7B-6C56A0798354}" presName="Name25" presStyleLbl="parChTrans1D3" presStyleIdx="1" presStyleCnt="3"/>
      <dgm:spPr/>
    </dgm:pt>
    <dgm:pt modelId="{95BE68BD-EB7C-489A-A439-F48AEE0AA975}" type="pres">
      <dgm:prSet presAssocID="{02874D10-3956-49A6-BB7B-6C56A0798354}" presName="connTx" presStyleLbl="parChTrans1D3" presStyleIdx="1" presStyleCnt="3"/>
      <dgm:spPr/>
    </dgm:pt>
    <dgm:pt modelId="{C99234CC-1C5E-4E23-86AD-B7722EC2D720}" type="pres">
      <dgm:prSet presAssocID="{44173D76-2966-4B1A-9D1F-5D55D26B7F31}" presName="Name30" presStyleCnt="0"/>
      <dgm:spPr/>
    </dgm:pt>
    <dgm:pt modelId="{2F7BB3C0-3001-43B2-8CDE-5E04EC6FFAC1}" type="pres">
      <dgm:prSet presAssocID="{44173D76-2966-4B1A-9D1F-5D55D26B7F31}" presName="level2Shape" presStyleLbl="node3" presStyleIdx="1" presStyleCnt="3"/>
      <dgm:spPr/>
    </dgm:pt>
    <dgm:pt modelId="{DF65CA8A-395B-4396-B749-FDEC8FD8D96E}" type="pres">
      <dgm:prSet presAssocID="{44173D76-2966-4B1A-9D1F-5D55D26B7F31}" presName="hierChild3" presStyleCnt="0"/>
      <dgm:spPr/>
    </dgm:pt>
    <dgm:pt modelId="{469CB174-DA3E-4466-B480-03192931FDF5}" type="pres">
      <dgm:prSet presAssocID="{E7F1DC67-4D19-445A-A5AF-E286A6922E35}" presName="Name25" presStyleLbl="parChTrans1D3" presStyleIdx="2" presStyleCnt="3"/>
      <dgm:spPr/>
    </dgm:pt>
    <dgm:pt modelId="{EDB5B482-FDEE-4630-B3C6-9CCBE56B067A}" type="pres">
      <dgm:prSet presAssocID="{E7F1DC67-4D19-445A-A5AF-E286A6922E35}" presName="connTx" presStyleLbl="parChTrans1D3" presStyleIdx="2" presStyleCnt="3"/>
      <dgm:spPr/>
    </dgm:pt>
    <dgm:pt modelId="{F681F5E8-664F-486A-A5BB-EC28D0615BD6}" type="pres">
      <dgm:prSet presAssocID="{3F97C23E-071E-4404-AE08-C74A5CC425FC}" presName="Name30" presStyleCnt="0"/>
      <dgm:spPr/>
    </dgm:pt>
    <dgm:pt modelId="{200A2C09-ECBB-4043-8433-40E5E13F6FB9}" type="pres">
      <dgm:prSet presAssocID="{3F97C23E-071E-4404-AE08-C74A5CC425FC}" presName="level2Shape" presStyleLbl="node3" presStyleIdx="2" presStyleCnt="3"/>
      <dgm:spPr/>
      <dgm:t>
        <a:bodyPr/>
        <a:lstStyle/>
        <a:p>
          <a:endParaRPr lang="en-US"/>
        </a:p>
      </dgm:t>
    </dgm:pt>
    <dgm:pt modelId="{AC1DBC43-E242-42DB-9333-EFBFC0663E1E}" type="pres">
      <dgm:prSet presAssocID="{3F97C23E-071E-4404-AE08-C74A5CC425FC}" presName="hierChild3" presStyleCnt="0"/>
      <dgm:spPr/>
    </dgm:pt>
    <dgm:pt modelId="{D8D882E6-3281-450E-94E2-29CF63A5EB4B}" type="pres">
      <dgm:prSet presAssocID="{C5CDF45F-69B9-4AD5-8A63-4C4F294FF3FB}" presName="Name25" presStyleLbl="parChTrans1D2" presStyleIdx="2" presStyleCnt="3"/>
      <dgm:spPr/>
    </dgm:pt>
    <dgm:pt modelId="{2A8AA391-AC86-4435-9EE0-3D54807AAF99}" type="pres">
      <dgm:prSet presAssocID="{C5CDF45F-69B9-4AD5-8A63-4C4F294FF3FB}" presName="connTx" presStyleLbl="parChTrans1D2" presStyleIdx="2" presStyleCnt="3"/>
      <dgm:spPr/>
    </dgm:pt>
    <dgm:pt modelId="{7D968E0C-FE00-4D91-9CF5-8B1CB4B61FC5}" type="pres">
      <dgm:prSet presAssocID="{8A091833-13B0-4BC7-B2AE-25C03E4FD922}" presName="Name30" presStyleCnt="0"/>
      <dgm:spPr/>
    </dgm:pt>
    <dgm:pt modelId="{9F62BB97-59AC-40F0-9877-526F860E5ABB}" type="pres">
      <dgm:prSet presAssocID="{8A091833-13B0-4BC7-B2AE-25C03E4FD922}" presName="level2Shape" presStyleLbl="node2" presStyleIdx="2" presStyleCnt="3"/>
      <dgm:spPr/>
      <dgm:t>
        <a:bodyPr/>
        <a:lstStyle/>
        <a:p>
          <a:endParaRPr lang="en-US"/>
        </a:p>
      </dgm:t>
    </dgm:pt>
    <dgm:pt modelId="{87DE2116-2079-4A16-BC57-D6510A0C5779}" type="pres">
      <dgm:prSet presAssocID="{8A091833-13B0-4BC7-B2AE-25C03E4FD922}" presName="hierChild3" presStyleCnt="0"/>
      <dgm:spPr/>
    </dgm:pt>
    <dgm:pt modelId="{352B1047-B22A-4680-BCBF-CF728BF66171}" type="pres">
      <dgm:prSet presAssocID="{15A00977-17DF-4FAE-A6F4-D84A7F0F8610}" presName="bgShapesFlow" presStyleCnt="0"/>
      <dgm:spPr/>
    </dgm:pt>
  </dgm:ptLst>
  <dgm:cxnLst>
    <dgm:cxn modelId="{E965AC24-D555-4E38-A692-15853622DCCA}" type="presOf" srcId="{C2B9F847-3BB1-410C-A960-184ADFE3BC2C}" destId="{A7938A5F-1426-4C7F-8C26-72F53099C3CE}" srcOrd="0" destOrd="0" presId="urn:microsoft.com/office/officeart/2005/8/layout/hierarchy5"/>
    <dgm:cxn modelId="{685C1CBA-5ED1-4A19-AD5B-E32B85A75FF3}" type="presOf" srcId="{3F97C23E-071E-4404-AE08-C74A5CC425FC}" destId="{200A2C09-ECBB-4043-8433-40E5E13F6FB9}" srcOrd="0" destOrd="0" presId="urn:microsoft.com/office/officeart/2005/8/layout/hierarchy5"/>
    <dgm:cxn modelId="{643B08B7-825A-4016-BA6D-75261E36212F}" srcId="{4CAEF19E-F4CF-4BA0-92AD-B93B9327C2BF}" destId="{8A091833-13B0-4BC7-B2AE-25C03E4FD922}" srcOrd="2" destOrd="0" parTransId="{C5CDF45F-69B9-4AD5-8A63-4C4F294FF3FB}" sibTransId="{14D41A28-F0D3-439D-A600-EF308DCB5847}"/>
    <dgm:cxn modelId="{43D91A5B-E086-4653-9505-139E9B0FF4C8}" type="presOf" srcId="{7CB97360-B069-4F27-83D3-529A25B90F8C}" destId="{5B68B376-301C-4485-8444-98D2CE7885DA}" srcOrd="0" destOrd="0" presId="urn:microsoft.com/office/officeart/2005/8/layout/hierarchy5"/>
    <dgm:cxn modelId="{2EFC44BE-C094-486E-A77E-CAFE4801C668}" type="presOf" srcId="{02874D10-3956-49A6-BB7B-6C56A0798354}" destId="{95BE68BD-EB7C-489A-A439-F48AEE0AA975}" srcOrd="1" destOrd="0" presId="urn:microsoft.com/office/officeart/2005/8/layout/hierarchy5"/>
    <dgm:cxn modelId="{6347B49F-28AD-4C8F-AA75-E53EC9EC5E6D}" srcId="{D1E67AE5-052D-4EAF-9BF8-99D552A3410C}" destId="{C2B9F847-3BB1-410C-A960-184ADFE3BC2C}" srcOrd="0" destOrd="0" parTransId="{34E4BA1A-2F3D-4889-AE83-EF980412E8D0}" sibTransId="{2AF3BD52-BFA4-42EF-AC1A-4FE80647BBA4}"/>
    <dgm:cxn modelId="{C242119D-5223-49F5-9A13-0F29D4964AE0}" type="presOf" srcId="{C5CDF45F-69B9-4AD5-8A63-4C4F294FF3FB}" destId="{2A8AA391-AC86-4435-9EE0-3D54807AAF99}" srcOrd="1" destOrd="0" presId="urn:microsoft.com/office/officeart/2005/8/layout/hierarchy5"/>
    <dgm:cxn modelId="{AC94E887-CBF9-49AA-BE9E-EA57394BB0F4}" type="presOf" srcId="{4CAEF19E-F4CF-4BA0-92AD-B93B9327C2BF}" destId="{369B25B5-E286-4C7C-892B-BE5959F9DA38}" srcOrd="0" destOrd="0" presId="urn:microsoft.com/office/officeart/2005/8/layout/hierarchy5"/>
    <dgm:cxn modelId="{9E6E3B28-2AB7-442A-8553-2A97AE7A43A2}" type="presOf" srcId="{87D3E2C9-D777-43C3-B9F8-7ED72855EF41}" destId="{76E8B951-6AB9-4F16-99F8-7042DB02DF61}" srcOrd="0" destOrd="0" presId="urn:microsoft.com/office/officeart/2005/8/layout/hierarchy5"/>
    <dgm:cxn modelId="{2CE83076-A8B3-4232-B31C-AB1DAF0AD9EB}" srcId="{D1E67AE5-052D-4EAF-9BF8-99D552A3410C}" destId="{3F97C23E-071E-4404-AE08-C74A5CC425FC}" srcOrd="2" destOrd="0" parTransId="{E7F1DC67-4D19-445A-A5AF-E286A6922E35}" sibTransId="{7ABDE60A-73BB-4948-987C-7FD08EEE488D}"/>
    <dgm:cxn modelId="{EF0A4084-66C0-4218-AB21-A9BE866DE953}" type="presOf" srcId="{34E4BA1A-2F3D-4889-AE83-EF980412E8D0}" destId="{08B9F25C-8373-4A9B-A311-EACD41B32913}" srcOrd="1" destOrd="0" presId="urn:microsoft.com/office/officeart/2005/8/layout/hierarchy5"/>
    <dgm:cxn modelId="{E922225E-784A-4D9E-AA74-D1C0223B2C84}" type="presOf" srcId="{E7F1DC67-4D19-445A-A5AF-E286A6922E35}" destId="{EDB5B482-FDEE-4630-B3C6-9CCBE56B067A}" srcOrd="1" destOrd="0" presId="urn:microsoft.com/office/officeart/2005/8/layout/hierarchy5"/>
    <dgm:cxn modelId="{FC5EB72D-5C29-443F-93AC-2925ACFDF69D}" type="presOf" srcId="{87D3E2C9-D777-43C3-B9F8-7ED72855EF41}" destId="{AB387C06-A7F1-4B9C-B47A-3E5867E06F74}" srcOrd="1" destOrd="0" presId="urn:microsoft.com/office/officeart/2005/8/layout/hierarchy5"/>
    <dgm:cxn modelId="{1D0671EF-F32B-4DB4-99C3-4A44A88EFAB0}" type="presOf" srcId="{7CB97360-B069-4F27-83D3-529A25B90F8C}" destId="{C8CE2DF3-8F3A-439B-A474-EC12F8D53A8C}" srcOrd="1" destOrd="0" presId="urn:microsoft.com/office/officeart/2005/8/layout/hierarchy5"/>
    <dgm:cxn modelId="{147B0D45-E5A6-4CEC-8A04-4EE38643F433}" srcId="{D1E67AE5-052D-4EAF-9BF8-99D552A3410C}" destId="{44173D76-2966-4B1A-9D1F-5D55D26B7F31}" srcOrd="1" destOrd="0" parTransId="{02874D10-3956-49A6-BB7B-6C56A0798354}" sibTransId="{C6050F2F-4589-4DA9-A91A-3E61E17E1D44}"/>
    <dgm:cxn modelId="{CC793CB9-D893-4898-A415-781240A84FAE}" type="presOf" srcId="{02874D10-3956-49A6-BB7B-6C56A0798354}" destId="{D7041653-29A4-43EA-95DA-185FFE201A70}" srcOrd="0" destOrd="0" presId="urn:microsoft.com/office/officeart/2005/8/layout/hierarchy5"/>
    <dgm:cxn modelId="{5D4D1337-4DAF-4551-AB56-B9DC208206DC}" type="presOf" srcId="{34E4BA1A-2F3D-4889-AE83-EF980412E8D0}" destId="{B592B3A0-018A-4F39-A7F2-727A122FAD64}" srcOrd="0" destOrd="0" presId="urn:microsoft.com/office/officeart/2005/8/layout/hierarchy5"/>
    <dgm:cxn modelId="{D2A25697-DA16-4E3C-9080-A47C3450BEFA}" type="presOf" srcId="{C5CDF45F-69B9-4AD5-8A63-4C4F294FF3FB}" destId="{D8D882E6-3281-450E-94E2-29CF63A5EB4B}" srcOrd="0" destOrd="0" presId="urn:microsoft.com/office/officeart/2005/8/layout/hierarchy5"/>
    <dgm:cxn modelId="{8DB01AAF-4E58-4079-B1B0-B20C36932E60}" srcId="{4CAEF19E-F4CF-4BA0-92AD-B93B9327C2BF}" destId="{D1E67AE5-052D-4EAF-9BF8-99D552A3410C}" srcOrd="1" destOrd="0" parTransId="{7CB97360-B069-4F27-83D3-529A25B90F8C}" sibTransId="{E4F9DF5D-D045-41BB-A6AD-558FF337D568}"/>
    <dgm:cxn modelId="{17E3EDC7-CA19-4B12-8437-D4CB9D5905DF}" type="presOf" srcId="{282A5BCE-A8D4-4EA3-A535-BA647B9ABA67}" destId="{86A26DEA-314C-4221-B154-965F6DA6BA23}" srcOrd="0" destOrd="0" presId="urn:microsoft.com/office/officeart/2005/8/layout/hierarchy5"/>
    <dgm:cxn modelId="{4D64CC6D-2442-4146-83AA-F8C4CA8C9434}" type="presOf" srcId="{44173D76-2966-4B1A-9D1F-5D55D26B7F31}" destId="{2F7BB3C0-3001-43B2-8CDE-5E04EC6FFAC1}" srcOrd="0" destOrd="0" presId="urn:microsoft.com/office/officeart/2005/8/layout/hierarchy5"/>
    <dgm:cxn modelId="{9B1C9D79-B8B9-4BA2-BCA1-8ABD1682BF87}" srcId="{4CAEF19E-F4CF-4BA0-92AD-B93B9327C2BF}" destId="{282A5BCE-A8D4-4EA3-A535-BA647B9ABA67}" srcOrd="0" destOrd="0" parTransId="{87D3E2C9-D777-43C3-B9F8-7ED72855EF41}" sibTransId="{4BCFC655-9E80-4797-8584-C1EDADBF5915}"/>
    <dgm:cxn modelId="{909F5391-8B8D-40B1-9CE7-90785250EA69}" type="presOf" srcId="{E7F1DC67-4D19-445A-A5AF-E286A6922E35}" destId="{469CB174-DA3E-4466-B480-03192931FDF5}" srcOrd="0" destOrd="0" presId="urn:microsoft.com/office/officeart/2005/8/layout/hierarchy5"/>
    <dgm:cxn modelId="{B785A0F1-1F40-4627-9228-ABD12BC2C7AE}" type="presOf" srcId="{D1E67AE5-052D-4EAF-9BF8-99D552A3410C}" destId="{247726AE-7416-4335-8359-247A5A9949F6}" srcOrd="0" destOrd="0" presId="urn:microsoft.com/office/officeart/2005/8/layout/hierarchy5"/>
    <dgm:cxn modelId="{67C13B4E-6C4D-4AB3-AEFC-17C607C74FFE}" type="presOf" srcId="{15A00977-17DF-4FAE-A6F4-D84A7F0F8610}" destId="{C8F1FA68-D490-4139-BFAD-4F9CAD68C4C7}" srcOrd="0" destOrd="0" presId="urn:microsoft.com/office/officeart/2005/8/layout/hierarchy5"/>
    <dgm:cxn modelId="{73D5D139-1EBD-4BC3-83E4-E55A77D18AB0}" type="presOf" srcId="{8A091833-13B0-4BC7-B2AE-25C03E4FD922}" destId="{9F62BB97-59AC-40F0-9877-526F860E5ABB}" srcOrd="0" destOrd="0" presId="urn:microsoft.com/office/officeart/2005/8/layout/hierarchy5"/>
    <dgm:cxn modelId="{97E390DA-0EF1-48AF-B1D3-45AAC0BF2920}" srcId="{15A00977-17DF-4FAE-A6F4-D84A7F0F8610}" destId="{4CAEF19E-F4CF-4BA0-92AD-B93B9327C2BF}" srcOrd="0" destOrd="0" parTransId="{04E09418-FE20-4E6E-A767-04CC57B313C7}" sibTransId="{F01FB4D6-993E-40EA-8447-40F45610208C}"/>
    <dgm:cxn modelId="{38814D91-1606-435E-9E3A-D74F633F930A}" type="presParOf" srcId="{C8F1FA68-D490-4139-BFAD-4F9CAD68C4C7}" destId="{5164947B-CD78-4431-8F5A-DBB91D8890B0}" srcOrd="0" destOrd="0" presId="urn:microsoft.com/office/officeart/2005/8/layout/hierarchy5"/>
    <dgm:cxn modelId="{F7579D4D-F8DD-4CF9-82A3-EA62EC798897}" type="presParOf" srcId="{5164947B-CD78-4431-8F5A-DBB91D8890B0}" destId="{BFF1D609-A56B-45CC-99F7-C095FD877AF1}" srcOrd="0" destOrd="0" presId="urn:microsoft.com/office/officeart/2005/8/layout/hierarchy5"/>
    <dgm:cxn modelId="{BCB1F9F9-B46E-4AAF-AAF2-2C4642D73823}" type="presParOf" srcId="{BFF1D609-A56B-45CC-99F7-C095FD877AF1}" destId="{7A3C01FA-CF70-4DEF-AF42-8C134FF2FFDE}" srcOrd="0" destOrd="0" presId="urn:microsoft.com/office/officeart/2005/8/layout/hierarchy5"/>
    <dgm:cxn modelId="{9FE57457-BFA1-4C2A-991D-FF615143F83A}" type="presParOf" srcId="{7A3C01FA-CF70-4DEF-AF42-8C134FF2FFDE}" destId="{369B25B5-E286-4C7C-892B-BE5959F9DA38}" srcOrd="0" destOrd="0" presId="urn:microsoft.com/office/officeart/2005/8/layout/hierarchy5"/>
    <dgm:cxn modelId="{C4CD49A8-2103-469A-B6D2-D9E5A6769704}" type="presParOf" srcId="{7A3C01FA-CF70-4DEF-AF42-8C134FF2FFDE}" destId="{E6DADDFF-84E7-488A-A971-8ABF66B3A660}" srcOrd="1" destOrd="0" presId="urn:microsoft.com/office/officeart/2005/8/layout/hierarchy5"/>
    <dgm:cxn modelId="{72B67B4A-2240-44EE-B51C-8FC48744CF60}" type="presParOf" srcId="{E6DADDFF-84E7-488A-A971-8ABF66B3A660}" destId="{76E8B951-6AB9-4F16-99F8-7042DB02DF61}" srcOrd="0" destOrd="0" presId="urn:microsoft.com/office/officeart/2005/8/layout/hierarchy5"/>
    <dgm:cxn modelId="{CF8ED2A0-FA4A-457E-B1DA-9B1E1040DBB7}" type="presParOf" srcId="{76E8B951-6AB9-4F16-99F8-7042DB02DF61}" destId="{AB387C06-A7F1-4B9C-B47A-3E5867E06F74}" srcOrd="0" destOrd="0" presId="urn:microsoft.com/office/officeart/2005/8/layout/hierarchy5"/>
    <dgm:cxn modelId="{B2A8A7D4-5CFB-4FFA-8896-A97EC9A2D617}" type="presParOf" srcId="{E6DADDFF-84E7-488A-A971-8ABF66B3A660}" destId="{43E8B92C-0037-4B44-AE95-6EFF08AE2E9E}" srcOrd="1" destOrd="0" presId="urn:microsoft.com/office/officeart/2005/8/layout/hierarchy5"/>
    <dgm:cxn modelId="{E9A61BFB-BEC3-4B9D-AEEF-0CB9A7994D19}" type="presParOf" srcId="{43E8B92C-0037-4B44-AE95-6EFF08AE2E9E}" destId="{86A26DEA-314C-4221-B154-965F6DA6BA23}" srcOrd="0" destOrd="0" presId="urn:microsoft.com/office/officeart/2005/8/layout/hierarchy5"/>
    <dgm:cxn modelId="{AAB63781-9560-47CC-BA72-4C4182C2544E}" type="presParOf" srcId="{43E8B92C-0037-4B44-AE95-6EFF08AE2E9E}" destId="{629269D1-B828-4DC2-98D8-C904644A352C}" srcOrd="1" destOrd="0" presId="urn:microsoft.com/office/officeart/2005/8/layout/hierarchy5"/>
    <dgm:cxn modelId="{8F816467-7E6F-44D2-9E84-7CF78984C207}" type="presParOf" srcId="{E6DADDFF-84E7-488A-A971-8ABF66B3A660}" destId="{5B68B376-301C-4485-8444-98D2CE7885DA}" srcOrd="2" destOrd="0" presId="urn:microsoft.com/office/officeart/2005/8/layout/hierarchy5"/>
    <dgm:cxn modelId="{434C1412-8C5D-4FFD-842E-9E29053B4ECC}" type="presParOf" srcId="{5B68B376-301C-4485-8444-98D2CE7885DA}" destId="{C8CE2DF3-8F3A-439B-A474-EC12F8D53A8C}" srcOrd="0" destOrd="0" presId="urn:microsoft.com/office/officeart/2005/8/layout/hierarchy5"/>
    <dgm:cxn modelId="{7566788E-DA74-4786-8F49-7CA3A7AB540E}" type="presParOf" srcId="{E6DADDFF-84E7-488A-A971-8ABF66B3A660}" destId="{A8B0CDFA-3E26-42A5-9CEF-1F6578EFE5A8}" srcOrd="3" destOrd="0" presId="urn:microsoft.com/office/officeart/2005/8/layout/hierarchy5"/>
    <dgm:cxn modelId="{EFCA89D3-D600-4750-B1BC-7CA0B8BDB74F}" type="presParOf" srcId="{A8B0CDFA-3E26-42A5-9CEF-1F6578EFE5A8}" destId="{247726AE-7416-4335-8359-247A5A9949F6}" srcOrd="0" destOrd="0" presId="urn:microsoft.com/office/officeart/2005/8/layout/hierarchy5"/>
    <dgm:cxn modelId="{8D71B271-830E-4A88-8BFE-BEB43D5903AB}" type="presParOf" srcId="{A8B0CDFA-3E26-42A5-9CEF-1F6578EFE5A8}" destId="{EE8FFAA9-87D5-46ED-9321-7C2DB2D8BCCB}" srcOrd="1" destOrd="0" presId="urn:microsoft.com/office/officeart/2005/8/layout/hierarchy5"/>
    <dgm:cxn modelId="{B28C22D7-F006-4CA5-9774-31862151AF78}" type="presParOf" srcId="{EE8FFAA9-87D5-46ED-9321-7C2DB2D8BCCB}" destId="{B592B3A0-018A-4F39-A7F2-727A122FAD64}" srcOrd="0" destOrd="0" presId="urn:microsoft.com/office/officeart/2005/8/layout/hierarchy5"/>
    <dgm:cxn modelId="{5C0701E5-4A7F-449D-A98E-E7446B0BCF7A}" type="presParOf" srcId="{B592B3A0-018A-4F39-A7F2-727A122FAD64}" destId="{08B9F25C-8373-4A9B-A311-EACD41B32913}" srcOrd="0" destOrd="0" presId="urn:microsoft.com/office/officeart/2005/8/layout/hierarchy5"/>
    <dgm:cxn modelId="{6B0754E9-D7B0-43BC-B1FB-381640514A87}" type="presParOf" srcId="{EE8FFAA9-87D5-46ED-9321-7C2DB2D8BCCB}" destId="{89E80B79-673F-4A47-B1EE-F50D30F31DB8}" srcOrd="1" destOrd="0" presId="urn:microsoft.com/office/officeart/2005/8/layout/hierarchy5"/>
    <dgm:cxn modelId="{4CDB1C8D-FB61-4790-831F-27891F5BE960}" type="presParOf" srcId="{89E80B79-673F-4A47-B1EE-F50D30F31DB8}" destId="{A7938A5F-1426-4C7F-8C26-72F53099C3CE}" srcOrd="0" destOrd="0" presId="urn:microsoft.com/office/officeart/2005/8/layout/hierarchy5"/>
    <dgm:cxn modelId="{89CFB2F7-69AB-4443-923C-AEECD32E721A}" type="presParOf" srcId="{89E80B79-673F-4A47-B1EE-F50D30F31DB8}" destId="{DCE8F639-6DDD-46A7-A7E3-ACD7B132A109}" srcOrd="1" destOrd="0" presId="urn:microsoft.com/office/officeart/2005/8/layout/hierarchy5"/>
    <dgm:cxn modelId="{632A091F-6355-45FC-91E2-76C49789A2A6}" type="presParOf" srcId="{EE8FFAA9-87D5-46ED-9321-7C2DB2D8BCCB}" destId="{D7041653-29A4-43EA-95DA-185FFE201A70}" srcOrd="2" destOrd="0" presId="urn:microsoft.com/office/officeart/2005/8/layout/hierarchy5"/>
    <dgm:cxn modelId="{79074D1D-13CE-4315-B780-7BA63C54F5AE}" type="presParOf" srcId="{D7041653-29A4-43EA-95DA-185FFE201A70}" destId="{95BE68BD-EB7C-489A-A439-F48AEE0AA975}" srcOrd="0" destOrd="0" presId="urn:microsoft.com/office/officeart/2005/8/layout/hierarchy5"/>
    <dgm:cxn modelId="{C7BD930D-B997-463B-9F14-8D7EE63CCA46}" type="presParOf" srcId="{EE8FFAA9-87D5-46ED-9321-7C2DB2D8BCCB}" destId="{C99234CC-1C5E-4E23-86AD-B7722EC2D720}" srcOrd="3" destOrd="0" presId="urn:microsoft.com/office/officeart/2005/8/layout/hierarchy5"/>
    <dgm:cxn modelId="{D2329567-7668-4493-BBB2-4A3A40E045D7}" type="presParOf" srcId="{C99234CC-1C5E-4E23-86AD-B7722EC2D720}" destId="{2F7BB3C0-3001-43B2-8CDE-5E04EC6FFAC1}" srcOrd="0" destOrd="0" presId="urn:microsoft.com/office/officeart/2005/8/layout/hierarchy5"/>
    <dgm:cxn modelId="{EF53EA28-CDD1-4C6A-BCA7-3F4E2F862DFF}" type="presParOf" srcId="{C99234CC-1C5E-4E23-86AD-B7722EC2D720}" destId="{DF65CA8A-395B-4396-B749-FDEC8FD8D96E}" srcOrd="1" destOrd="0" presId="urn:microsoft.com/office/officeart/2005/8/layout/hierarchy5"/>
    <dgm:cxn modelId="{2ABFE48D-BC75-4D3B-9AE5-A108D36BD142}" type="presParOf" srcId="{EE8FFAA9-87D5-46ED-9321-7C2DB2D8BCCB}" destId="{469CB174-DA3E-4466-B480-03192931FDF5}" srcOrd="4" destOrd="0" presId="urn:microsoft.com/office/officeart/2005/8/layout/hierarchy5"/>
    <dgm:cxn modelId="{F72456E9-3337-4C45-8B33-B380698FE0A1}" type="presParOf" srcId="{469CB174-DA3E-4466-B480-03192931FDF5}" destId="{EDB5B482-FDEE-4630-B3C6-9CCBE56B067A}" srcOrd="0" destOrd="0" presId="urn:microsoft.com/office/officeart/2005/8/layout/hierarchy5"/>
    <dgm:cxn modelId="{6F8F409C-4DC8-4EA8-8F4A-BBBCC73E8679}" type="presParOf" srcId="{EE8FFAA9-87D5-46ED-9321-7C2DB2D8BCCB}" destId="{F681F5E8-664F-486A-A5BB-EC28D0615BD6}" srcOrd="5" destOrd="0" presId="urn:microsoft.com/office/officeart/2005/8/layout/hierarchy5"/>
    <dgm:cxn modelId="{BEEB4A17-49DB-4EB2-8233-937D6FBE5F9B}" type="presParOf" srcId="{F681F5E8-664F-486A-A5BB-EC28D0615BD6}" destId="{200A2C09-ECBB-4043-8433-40E5E13F6FB9}" srcOrd="0" destOrd="0" presId="urn:microsoft.com/office/officeart/2005/8/layout/hierarchy5"/>
    <dgm:cxn modelId="{E0B37754-DB49-4713-83C1-7168688F6BF6}" type="presParOf" srcId="{F681F5E8-664F-486A-A5BB-EC28D0615BD6}" destId="{AC1DBC43-E242-42DB-9333-EFBFC0663E1E}" srcOrd="1" destOrd="0" presId="urn:microsoft.com/office/officeart/2005/8/layout/hierarchy5"/>
    <dgm:cxn modelId="{221ED091-9276-45B7-99D9-78D300124506}" type="presParOf" srcId="{E6DADDFF-84E7-488A-A971-8ABF66B3A660}" destId="{D8D882E6-3281-450E-94E2-29CF63A5EB4B}" srcOrd="4" destOrd="0" presId="urn:microsoft.com/office/officeart/2005/8/layout/hierarchy5"/>
    <dgm:cxn modelId="{C80B9E86-7DA0-4931-BF10-A6FC6C0EF871}" type="presParOf" srcId="{D8D882E6-3281-450E-94E2-29CF63A5EB4B}" destId="{2A8AA391-AC86-4435-9EE0-3D54807AAF99}" srcOrd="0" destOrd="0" presId="urn:microsoft.com/office/officeart/2005/8/layout/hierarchy5"/>
    <dgm:cxn modelId="{C372CD40-DE2F-4DFB-B152-D0C62823A037}" type="presParOf" srcId="{E6DADDFF-84E7-488A-A971-8ABF66B3A660}" destId="{7D968E0C-FE00-4D91-9CF5-8B1CB4B61FC5}" srcOrd="5" destOrd="0" presId="urn:microsoft.com/office/officeart/2005/8/layout/hierarchy5"/>
    <dgm:cxn modelId="{05C8E0C2-ADE6-4559-9915-7F0535FCC112}" type="presParOf" srcId="{7D968E0C-FE00-4D91-9CF5-8B1CB4B61FC5}" destId="{9F62BB97-59AC-40F0-9877-526F860E5ABB}" srcOrd="0" destOrd="0" presId="urn:microsoft.com/office/officeart/2005/8/layout/hierarchy5"/>
    <dgm:cxn modelId="{1D824A5F-F6D6-4CD8-878B-93B24E030388}" type="presParOf" srcId="{7D968E0C-FE00-4D91-9CF5-8B1CB4B61FC5}" destId="{87DE2116-2079-4A16-BC57-D6510A0C5779}" srcOrd="1" destOrd="0" presId="urn:microsoft.com/office/officeart/2005/8/layout/hierarchy5"/>
    <dgm:cxn modelId="{3B5C02CF-5787-4482-A762-BD0945ADD120}" type="presParOf" srcId="{C8F1FA68-D490-4139-BFAD-4F9CAD68C4C7}" destId="{352B1047-B22A-4680-BCBF-CF728BF66171}" srcOrd="1" destOrd="0" presId="urn:microsoft.com/office/officeart/2005/8/layout/hierarchy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69582E-D37A-450D-A74B-B6ABD8F6BBC3}">
      <dsp:nvSpPr>
        <dsp:cNvPr id="0" name=""/>
        <dsp:cNvSpPr/>
      </dsp:nvSpPr>
      <dsp:spPr>
        <a:xfrm>
          <a:off x="4290829" y="2256998"/>
          <a:ext cx="1646177" cy="261143"/>
        </a:xfrm>
        <a:custGeom>
          <a:avLst/>
          <a:gdLst/>
          <a:ahLst/>
          <a:cxnLst/>
          <a:rect l="0" t="0" r="0" b="0"/>
          <a:pathLst>
            <a:path>
              <a:moveTo>
                <a:pt x="0" y="0"/>
              </a:moveTo>
              <a:lnTo>
                <a:pt x="0" y="177961"/>
              </a:lnTo>
              <a:lnTo>
                <a:pt x="1646177" y="177961"/>
              </a:lnTo>
              <a:lnTo>
                <a:pt x="1646177"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B1D8E-835D-4B71-9D1E-A0C2201E921B}">
      <dsp:nvSpPr>
        <dsp:cNvPr id="0" name=""/>
        <dsp:cNvSpPr/>
      </dsp:nvSpPr>
      <dsp:spPr>
        <a:xfrm>
          <a:off x="4290829" y="2256998"/>
          <a:ext cx="548725" cy="261143"/>
        </a:xfrm>
        <a:custGeom>
          <a:avLst/>
          <a:gdLst/>
          <a:ahLst/>
          <a:cxnLst/>
          <a:rect l="0" t="0" r="0" b="0"/>
          <a:pathLst>
            <a:path>
              <a:moveTo>
                <a:pt x="0" y="0"/>
              </a:moveTo>
              <a:lnTo>
                <a:pt x="0" y="177961"/>
              </a:lnTo>
              <a:lnTo>
                <a:pt x="548725" y="177961"/>
              </a:lnTo>
              <a:lnTo>
                <a:pt x="548725"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127FE-3ECB-4E6B-A09F-3F8AE4498064}">
      <dsp:nvSpPr>
        <dsp:cNvPr id="0" name=""/>
        <dsp:cNvSpPr/>
      </dsp:nvSpPr>
      <dsp:spPr>
        <a:xfrm>
          <a:off x="3742104" y="2256998"/>
          <a:ext cx="548725" cy="261143"/>
        </a:xfrm>
        <a:custGeom>
          <a:avLst/>
          <a:gdLst/>
          <a:ahLst/>
          <a:cxnLst/>
          <a:rect l="0" t="0" r="0" b="0"/>
          <a:pathLst>
            <a:path>
              <a:moveTo>
                <a:pt x="548725" y="0"/>
              </a:moveTo>
              <a:lnTo>
                <a:pt x="548725"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0B3024-770A-48E4-B074-6A1F28735AFA}">
      <dsp:nvSpPr>
        <dsp:cNvPr id="0" name=""/>
        <dsp:cNvSpPr/>
      </dsp:nvSpPr>
      <dsp:spPr>
        <a:xfrm>
          <a:off x="2644652" y="2256998"/>
          <a:ext cx="1646177" cy="261143"/>
        </a:xfrm>
        <a:custGeom>
          <a:avLst/>
          <a:gdLst/>
          <a:ahLst/>
          <a:cxnLst/>
          <a:rect l="0" t="0" r="0" b="0"/>
          <a:pathLst>
            <a:path>
              <a:moveTo>
                <a:pt x="1646177" y="0"/>
              </a:moveTo>
              <a:lnTo>
                <a:pt x="1646177"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9EAEB-6365-4483-A89B-5524800577EF}">
      <dsp:nvSpPr>
        <dsp:cNvPr id="0" name=""/>
        <dsp:cNvSpPr/>
      </dsp:nvSpPr>
      <dsp:spPr>
        <a:xfrm>
          <a:off x="2644652" y="1425678"/>
          <a:ext cx="1646177" cy="261143"/>
        </a:xfrm>
        <a:custGeom>
          <a:avLst/>
          <a:gdLst/>
          <a:ahLst/>
          <a:cxnLst/>
          <a:rect l="0" t="0" r="0" b="0"/>
          <a:pathLst>
            <a:path>
              <a:moveTo>
                <a:pt x="0" y="0"/>
              </a:moveTo>
              <a:lnTo>
                <a:pt x="0" y="177961"/>
              </a:lnTo>
              <a:lnTo>
                <a:pt x="1646177" y="177961"/>
              </a:lnTo>
              <a:lnTo>
                <a:pt x="1646177" y="2611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BFA97-0836-43A9-A824-073B664C78DF}">
      <dsp:nvSpPr>
        <dsp:cNvPr id="0" name=""/>
        <dsp:cNvSpPr/>
      </dsp:nvSpPr>
      <dsp:spPr>
        <a:xfrm>
          <a:off x="998475" y="2256998"/>
          <a:ext cx="548725" cy="261143"/>
        </a:xfrm>
        <a:custGeom>
          <a:avLst/>
          <a:gdLst/>
          <a:ahLst/>
          <a:cxnLst/>
          <a:rect l="0" t="0" r="0" b="0"/>
          <a:pathLst>
            <a:path>
              <a:moveTo>
                <a:pt x="0" y="0"/>
              </a:moveTo>
              <a:lnTo>
                <a:pt x="0" y="177961"/>
              </a:lnTo>
              <a:lnTo>
                <a:pt x="548725" y="177961"/>
              </a:lnTo>
              <a:lnTo>
                <a:pt x="548725"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50168-1DA8-407A-9E94-311F90420BA6}">
      <dsp:nvSpPr>
        <dsp:cNvPr id="0" name=""/>
        <dsp:cNvSpPr/>
      </dsp:nvSpPr>
      <dsp:spPr>
        <a:xfrm>
          <a:off x="449749" y="2256998"/>
          <a:ext cx="548725" cy="261143"/>
        </a:xfrm>
        <a:custGeom>
          <a:avLst/>
          <a:gdLst/>
          <a:ahLst/>
          <a:cxnLst/>
          <a:rect l="0" t="0" r="0" b="0"/>
          <a:pathLst>
            <a:path>
              <a:moveTo>
                <a:pt x="548725" y="0"/>
              </a:moveTo>
              <a:lnTo>
                <a:pt x="548725" y="177961"/>
              </a:lnTo>
              <a:lnTo>
                <a:pt x="0" y="177961"/>
              </a:lnTo>
              <a:lnTo>
                <a:pt x="0" y="26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706766-0994-40BE-B8F2-612FBC25570A}">
      <dsp:nvSpPr>
        <dsp:cNvPr id="0" name=""/>
        <dsp:cNvSpPr/>
      </dsp:nvSpPr>
      <dsp:spPr>
        <a:xfrm>
          <a:off x="998475" y="1425678"/>
          <a:ext cx="1646177" cy="261143"/>
        </a:xfrm>
        <a:custGeom>
          <a:avLst/>
          <a:gdLst/>
          <a:ahLst/>
          <a:cxnLst/>
          <a:rect l="0" t="0" r="0" b="0"/>
          <a:pathLst>
            <a:path>
              <a:moveTo>
                <a:pt x="1646177" y="0"/>
              </a:moveTo>
              <a:lnTo>
                <a:pt x="1646177" y="177961"/>
              </a:lnTo>
              <a:lnTo>
                <a:pt x="0" y="177961"/>
              </a:lnTo>
              <a:lnTo>
                <a:pt x="0" y="2611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916622-CE6C-4974-B831-0A21234187CE}">
      <dsp:nvSpPr>
        <dsp:cNvPr id="0" name=""/>
        <dsp:cNvSpPr/>
      </dsp:nvSpPr>
      <dsp:spPr>
        <a:xfrm>
          <a:off x="2195695" y="85550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34C91E-E6C1-4763-AE2A-0B74310BCFB0}">
      <dsp:nvSpPr>
        <dsp:cNvPr id="0" name=""/>
        <dsp:cNvSpPr/>
      </dsp:nvSpPr>
      <dsp:spPr>
        <a:xfrm>
          <a:off x="2295463" y="950282"/>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Syntactic parsing</a:t>
          </a:r>
        </a:p>
      </dsp:txBody>
      <dsp:txXfrm>
        <a:off x="2312163" y="966982"/>
        <a:ext cx="864514" cy="536775"/>
      </dsp:txXfrm>
    </dsp:sp>
    <dsp:sp modelId="{9BD6F9DD-489A-47EC-B10A-AE7F86B43D8F}">
      <dsp:nvSpPr>
        <dsp:cNvPr id="0" name=""/>
        <dsp:cNvSpPr/>
      </dsp:nvSpPr>
      <dsp:spPr>
        <a:xfrm>
          <a:off x="549517" y="168682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24D44E-71E4-4E2D-AEAA-FC613A4E7322}">
      <dsp:nvSpPr>
        <dsp:cNvPr id="0" name=""/>
        <dsp:cNvSpPr/>
      </dsp:nvSpPr>
      <dsp:spPr>
        <a:xfrm>
          <a:off x="649285" y="178160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Dependency trees</a:t>
          </a:r>
        </a:p>
      </dsp:txBody>
      <dsp:txXfrm>
        <a:off x="665985" y="1798301"/>
        <a:ext cx="864514" cy="536775"/>
      </dsp:txXfrm>
    </dsp:sp>
    <dsp:sp modelId="{D35029E3-AC73-4CA9-A96E-C043F13D52E0}">
      <dsp:nvSpPr>
        <dsp:cNvPr id="0" name=""/>
        <dsp:cNvSpPr/>
      </dsp:nvSpPr>
      <dsp:spPr>
        <a:xfrm>
          <a:off x="791"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4F90C2-1201-4C5C-AFBC-CD2C4B742880}">
      <dsp:nvSpPr>
        <dsp:cNvPr id="0" name=""/>
        <dsp:cNvSpPr/>
      </dsp:nvSpPr>
      <dsp:spPr>
        <a:xfrm>
          <a:off x="100560"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n-US" sz="900" kern="1200"/>
        </a:p>
      </dsp:txBody>
      <dsp:txXfrm>
        <a:off x="117260" y="2629621"/>
        <a:ext cx="864514" cy="536775"/>
      </dsp:txXfrm>
    </dsp:sp>
    <dsp:sp modelId="{9977845A-7215-4C43-922D-A4495CAAB784}">
      <dsp:nvSpPr>
        <dsp:cNvPr id="0" name=""/>
        <dsp:cNvSpPr/>
      </dsp:nvSpPr>
      <dsp:spPr>
        <a:xfrm>
          <a:off x="1098243"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41B31B-918A-4361-A9E4-1A3960E99271}">
      <dsp:nvSpPr>
        <dsp:cNvPr id="0" name=""/>
        <dsp:cNvSpPr/>
      </dsp:nvSpPr>
      <dsp:spPr>
        <a:xfrm>
          <a:off x="1198011"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n-US" sz="900" kern="1200"/>
        </a:p>
      </dsp:txBody>
      <dsp:txXfrm>
        <a:off x="1214711" y="2629621"/>
        <a:ext cx="864514" cy="536775"/>
      </dsp:txXfrm>
    </dsp:sp>
    <dsp:sp modelId="{14B61E51-BCA8-4CF1-8957-ECDDA6907A9C}">
      <dsp:nvSpPr>
        <dsp:cNvPr id="0" name=""/>
        <dsp:cNvSpPr/>
      </dsp:nvSpPr>
      <dsp:spPr>
        <a:xfrm>
          <a:off x="3841872" y="1686822"/>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6F50CC-C13A-41EF-A029-37A8D094D12C}">
      <dsp:nvSpPr>
        <dsp:cNvPr id="0" name=""/>
        <dsp:cNvSpPr/>
      </dsp:nvSpPr>
      <dsp:spPr>
        <a:xfrm>
          <a:off x="3941640" y="178160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Part of speech Tag</a:t>
          </a:r>
        </a:p>
      </dsp:txBody>
      <dsp:txXfrm>
        <a:off x="3958340" y="1798301"/>
        <a:ext cx="864514" cy="536775"/>
      </dsp:txXfrm>
    </dsp:sp>
    <dsp:sp modelId="{386CE21C-9E6A-431A-AA02-5B55D14FDF59}">
      <dsp:nvSpPr>
        <dsp:cNvPr id="0" name=""/>
        <dsp:cNvSpPr/>
      </dsp:nvSpPr>
      <dsp:spPr>
        <a:xfrm>
          <a:off x="2195695"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DC0E8C-DEB1-4C89-8BE0-B2F9ED4B5B46}">
      <dsp:nvSpPr>
        <dsp:cNvPr id="0" name=""/>
        <dsp:cNvSpPr/>
      </dsp:nvSpPr>
      <dsp:spPr>
        <a:xfrm>
          <a:off x="2295463"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Word sense disambiguatio</a:t>
          </a:r>
        </a:p>
        <a:p>
          <a:pPr lvl="0" algn="ctr" defTabSz="400050">
            <a:lnSpc>
              <a:spcPct val="90000"/>
            </a:lnSpc>
            <a:spcBef>
              <a:spcPct val="0"/>
            </a:spcBef>
            <a:spcAft>
              <a:spcPct val="35000"/>
            </a:spcAft>
          </a:pPr>
          <a:endParaRPr lang="en-US" sz="900" b="0" kern="1200"/>
        </a:p>
      </dsp:txBody>
      <dsp:txXfrm>
        <a:off x="2312163" y="2629621"/>
        <a:ext cx="864514" cy="536775"/>
      </dsp:txXfrm>
    </dsp:sp>
    <dsp:sp modelId="{804E3C59-6F38-4468-8A81-CA465DE73B12}">
      <dsp:nvSpPr>
        <dsp:cNvPr id="0" name=""/>
        <dsp:cNvSpPr/>
      </dsp:nvSpPr>
      <dsp:spPr>
        <a:xfrm>
          <a:off x="3293146"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1B6D70-A80B-45F6-8CAA-73D959743139}">
      <dsp:nvSpPr>
        <dsp:cNvPr id="0" name=""/>
        <dsp:cNvSpPr/>
      </dsp:nvSpPr>
      <dsp:spPr>
        <a:xfrm>
          <a:off x="3392914"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Improving word-based features:</a:t>
          </a:r>
        </a:p>
        <a:p>
          <a:pPr lvl="0" algn="ctr" defTabSz="400050">
            <a:lnSpc>
              <a:spcPct val="90000"/>
            </a:lnSpc>
            <a:spcBef>
              <a:spcPct val="0"/>
            </a:spcBef>
            <a:spcAft>
              <a:spcPct val="35000"/>
            </a:spcAft>
          </a:pPr>
          <a:endParaRPr lang="en-US" sz="900" b="0" kern="1200"/>
        </a:p>
      </dsp:txBody>
      <dsp:txXfrm>
        <a:off x="3409614" y="2629621"/>
        <a:ext cx="864514" cy="536775"/>
      </dsp:txXfrm>
    </dsp:sp>
    <dsp:sp modelId="{DEE08E23-B9FE-4FE1-8704-DE4EACDFF9EF}">
      <dsp:nvSpPr>
        <dsp:cNvPr id="0" name=""/>
        <dsp:cNvSpPr/>
      </dsp:nvSpPr>
      <dsp:spPr>
        <a:xfrm>
          <a:off x="4390598"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A4B583-1FB4-43AC-B194-A2EE959A979C}">
      <dsp:nvSpPr>
        <dsp:cNvPr id="0" name=""/>
        <dsp:cNvSpPr/>
      </dsp:nvSpPr>
      <dsp:spPr>
        <a:xfrm>
          <a:off x="4490366"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Normalization and Lemmatization</a:t>
          </a:r>
        </a:p>
      </dsp:txBody>
      <dsp:txXfrm>
        <a:off x="4507066" y="2629621"/>
        <a:ext cx="864514" cy="536775"/>
      </dsp:txXfrm>
    </dsp:sp>
    <dsp:sp modelId="{26E4B4ED-F61F-4A71-B7E8-27669E88BCC4}">
      <dsp:nvSpPr>
        <dsp:cNvPr id="0" name=""/>
        <dsp:cNvSpPr/>
      </dsp:nvSpPr>
      <dsp:spPr>
        <a:xfrm>
          <a:off x="5488049" y="2518141"/>
          <a:ext cx="897914" cy="5701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A86E64-26EE-463A-AE9F-518287721183}">
      <dsp:nvSpPr>
        <dsp:cNvPr id="0" name=""/>
        <dsp:cNvSpPr/>
      </dsp:nvSpPr>
      <dsp:spPr>
        <a:xfrm>
          <a:off x="5587818" y="2612921"/>
          <a:ext cx="897914" cy="57017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Efficient stopword removal</a:t>
          </a:r>
        </a:p>
      </dsp:txBody>
      <dsp:txXfrm>
        <a:off x="5604518" y="2629621"/>
        <a:ext cx="864514" cy="5367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B25B5-E286-4C7C-892B-BE5959F9DA38}">
      <dsp:nvSpPr>
        <dsp:cNvPr id="0" name=""/>
        <dsp:cNvSpPr/>
      </dsp:nvSpPr>
      <dsp:spPr>
        <a:xfrm>
          <a:off x="4" y="1338482"/>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Entity Extraction</a:t>
          </a:r>
        </a:p>
      </dsp:txBody>
      <dsp:txXfrm>
        <a:off x="21127" y="1359605"/>
        <a:ext cx="1400121" cy="678937"/>
      </dsp:txXfrm>
    </dsp:sp>
    <dsp:sp modelId="{76E8B951-6AB9-4F16-99F8-7042DB02DF61}">
      <dsp:nvSpPr>
        <dsp:cNvPr id="0" name=""/>
        <dsp:cNvSpPr/>
      </dsp:nvSpPr>
      <dsp:spPr>
        <a:xfrm rot="18118983">
          <a:off x="1185017" y="1214675"/>
          <a:ext cx="1094353" cy="40561"/>
        </a:xfrm>
        <a:custGeom>
          <a:avLst/>
          <a:gdLst/>
          <a:ahLst/>
          <a:cxnLst/>
          <a:rect l="0" t="0" r="0" b="0"/>
          <a:pathLst>
            <a:path>
              <a:moveTo>
                <a:pt x="0" y="20280"/>
              </a:moveTo>
              <a:lnTo>
                <a:pt x="1094353"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4835" y="1207597"/>
        <a:ext cx="54717" cy="54717"/>
      </dsp:txXfrm>
    </dsp:sp>
    <dsp:sp modelId="{86A26DEA-314C-4221-B154-965F6DA6BA23}">
      <dsp:nvSpPr>
        <dsp:cNvPr id="0" name=""/>
        <dsp:cNvSpPr/>
      </dsp:nvSpPr>
      <dsp:spPr>
        <a:xfrm>
          <a:off x="2022016" y="410246"/>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Topic Modeling</a:t>
          </a:r>
        </a:p>
      </dsp:txBody>
      <dsp:txXfrm>
        <a:off x="2043139" y="431369"/>
        <a:ext cx="1400121" cy="678937"/>
      </dsp:txXfrm>
    </dsp:sp>
    <dsp:sp modelId="{5B68B376-301C-4485-8444-98D2CE7885DA}">
      <dsp:nvSpPr>
        <dsp:cNvPr id="0" name=""/>
        <dsp:cNvSpPr/>
      </dsp:nvSpPr>
      <dsp:spPr>
        <a:xfrm rot="21019188">
          <a:off x="1438185" y="1629356"/>
          <a:ext cx="588016" cy="40561"/>
        </a:xfrm>
        <a:custGeom>
          <a:avLst/>
          <a:gdLst/>
          <a:ahLst/>
          <a:cxnLst/>
          <a:rect l="0" t="0" r="0" b="0"/>
          <a:pathLst>
            <a:path>
              <a:moveTo>
                <a:pt x="0" y="20280"/>
              </a:moveTo>
              <a:lnTo>
                <a:pt x="588016"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7493" y="1634936"/>
        <a:ext cx="29400" cy="29400"/>
      </dsp:txXfrm>
    </dsp:sp>
    <dsp:sp modelId="{247726AE-7416-4335-8359-247A5A9949F6}">
      <dsp:nvSpPr>
        <dsp:cNvPr id="0" name=""/>
        <dsp:cNvSpPr/>
      </dsp:nvSpPr>
      <dsp:spPr>
        <a:xfrm>
          <a:off x="2022016" y="1239608"/>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Named Entity Recognition (NER)</a:t>
          </a:r>
        </a:p>
      </dsp:txBody>
      <dsp:txXfrm>
        <a:off x="2043139" y="1260731"/>
        <a:ext cx="1400121" cy="678937"/>
      </dsp:txXfrm>
    </dsp:sp>
    <dsp:sp modelId="{B592B3A0-018A-4F39-A7F2-727A122FAD64}">
      <dsp:nvSpPr>
        <dsp:cNvPr id="0" name=""/>
        <dsp:cNvSpPr/>
      </dsp:nvSpPr>
      <dsp:spPr>
        <a:xfrm rot="18289469">
          <a:off x="3247706" y="1165238"/>
          <a:ext cx="1010301" cy="40561"/>
        </a:xfrm>
        <a:custGeom>
          <a:avLst/>
          <a:gdLst/>
          <a:ahLst/>
          <a:cxnLst/>
          <a:rect l="0" t="0" r="0" b="0"/>
          <a:pathLst>
            <a:path>
              <a:moveTo>
                <a:pt x="0" y="20280"/>
              </a:moveTo>
              <a:lnTo>
                <a:pt x="1010301"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7599" y="1160261"/>
        <a:ext cx="50515" cy="50515"/>
      </dsp:txXfrm>
    </dsp:sp>
    <dsp:sp modelId="{A7938A5F-1426-4C7F-8C26-72F53099C3CE}">
      <dsp:nvSpPr>
        <dsp:cNvPr id="0" name=""/>
        <dsp:cNvSpPr/>
      </dsp:nvSpPr>
      <dsp:spPr>
        <a:xfrm>
          <a:off x="4041330" y="410246"/>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Noun phrase identification</a:t>
          </a:r>
        </a:p>
      </dsp:txBody>
      <dsp:txXfrm>
        <a:off x="4062453" y="431369"/>
        <a:ext cx="1400121" cy="678937"/>
      </dsp:txXfrm>
    </dsp:sp>
    <dsp:sp modelId="{D7041653-29A4-43EA-95DA-185FFE201A70}">
      <dsp:nvSpPr>
        <dsp:cNvPr id="0" name=""/>
        <dsp:cNvSpPr/>
      </dsp:nvSpPr>
      <dsp:spPr>
        <a:xfrm>
          <a:off x="3464383" y="1579919"/>
          <a:ext cx="576947" cy="40561"/>
        </a:xfrm>
        <a:custGeom>
          <a:avLst/>
          <a:gdLst/>
          <a:ahLst/>
          <a:cxnLst/>
          <a:rect l="0" t="0" r="0" b="0"/>
          <a:pathLst>
            <a:path>
              <a:moveTo>
                <a:pt x="0" y="20280"/>
              </a:moveTo>
              <a:lnTo>
                <a:pt x="576947"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1585776"/>
        <a:ext cx="28847" cy="28847"/>
      </dsp:txXfrm>
    </dsp:sp>
    <dsp:sp modelId="{2F7BB3C0-3001-43B2-8CDE-5E04EC6FFAC1}">
      <dsp:nvSpPr>
        <dsp:cNvPr id="0" name=""/>
        <dsp:cNvSpPr/>
      </dsp:nvSpPr>
      <dsp:spPr>
        <a:xfrm>
          <a:off x="4041330"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Prase classification</a:t>
          </a:r>
        </a:p>
      </dsp:txBody>
      <dsp:txXfrm>
        <a:off x="4062453" y="1260731"/>
        <a:ext cx="1400121" cy="678937"/>
      </dsp:txXfrm>
    </dsp:sp>
    <dsp:sp modelId="{469CB174-DA3E-4466-B480-03192931FDF5}">
      <dsp:nvSpPr>
        <dsp:cNvPr id="0" name=""/>
        <dsp:cNvSpPr/>
      </dsp:nvSpPr>
      <dsp:spPr>
        <a:xfrm rot="3310531">
          <a:off x="3247706" y="1994599"/>
          <a:ext cx="1010301" cy="40561"/>
        </a:xfrm>
        <a:custGeom>
          <a:avLst/>
          <a:gdLst/>
          <a:ahLst/>
          <a:cxnLst/>
          <a:rect l="0" t="0" r="0" b="0"/>
          <a:pathLst>
            <a:path>
              <a:moveTo>
                <a:pt x="0" y="20280"/>
              </a:moveTo>
              <a:lnTo>
                <a:pt x="1010301"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7599" y="1989623"/>
        <a:ext cx="50515" cy="50515"/>
      </dsp:txXfrm>
    </dsp:sp>
    <dsp:sp modelId="{200A2C09-ECBB-4043-8433-40E5E13F6FB9}">
      <dsp:nvSpPr>
        <dsp:cNvPr id="0" name=""/>
        <dsp:cNvSpPr/>
      </dsp:nvSpPr>
      <dsp:spPr>
        <a:xfrm>
          <a:off x="4041330" y="206896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Entity ambiguation</a:t>
          </a:r>
        </a:p>
      </dsp:txBody>
      <dsp:txXfrm>
        <a:off x="4062453" y="2090092"/>
        <a:ext cx="1400121" cy="678937"/>
      </dsp:txXfrm>
    </dsp:sp>
    <dsp:sp modelId="{D8D882E6-3281-450E-94E2-29CF63A5EB4B}">
      <dsp:nvSpPr>
        <dsp:cNvPr id="0" name=""/>
        <dsp:cNvSpPr/>
      </dsp:nvSpPr>
      <dsp:spPr>
        <a:xfrm rot="3094072">
          <a:off x="1265932" y="2044037"/>
          <a:ext cx="932522" cy="40561"/>
        </a:xfrm>
        <a:custGeom>
          <a:avLst/>
          <a:gdLst/>
          <a:ahLst/>
          <a:cxnLst/>
          <a:rect l="0" t="0" r="0" b="0"/>
          <a:pathLst>
            <a:path>
              <a:moveTo>
                <a:pt x="0" y="20280"/>
              </a:moveTo>
              <a:lnTo>
                <a:pt x="932522"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8880" y="2041004"/>
        <a:ext cx="46626" cy="46626"/>
      </dsp:txXfrm>
    </dsp:sp>
    <dsp:sp modelId="{9F62BB97-59AC-40F0-9877-526F860E5ABB}">
      <dsp:nvSpPr>
        <dsp:cNvPr id="0" name=""/>
        <dsp:cNvSpPr/>
      </dsp:nvSpPr>
      <dsp:spPr>
        <a:xfrm>
          <a:off x="2022016" y="2068969"/>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0" kern="1200"/>
            <a:t>N-Grams as Features</a:t>
          </a:r>
        </a:p>
      </dsp:txBody>
      <dsp:txXfrm>
        <a:off x="2043139"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415"/>
    <w:rsid w:val="00AD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54148AD544A9B8946F95D695F56B0">
    <w:name w:val="9BE54148AD544A9B8946F95D695F56B0"/>
    <w:rsid w:val="00AD3415"/>
  </w:style>
  <w:style w:type="paragraph" w:customStyle="1" w:styleId="F92B27EC1FE54697AA1608261F534E01">
    <w:name w:val="F92B27EC1FE54697AA1608261F534E01"/>
    <w:rsid w:val="00AD3415"/>
  </w:style>
  <w:style w:type="paragraph" w:customStyle="1" w:styleId="A6442713BE514C178A96CE7CC3BFAF30">
    <w:name w:val="A6442713BE514C178A96CE7CC3BFAF30"/>
    <w:rsid w:val="00AD3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331B0-3F19-474C-8C5B-2C8025426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20</Pages>
  <Words>4453</Words>
  <Characters>25387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2018-04-08T04:11:00Z</dcterms:created>
  <dcterms:modified xsi:type="dcterms:W3CDTF">2018-04-08T14:10:00Z</dcterms:modified>
</cp:coreProperties>
</file>